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80088984"/>
        <w:docPartObj>
          <w:docPartGallery w:val="Cover Pages"/>
          <w:docPartUnique/>
        </w:docPartObj>
      </w:sdtPr>
      <w:sdtEndPr/>
      <w:sdtContent>
        <w:p w:rsidR="00A0635A" w:rsidRDefault="00DE5B0E" w:rsidP="006F72A7">
          <w:r>
            <w:rPr>
              <w:noProof/>
              <w:lang w:val="en-GB" w:eastAsia="en-GB"/>
            </w:rPr>
            <w:drawing>
              <wp:anchor distT="0" distB="0" distL="114300" distR="114300" simplePos="0" relativeHeight="251663360" behindDoc="1" locked="0" layoutInCell="1" allowOverlap="1" wp14:anchorId="5F16BA7B" wp14:editId="05FCF9FF">
                <wp:simplePos x="0" y="0"/>
                <wp:positionH relativeFrom="column">
                  <wp:posOffset>5229225</wp:posOffset>
                </wp:positionH>
                <wp:positionV relativeFrom="paragraph">
                  <wp:posOffset>0</wp:posOffset>
                </wp:positionV>
                <wp:extent cx="1021080" cy="634365"/>
                <wp:effectExtent l="0" t="0" r="7620" b="0"/>
                <wp:wrapSquare wrapText="bothSides"/>
                <wp:docPr id="27" name="Picture 27" descr="C:\Users\Samina.Multani\Desktop\boot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amina.Multani\Desktop\boot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1080" cy="634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112FD">
            <w:rPr>
              <w:noProof/>
              <w:lang w:val="en-GB" w:eastAsia="en-GB"/>
            </w:rPr>
            <w:drawing>
              <wp:anchor distT="0" distB="0" distL="114300" distR="114300" simplePos="0" relativeHeight="251661312" behindDoc="0" locked="0" layoutInCell="1" allowOverlap="1" wp14:anchorId="75D0D56D" wp14:editId="6798A4D1">
                <wp:simplePos x="0" y="0"/>
                <wp:positionH relativeFrom="column">
                  <wp:posOffset>-287020</wp:posOffset>
                </wp:positionH>
                <wp:positionV relativeFrom="paragraph">
                  <wp:posOffset>0</wp:posOffset>
                </wp:positionV>
                <wp:extent cx="1961515" cy="589915"/>
                <wp:effectExtent l="0" t="0" r="635" b="635"/>
                <wp:wrapSquare wrapText="bothSides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UST_Global_logo_2014_wiki.svg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1515" cy="589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592B44" w:rsidRDefault="00A0635A" w:rsidP="006F72A7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924F7B2" wp14:editId="7A3F5AA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93D39" w:rsidRPr="00C02454" w:rsidRDefault="00493D3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cs="Arial"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C02454">
                                  <w:rPr>
                                    <w:rFonts w:cs="Arial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Boots IT Dashboard</w:t>
                                </w:r>
                              </w:p>
                              <w:sdt>
                                <w:sdtPr>
                                  <w:rPr>
                                    <w:rFonts w:cs="Arial"/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72436352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93D39" w:rsidRPr="00C02454" w:rsidRDefault="0095211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cs="Arial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Web interfaces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Arial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98735558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93D39" w:rsidRPr="00C02454" w:rsidRDefault="00493D3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rFonts w:cs="Arial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C02454">
                                      <w:rPr>
                                        <w:rFonts w:cs="Arial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Ajeesh Sudhakaran (UST, IND)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924F7B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493D39" w:rsidRPr="00C02454" w:rsidRDefault="00493D39">
                          <w:pPr>
                            <w:pStyle w:val="NoSpacing"/>
                            <w:spacing w:before="40" w:after="560" w:line="216" w:lineRule="auto"/>
                            <w:rPr>
                              <w:rFonts w:cs="Arial"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 w:rsidRPr="00C02454">
                            <w:rPr>
                              <w:rFonts w:cs="Arial"/>
                              <w:color w:val="5B9BD5" w:themeColor="accent1"/>
                              <w:sz w:val="72"/>
                              <w:szCs w:val="72"/>
                            </w:rPr>
                            <w:t>Boots IT Dashboard</w:t>
                          </w:r>
                        </w:p>
                        <w:sdt>
                          <w:sdtPr>
                            <w:rPr>
                              <w:rFonts w:cs="Arial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72436352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93D39" w:rsidRPr="00C02454" w:rsidRDefault="0095211A">
                              <w:pPr>
                                <w:pStyle w:val="NoSpacing"/>
                                <w:spacing w:before="40" w:after="40"/>
                                <w:rPr>
                                  <w:rFonts w:cs="Arial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Arial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Web interfaces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="Arial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98735558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93D39" w:rsidRPr="00C02454" w:rsidRDefault="00493D39">
                              <w:pPr>
                                <w:pStyle w:val="NoSpacing"/>
                                <w:spacing w:before="80" w:after="40"/>
                                <w:rPr>
                                  <w:rFonts w:cs="Arial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C02454">
                                <w:rPr>
                                  <w:rFonts w:cs="Arial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Ajeesh Sudhakaran (UST, IND)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  <w:tbl>
          <w:tblPr>
            <w:tblStyle w:val="GridTable4-Accent3"/>
            <w:tblW w:w="0" w:type="auto"/>
            <w:tblLook w:val="04A0" w:firstRow="1" w:lastRow="0" w:firstColumn="1" w:lastColumn="0" w:noHBand="0" w:noVBand="1"/>
          </w:tblPr>
          <w:tblGrid>
            <w:gridCol w:w="1416"/>
            <w:gridCol w:w="1327"/>
            <w:gridCol w:w="2801"/>
            <w:gridCol w:w="2092"/>
            <w:gridCol w:w="1714"/>
          </w:tblGrid>
          <w:tr w:rsidR="00874FFE" w:rsidTr="000D611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16" w:type="dxa"/>
              </w:tcPr>
              <w:p w:rsidR="00874FFE" w:rsidRDefault="00874FFE">
                <w:r>
                  <w:lastRenderedPageBreak/>
                  <w:br w:type="page"/>
                  <w:t>Date</w:t>
                </w:r>
              </w:p>
            </w:tc>
            <w:tc>
              <w:tcPr>
                <w:tcW w:w="1327" w:type="dxa"/>
              </w:tcPr>
              <w:p w:rsidR="00874FFE" w:rsidRDefault="00874FFE" w:rsidP="0006299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Version </w:t>
                </w:r>
              </w:p>
            </w:tc>
            <w:tc>
              <w:tcPr>
                <w:tcW w:w="2801" w:type="dxa"/>
              </w:tcPr>
              <w:p w:rsidR="00874FFE" w:rsidRDefault="00874FF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Description</w:t>
                </w:r>
              </w:p>
            </w:tc>
            <w:tc>
              <w:tcPr>
                <w:tcW w:w="2092" w:type="dxa"/>
              </w:tcPr>
              <w:p w:rsidR="00874FFE" w:rsidRDefault="00874FF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Author</w:t>
                </w:r>
              </w:p>
            </w:tc>
            <w:tc>
              <w:tcPr>
                <w:tcW w:w="1714" w:type="dxa"/>
              </w:tcPr>
              <w:p w:rsidR="00874FFE" w:rsidRDefault="00874FF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Reviewer</w:t>
                </w:r>
              </w:p>
            </w:tc>
          </w:tr>
          <w:tr w:rsidR="00874FFE" w:rsidTr="000D611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16" w:type="dxa"/>
              </w:tcPr>
              <w:p w:rsidR="00874FFE" w:rsidRDefault="000D611C" w:rsidP="000D611C">
                <w:r>
                  <w:t>19</w:t>
                </w:r>
                <w:r w:rsidR="00BA2DE5">
                  <w:t>-0</w:t>
                </w:r>
                <w:r>
                  <w:t>9</w:t>
                </w:r>
                <w:r w:rsidR="00BA2DE5">
                  <w:t>-2016</w:t>
                </w:r>
              </w:p>
            </w:tc>
            <w:tc>
              <w:tcPr>
                <w:tcW w:w="1327" w:type="dxa"/>
              </w:tcPr>
              <w:p w:rsidR="00874FFE" w:rsidRDefault="00A2502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1.0</w:t>
                </w:r>
              </w:p>
            </w:tc>
            <w:tc>
              <w:tcPr>
                <w:tcW w:w="2801" w:type="dxa"/>
              </w:tcPr>
              <w:p w:rsidR="00874FFE" w:rsidRDefault="00C776D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Initial draft</w:t>
                </w:r>
              </w:p>
            </w:tc>
            <w:tc>
              <w:tcPr>
                <w:tcW w:w="2092" w:type="dxa"/>
              </w:tcPr>
              <w:p w:rsidR="00874FFE" w:rsidRDefault="00BA2DE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Ajeesh</w:t>
                </w:r>
                <w:proofErr w:type="spellEnd"/>
                <w:r>
                  <w:t xml:space="preserve"> </w:t>
                </w:r>
                <w:proofErr w:type="spellStart"/>
                <w:r>
                  <w:t>Sudhakaran</w:t>
                </w:r>
                <w:proofErr w:type="spellEnd"/>
              </w:p>
            </w:tc>
            <w:tc>
              <w:tcPr>
                <w:tcW w:w="1714" w:type="dxa"/>
              </w:tcPr>
              <w:p w:rsidR="00874FFE" w:rsidRDefault="00874FF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F149AC" w:rsidRDefault="00F149AC"/>
        <w:p w:rsidR="00A0635A" w:rsidRDefault="00F149AC" w:rsidP="006F72A7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="Times New Roman"/>
          <w:color w:val="auto"/>
          <w:sz w:val="22"/>
          <w:szCs w:val="22"/>
        </w:rPr>
        <w:id w:val="5363149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50830" w:rsidRDefault="00D50830">
          <w:pPr>
            <w:pStyle w:val="TOCHeading"/>
          </w:pPr>
          <w:r>
            <w:t>Contents</w:t>
          </w:r>
        </w:p>
        <w:p w:rsidR="00F85800" w:rsidRDefault="00D508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141689" w:history="1">
            <w:r w:rsidR="00F85800" w:rsidRPr="007D624C">
              <w:rPr>
                <w:rStyle w:val="Hyperlink"/>
                <w:noProof/>
              </w:rPr>
              <w:t>1.</w:t>
            </w:r>
            <w:r w:rsidR="00F85800"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="00F85800" w:rsidRPr="007D624C">
              <w:rPr>
                <w:rStyle w:val="Hyperlink"/>
                <w:noProof/>
              </w:rPr>
              <w:t>EXECUTIVE SUMMARY</w:t>
            </w:r>
            <w:r w:rsidR="00F85800">
              <w:rPr>
                <w:noProof/>
                <w:webHidden/>
              </w:rPr>
              <w:tab/>
            </w:r>
            <w:r w:rsidR="00F85800">
              <w:rPr>
                <w:noProof/>
                <w:webHidden/>
              </w:rPr>
              <w:fldChar w:fldCharType="begin"/>
            </w:r>
            <w:r w:rsidR="00F85800">
              <w:rPr>
                <w:noProof/>
                <w:webHidden/>
              </w:rPr>
              <w:instrText xml:space="preserve"> PAGEREF _Toc462141689 \h </w:instrText>
            </w:r>
            <w:r w:rsidR="00F85800">
              <w:rPr>
                <w:noProof/>
                <w:webHidden/>
              </w:rPr>
            </w:r>
            <w:r w:rsidR="00F85800">
              <w:rPr>
                <w:noProof/>
                <w:webHidden/>
              </w:rPr>
              <w:fldChar w:fldCharType="separate"/>
            </w:r>
            <w:r w:rsidR="00F85800">
              <w:rPr>
                <w:noProof/>
                <w:webHidden/>
              </w:rPr>
              <w:t>3</w:t>
            </w:r>
            <w:r w:rsidR="00F85800">
              <w:rPr>
                <w:noProof/>
                <w:webHidden/>
              </w:rPr>
              <w:fldChar w:fldCharType="end"/>
            </w:r>
          </w:hyperlink>
        </w:p>
        <w:p w:rsidR="00F85800" w:rsidRDefault="00F858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462141690" w:history="1">
            <w:r w:rsidRPr="007D624C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7D624C">
              <w:rPr>
                <w:rStyle w:val="Hyperlink"/>
                <w:noProof/>
              </w:rPr>
              <w:t>TERMINOLOGIES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_Toc462141690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800" w:rsidRDefault="00F858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462141691" w:history="1">
            <w:r w:rsidRPr="007D624C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7D624C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_Toc462141691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800" w:rsidRDefault="00F858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462141692" w:history="1">
            <w:r w:rsidRPr="007D624C">
              <w:rPr>
                <w:rStyle w:val="Hyperlink"/>
                <w:noProof/>
              </w:rPr>
              <w:t>3.1.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7D624C">
              <w:rPr>
                <w:rStyle w:val="Hyperlink"/>
                <w:noProof/>
              </w:rPr>
              <w:t>APPLICATION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_Toc462141692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800" w:rsidRDefault="00F858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462141693" w:history="1">
            <w:r w:rsidRPr="007D624C">
              <w:rPr>
                <w:rStyle w:val="Hyperlink"/>
                <w:noProof/>
              </w:rPr>
              <w:t>3.1.1.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7D624C">
              <w:rPr>
                <w:rStyle w:val="Hyperlink"/>
                <w:noProof/>
              </w:rPr>
              <w:t>DATA IN REQUEST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_Toc462141693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800" w:rsidRDefault="00F858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462141694" w:history="1">
            <w:r w:rsidRPr="007D624C">
              <w:rPr>
                <w:rStyle w:val="Hyperlink"/>
                <w:noProof/>
              </w:rPr>
              <w:t>3.1.2.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7D624C">
              <w:rPr>
                <w:rStyle w:val="Hyperlink"/>
                <w:noProof/>
              </w:rPr>
              <w:t>DATA IN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_Toc462141694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800" w:rsidRDefault="00F858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462141695" w:history="1">
            <w:r w:rsidRPr="007D624C">
              <w:rPr>
                <w:rStyle w:val="Hyperlink"/>
                <w:noProof/>
              </w:rPr>
              <w:t>3.2.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7D624C">
              <w:rPr>
                <w:rStyle w:val="Hyperlink"/>
                <w:noProof/>
              </w:rPr>
              <w:t>COMPONENT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_Toc462141695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800" w:rsidRDefault="00F858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462141696" w:history="1">
            <w:r w:rsidRPr="007D624C">
              <w:rPr>
                <w:rStyle w:val="Hyperlink"/>
                <w:noProof/>
              </w:rPr>
              <w:t>3.3.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7D624C">
              <w:rPr>
                <w:rStyle w:val="Hyperlink"/>
                <w:noProof/>
              </w:rPr>
              <w:t>INFORMATION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_Toc462141696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800" w:rsidRDefault="00F858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462141697" w:history="1">
            <w:r w:rsidRPr="007D624C">
              <w:rPr>
                <w:rStyle w:val="Hyperlink"/>
                <w:noProof/>
              </w:rPr>
              <w:t>3.3.1.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7D624C">
              <w:rPr>
                <w:rStyle w:val="Hyperlink"/>
                <w:noProof/>
              </w:rPr>
              <w:t>DATA IN REQUEST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_Toc462141697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800" w:rsidRDefault="00F858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462141698" w:history="1">
            <w:r w:rsidRPr="007D624C">
              <w:rPr>
                <w:rStyle w:val="Hyperlink"/>
                <w:noProof/>
              </w:rPr>
              <w:t>3.3.2.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7D624C">
              <w:rPr>
                <w:rStyle w:val="Hyperlink"/>
                <w:noProof/>
              </w:rPr>
              <w:t>DATA IN ATTACHED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_Toc462141698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830" w:rsidRDefault="00D5083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50830" w:rsidRDefault="00D50830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D50830" w:rsidRDefault="00D50830"/>
    <w:p w:rsidR="00804DC1" w:rsidRDefault="0020565B" w:rsidP="006F72A7">
      <w:pPr>
        <w:pStyle w:val="Heading1"/>
      </w:pPr>
      <w:bookmarkStart w:id="1" w:name="_Toc462141689"/>
      <w:r w:rsidRPr="0044437F">
        <w:t>EXECUTIVE SUMMARY</w:t>
      </w:r>
      <w:bookmarkEnd w:id="1"/>
    </w:p>
    <w:p w:rsidR="0016335E" w:rsidRPr="0036389A" w:rsidRDefault="00D94263" w:rsidP="006F72A7">
      <w:r>
        <w:t xml:space="preserve">Purpose of this document is to provide </w:t>
      </w:r>
      <w:r w:rsidR="00764BCA">
        <w:t>overview of web interfaces (Web APIs) exposed by dashboard project.</w:t>
      </w:r>
      <w:r w:rsidR="009B6BA1">
        <w:t xml:space="preserve"> These APIs can be consumed by applications to send status data to dashboard.</w:t>
      </w:r>
      <w:r w:rsidR="00A05D40">
        <w:t xml:space="preserve"> </w:t>
      </w:r>
      <w:r w:rsidR="00DE5959">
        <w:t>The APIs act as the gateway between dashboard and other monitoring tools.</w:t>
      </w:r>
      <w:r w:rsidR="00BF2DCC">
        <w:t xml:space="preserve"> </w:t>
      </w:r>
      <w:r w:rsidR="0016335E" w:rsidRPr="006F72A7">
        <w:t xml:space="preserve">This document summarizes </w:t>
      </w:r>
      <w:r w:rsidR="00A05D40">
        <w:t>web service endpoints and usage.</w:t>
      </w:r>
    </w:p>
    <w:p w:rsidR="000B629F" w:rsidRPr="0036389A" w:rsidRDefault="00D60959" w:rsidP="000B629F">
      <w:pPr>
        <w:pStyle w:val="Heading1"/>
      </w:pPr>
      <w:bookmarkStart w:id="2" w:name="_Toc462141690"/>
      <w:r w:rsidRPr="0036389A">
        <w:t>TERMINOLOGIES USED</w:t>
      </w:r>
      <w:bookmarkEnd w:id="2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758"/>
        <w:gridCol w:w="6592"/>
      </w:tblGrid>
      <w:tr w:rsidR="0069594D" w:rsidRPr="0036389A" w:rsidTr="00AA1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69594D" w:rsidRPr="0036389A" w:rsidRDefault="0069594D" w:rsidP="00894523">
            <w:r w:rsidRPr="0036389A">
              <w:t>Term</w:t>
            </w:r>
          </w:p>
        </w:tc>
        <w:tc>
          <w:tcPr>
            <w:tcW w:w="6768" w:type="dxa"/>
          </w:tcPr>
          <w:p w:rsidR="0069594D" w:rsidRPr="0036389A" w:rsidRDefault="0069594D" w:rsidP="0089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389A">
              <w:t>Description</w:t>
            </w:r>
          </w:p>
        </w:tc>
      </w:tr>
      <w:tr w:rsidR="0069594D" w:rsidRPr="0036389A" w:rsidTr="00AA1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69594D" w:rsidRPr="0036389A" w:rsidRDefault="00AA1B3C" w:rsidP="00894523">
            <w:r>
              <w:t>Dashboard Application</w:t>
            </w:r>
          </w:p>
        </w:tc>
        <w:tc>
          <w:tcPr>
            <w:tcW w:w="6768" w:type="dxa"/>
          </w:tcPr>
          <w:p w:rsidR="0069594D" w:rsidRPr="0036389A" w:rsidRDefault="00B66EDA" w:rsidP="0089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application which </w:t>
            </w:r>
            <w:r w:rsidR="00AC26EB">
              <w:t>monitor other</w:t>
            </w:r>
            <w:r>
              <w:t xml:space="preserve"> systems and</w:t>
            </w:r>
            <w:r w:rsidR="00BB53AC">
              <w:t>/or</w:t>
            </w:r>
            <w:r>
              <w:t xml:space="preserve"> shows </w:t>
            </w:r>
            <w:r w:rsidR="00B8513C">
              <w:t xml:space="preserve">status </w:t>
            </w:r>
            <w:r>
              <w:t>information</w:t>
            </w:r>
            <w:r w:rsidR="00E8458F">
              <w:t xml:space="preserve"> </w:t>
            </w:r>
            <w:r w:rsidR="00C939C7">
              <w:t xml:space="preserve">of other systems </w:t>
            </w:r>
            <w:r w:rsidR="00E8458F">
              <w:t>to end user</w:t>
            </w:r>
          </w:p>
        </w:tc>
      </w:tr>
      <w:tr w:rsidR="0069594D" w:rsidRPr="0036389A" w:rsidTr="00AA1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69594D" w:rsidRPr="0036389A" w:rsidRDefault="00B76DCC" w:rsidP="00894523">
            <w:r>
              <w:t>Client Application</w:t>
            </w:r>
          </w:p>
        </w:tc>
        <w:tc>
          <w:tcPr>
            <w:tcW w:w="6768" w:type="dxa"/>
          </w:tcPr>
          <w:p w:rsidR="0069594D" w:rsidRPr="0036389A" w:rsidRDefault="00B76DCC" w:rsidP="00B76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whose status information is shown in dashboard application</w:t>
            </w:r>
          </w:p>
        </w:tc>
      </w:tr>
      <w:tr w:rsidR="0069594D" w:rsidRPr="0036389A" w:rsidTr="00AA1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69594D" w:rsidRPr="0036389A" w:rsidRDefault="0035152F" w:rsidP="00894523">
            <w:r>
              <w:t>Application Component</w:t>
            </w:r>
          </w:p>
        </w:tc>
        <w:tc>
          <w:tcPr>
            <w:tcW w:w="6768" w:type="dxa"/>
          </w:tcPr>
          <w:p w:rsidR="0069594D" w:rsidRPr="0036389A" w:rsidRDefault="0072406A" w:rsidP="0089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Components of a client application being monitored or whose information is shown in dashboard</w:t>
            </w:r>
          </w:p>
        </w:tc>
      </w:tr>
      <w:tr w:rsidR="007717EB" w:rsidRPr="0036389A" w:rsidTr="00AA1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7717EB" w:rsidRDefault="0026500A" w:rsidP="00894523">
            <w:r>
              <w:t>CBP</w:t>
            </w:r>
          </w:p>
        </w:tc>
        <w:tc>
          <w:tcPr>
            <w:tcW w:w="6768" w:type="dxa"/>
          </w:tcPr>
          <w:p w:rsidR="007717EB" w:rsidRDefault="0026500A" w:rsidP="0089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 Business Process</w:t>
            </w:r>
          </w:p>
        </w:tc>
      </w:tr>
      <w:tr w:rsidR="004D5F9B" w:rsidRPr="0036389A" w:rsidTr="00AA1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4D5F9B" w:rsidRDefault="004D5F9B" w:rsidP="00894523">
            <w:r>
              <w:t>API</w:t>
            </w:r>
          </w:p>
        </w:tc>
        <w:tc>
          <w:tcPr>
            <w:tcW w:w="6768" w:type="dxa"/>
          </w:tcPr>
          <w:p w:rsidR="004D5F9B" w:rsidRDefault="004D5F9B" w:rsidP="0089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Programming Interface</w:t>
            </w:r>
          </w:p>
        </w:tc>
      </w:tr>
    </w:tbl>
    <w:p w:rsidR="00894523" w:rsidRPr="0036389A" w:rsidRDefault="00894523" w:rsidP="00894523"/>
    <w:p w:rsidR="00543BD0" w:rsidRPr="00543BD0" w:rsidRDefault="00543BD0" w:rsidP="00543BD0"/>
    <w:p w:rsidR="00D20430" w:rsidRDefault="00D20430" w:rsidP="008F6BA5">
      <w:pPr>
        <w:pStyle w:val="Heading1"/>
      </w:pPr>
      <w:bookmarkStart w:id="3" w:name="_Toc462141691"/>
      <w:r>
        <w:t>INTERFACES</w:t>
      </w:r>
      <w:bookmarkEnd w:id="3"/>
    </w:p>
    <w:p w:rsidR="00DB5BDA" w:rsidRDefault="00DB5BDA" w:rsidP="00DE5959">
      <w:r>
        <w:t xml:space="preserve">At the time of writing this document, web service is hosted on a temporary server, which will be moved to a production server when it is ready. </w:t>
      </w:r>
    </w:p>
    <w:p w:rsidR="00EB7A31" w:rsidRDefault="00DB5BDA" w:rsidP="00DE5959">
      <w:r>
        <w:t xml:space="preserve">The current host is: </w:t>
      </w:r>
      <w:hyperlink r:id="rId11" w:history="1">
        <w:r w:rsidRPr="00755F74">
          <w:rPr>
            <w:rStyle w:val="Hyperlink"/>
          </w:rPr>
          <w:t>http://centds4vvcn2/gateway</w:t>
        </w:r>
      </w:hyperlink>
      <w:r>
        <w:t xml:space="preserve">. </w:t>
      </w:r>
    </w:p>
    <w:p w:rsidR="00A35ADD" w:rsidRDefault="00A35ADD" w:rsidP="00DE5959">
      <w:r>
        <w:t>Protocol: HTTP</w:t>
      </w:r>
    </w:p>
    <w:p w:rsidR="00D20430" w:rsidRDefault="009D665D" w:rsidP="00D20430">
      <w:pPr>
        <w:pStyle w:val="Heading2"/>
      </w:pPr>
      <w:bookmarkStart w:id="4" w:name="_Toc462141692"/>
      <w:r>
        <w:t>APPLICATION STATUS</w:t>
      </w:r>
      <w:bookmarkEnd w:id="4"/>
    </w:p>
    <w:p w:rsidR="00AA04DC" w:rsidRPr="00AA04DC" w:rsidRDefault="00AA04DC" w:rsidP="00AA04DC">
      <w:r>
        <w:t xml:space="preserve">This API can be used to update status of an application in dashboard. A unique identifier is required </w:t>
      </w:r>
      <w:r w:rsidR="0044635B">
        <w:t>and which needs to be same as configured in dashboard application. The data can be sent by either request body or URL.</w:t>
      </w:r>
    </w:p>
    <w:p w:rsidR="00010B2D" w:rsidRPr="00010B2D" w:rsidRDefault="00010B2D" w:rsidP="00010B2D">
      <w:pPr>
        <w:pStyle w:val="Heading3"/>
      </w:pPr>
      <w:bookmarkStart w:id="5" w:name="_Toc462141693"/>
      <w:r>
        <w:t>DATA IN REQUEST BODY</w:t>
      </w:r>
      <w:bookmarkEnd w:id="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5ADD" w:rsidTr="00A35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5ADD" w:rsidRDefault="00A35ADD" w:rsidP="00A35ADD">
            <w:r>
              <w:t>End Point</w:t>
            </w:r>
          </w:p>
        </w:tc>
        <w:tc>
          <w:tcPr>
            <w:tcW w:w="4675" w:type="dxa"/>
          </w:tcPr>
          <w:p w:rsidR="00A35ADD" w:rsidRPr="00920FDF" w:rsidRDefault="00E70F24" w:rsidP="00A35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C6889">
              <w:rPr>
                <w:b w:val="0"/>
                <w:i/>
              </w:rPr>
              <w:t>[protocol]</w:t>
            </w:r>
            <w:r w:rsidRPr="00920FDF">
              <w:rPr>
                <w:b w:val="0"/>
              </w:rPr>
              <w:t>://</w:t>
            </w:r>
            <w:r w:rsidRPr="005C6889">
              <w:rPr>
                <w:b w:val="0"/>
                <w:i/>
              </w:rPr>
              <w:t>[host]</w:t>
            </w:r>
            <w:r w:rsidRPr="00920FDF">
              <w:rPr>
                <w:b w:val="0"/>
              </w:rPr>
              <w:t>/</w:t>
            </w:r>
            <w:proofErr w:type="spellStart"/>
            <w:r w:rsidRPr="00920FDF">
              <w:rPr>
                <w:b w:val="0"/>
              </w:rPr>
              <w:t>api</w:t>
            </w:r>
            <w:proofErr w:type="spellEnd"/>
            <w:r w:rsidRPr="00920FDF">
              <w:rPr>
                <w:b w:val="0"/>
              </w:rPr>
              <w:t>/</w:t>
            </w:r>
            <w:proofErr w:type="spellStart"/>
            <w:r w:rsidRPr="00920FDF">
              <w:rPr>
                <w:b w:val="0"/>
              </w:rPr>
              <w:t>applicationstatus</w:t>
            </w:r>
            <w:proofErr w:type="spellEnd"/>
          </w:p>
        </w:tc>
      </w:tr>
      <w:tr w:rsidR="00A35ADD" w:rsidTr="00A35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5ADD" w:rsidRDefault="00920FDF" w:rsidP="00A35ADD">
            <w:r>
              <w:t>Method</w:t>
            </w:r>
          </w:p>
        </w:tc>
        <w:tc>
          <w:tcPr>
            <w:tcW w:w="4675" w:type="dxa"/>
          </w:tcPr>
          <w:p w:rsidR="00A35ADD" w:rsidRDefault="00920FDF" w:rsidP="00A3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A35ADD" w:rsidTr="00A35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5ADD" w:rsidRDefault="004E546B" w:rsidP="00A35ADD">
            <w:r>
              <w:t>Supported Content Type(s)</w:t>
            </w:r>
          </w:p>
        </w:tc>
        <w:tc>
          <w:tcPr>
            <w:tcW w:w="4675" w:type="dxa"/>
          </w:tcPr>
          <w:p w:rsidR="00A35ADD" w:rsidRDefault="004E546B" w:rsidP="00A3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46B">
              <w:t>application/</w:t>
            </w:r>
            <w:proofErr w:type="spellStart"/>
            <w:r w:rsidRPr="004E546B">
              <w:t>json</w:t>
            </w:r>
            <w:proofErr w:type="spellEnd"/>
          </w:p>
        </w:tc>
      </w:tr>
      <w:tr w:rsidR="00A35ADD" w:rsidTr="00A35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5ADD" w:rsidRDefault="00B16758" w:rsidP="00A35ADD">
            <w:r>
              <w:t>Request Body</w:t>
            </w:r>
          </w:p>
        </w:tc>
        <w:tc>
          <w:tcPr>
            <w:tcW w:w="4675" w:type="dxa"/>
          </w:tcPr>
          <w:p w:rsidR="00B16758" w:rsidRPr="00144EF4" w:rsidRDefault="00B16758" w:rsidP="00A3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144EF4">
              <w:rPr>
                <w:rFonts w:ascii="Consolas" w:hAnsi="Consolas" w:cs="Consolas"/>
              </w:rPr>
              <w:t xml:space="preserve">{ </w:t>
            </w:r>
          </w:p>
          <w:p w:rsidR="00B16758" w:rsidRPr="00144EF4" w:rsidRDefault="00B16758" w:rsidP="00B16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144EF4">
              <w:rPr>
                <w:rFonts w:ascii="Consolas" w:hAnsi="Consolas" w:cs="Consolas"/>
              </w:rPr>
              <w:t>"Identifier": "</w:t>
            </w:r>
            <w:r w:rsidRPr="00144EF4">
              <w:rPr>
                <w:rFonts w:ascii="Consolas" w:hAnsi="Consolas" w:cs="Consolas"/>
                <w:i/>
              </w:rPr>
              <w:t>[ID of the application]</w:t>
            </w:r>
            <w:r w:rsidRPr="00144EF4">
              <w:rPr>
                <w:rFonts w:ascii="Consolas" w:hAnsi="Consolas" w:cs="Consolas"/>
              </w:rPr>
              <w:t xml:space="preserve">", </w:t>
            </w:r>
          </w:p>
          <w:p w:rsidR="00B16758" w:rsidRPr="00144EF4" w:rsidRDefault="00B16758" w:rsidP="00B16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144EF4">
              <w:rPr>
                <w:rFonts w:ascii="Consolas" w:hAnsi="Consolas" w:cs="Consolas"/>
              </w:rPr>
              <w:t xml:space="preserve">"Status" : </w:t>
            </w:r>
            <w:r w:rsidRPr="00144EF4">
              <w:rPr>
                <w:rFonts w:ascii="Consolas" w:hAnsi="Consolas" w:cs="Consolas"/>
                <w:i/>
              </w:rPr>
              <w:t>[Status 0 = Fail, 5 = Warning, 10 = Success]</w:t>
            </w:r>
            <w:r w:rsidRPr="00144EF4">
              <w:rPr>
                <w:rFonts w:ascii="Consolas" w:hAnsi="Consolas" w:cs="Consolas"/>
              </w:rPr>
              <w:t xml:space="preserve">, </w:t>
            </w:r>
          </w:p>
          <w:p w:rsidR="00B16758" w:rsidRPr="00144EF4" w:rsidRDefault="00B16758" w:rsidP="00B16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144EF4">
              <w:rPr>
                <w:rFonts w:ascii="Consolas" w:hAnsi="Consolas" w:cs="Consolas"/>
              </w:rPr>
              <w:lastRenderedPageBreak/>
              <w:t>"</w:t>
            </w:r>
            <w:proofErr w:type="spellStart"/>
            <w:r w:rsidRPr="00144EF4">
              <w:rPr>
                <w:rFonts w:ascii="Consolas" w:hAnsi="Consolas" w:cs="Consolas"/>
              </w:rPr>
              <w:t>StatusMessage</w:t>
            </w:r>
            <w:proofErr w:type="spellEnd"/>
            <w:r w:rsidRPr="00144EF4">
              <w:rPr>
                <w:rFonts w:ascii="Consolas" w:hAnsi="Consolas" w:cs="Consolas"/>
              </w:rPr>
              <w:t>" : "</w:t>
            </w:r>
            <w:r w:rsidRPr="00144EF4">
              <w:rPr>
                <w:rFonts w:ascii="Consolas" w:hAnsi="Consolas" w:cs="Consolas"/>
                <w:i/>
              </w:rPr>
              <w:t>[Description to status]</w:t>
            </w:r>
            <w:r w:rsidRPr="00144EF4">
              <w:rPr>
                <w:rFonts w:ascii="Consolas" w:hAnsi="Consolas" w:cs="Consolas"/>
              </w:rPr>
              <w:t>",</w:t>
            </w:r>
          </w:p>
          <w:p w:rsidR="00144EF4" w:rsidRPr="00144EF4" w:rsidRDefault="00B16758" w:rsidP="00B16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144EF4">
              <w:rPr>
                <w:rFonts w:ascii="Consolas" w:hAnsi="Consolas" w:cs="Consolas"/>
              </w:rPr>
              <w:t>“</w:t>
            </w:r>
            <w:proofErr w:type="spellStart"/>
            <w:r w:rsidRPr="00144EF4">
              <w:rPr>
                <w:rFonts w:ascii="Consolas" w:hAnsi="Consolas" w:cs="Consolas"/>
              </w:rPr>
              <w:t>UpdatedOn</w:t>
            </w:r>
            <w:proofErr w:type="spellEnd"/>
            <w:r w:rsidR="00144EF4" w:rsidRPr="00144EF4">
              <w:rPr>
                <w:rFonts w:ascii="Consolas" w:hAnsi="Consolas" w:cs="Consolas"/>
              </w:rPr>
              <w:t>”:</w:t>
            </w:r>
            <w:r w:rsidRPr="00144EF4">
              <w:rPr>
                <w:rFonts w:ascii="Consolas" w:hAnsi="Consolas" w:cs="Consolas"/>
              </w:rPr>
              <w:t xml:space="preserve"> </w:t>
            </w:r>
            <w:r w:rsidRPr="00144EF4">
              <w:rPr>
                <w:rFonts w:ascii="Consolas" w:hAnsi="Consolas" w:cs="Consolas"/>
                <w:i/>
              </w:rPr>
              <w:t>[UTC Timestamp in ISO format indicating when the information has updated. This field is optional and will be using current timestamp by default, if not sent]</w:t>
            </w:r>
            <w:r w:rsidRPr="00144EF4">
              <w:rPr>
                <w:rFonts w:ascii="Consolas" w:hAnsi="Consolas" w:cs="Consolas"/>
              </w:rPr>
              <w:t xml:space="preserve"> </w:t>
            </w:r>
          </w:p>
          <w:p w:rsidR="00A35ADD" w:rsidRDefault="00B16758" w:rsidP="00B16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EF4">
              <w:rPr>
                <w:rFonts w:ascii="Consolas" w:hAnsi="Consolas" w:cs="Consolas"/>
              </w:rPr>
              <w:t>}</w:t>
            </w:r>
          </w:p>
        </w:tc>
      </w:tr>
      <w:tr w:rsidR="00F30C40" w:rsidTr="00A35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30C40" w:rsidRDefault="00F30C40" w:rsidP="00A35ADD">
            <w:r>
              <w:lastRenderedPageBreak/>
              <w:t>Attachment</w:t>
            </w:r>
          </w:p>
        </w:tc>
        <w:tc>
          <w:tcPr>
            <w:tcW w:w="4675" w:type="dxa"/>
          </w:tcPr>
          <w:p w:rsidR="00F30C40" w:rsidRPr="00144EF4" w:rsidRDefault="00F30C40" w:rsidP="00A3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N/A</w:t>
            </w:r>
          </w:p>
        </w:tc>
      </w:tr>
      <w:tr w:rsidR="00853E7C" w:rsidTr="00A35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3E7C" w:rsidRDefault="00853E7C" w:rsidP="00A35ADD">
            <w:r>
              <w:t>Return Data</w:t>
            </w:r>
          </w:p>
        </w:tc>
        <w:tc>
          <w:tcPr>
            <w:tcW w:w="4675" w:type="dxa"/>
          </w:tcPr>
          <w:p w:rsidR="00853E7C" w:rsidRPr="00144EF4" w:rsidRDefault="00853E7C" w:rsidP="00A3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true/false</w:t>
            </w:r>
          </w:p>
        </w:tc>
      </w:tr>
    </w:tbl>
    <w:p w:rsidR="00A35ADD" w:rsidRDefault="00A35ADD" w:rsidP="00A35ADD"/>
    <w:p w:rsidR="002D0A07" w:rsidRPr="00A35ADD" w:rsidRDefault="00F77FDA" w:rsidP="00F77FDA">
      <w:pPr>
        <w:pStyle w:val="Heading3"/>
      </w:pPr>
      <w:bookmarkStart w:id="6" w:name="_Toc462141694"/>
      <w:r>
        <w:t>DATA IN URL</w:t>
      </w:r>
      <w:bookmarkEnd w:id="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244"/>
        <w:gridCol w:w="5106"/>
      </w:tblGrid>
      <w:tr w:rsidR="00D253B0" w:rsidTr="009B1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253B0" w:rsidRDefault="00D253B0" w:rsidP="009B1853">
            <w:r>
              <w:t>End Point</w:t>
            </w:r>
          </w:p>
        </w:tc>
        <w:tc>
          <w:tcPr>
            <w:tcW w:w="4675" w:type="dxa"/>
          </w:tcPr>
          <w:p w:rsidR="00D253B0" w:rsidRPr="00920FDF" w:rsidRDefault="00D253B0" w:rsidP="009B18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3619A">
              <w:rPr>
                <w:b w:val="0"/>
                <w:i/>
              </w:rPr>
              <w:t>[protocol]</w:t>
            </w:r>
            <w:r w:rsidRPr="00920FDF">
              <w:rPr>
                <w:b w:val="0"/>
              </w:rPr>
              <w:t>://</w:t>
            </w:r>
            <w:r w:rsidRPr="00C3619A">
              <w:rPr>
                <w:b w:val="0"/>
                <w:i/>
              </w:rPr>
              <w:t>[host]</w:t>
            </w:r>
            <w:r w:rsidRPr="00920FDF">
              <w:rPr>
                <w:b w:val="0"/>
              </w:rPr>
              <w:t>/</w:t>
            </w:r>
            <w:proofErr w:type="spellStart"/>
            <w:r w:rsidRPr="00920FDF">
              <w:rPr>
                <w:b w:val="0"/>
              </w:rPr>
              <w:t>api</w:t>
            </w:r>
            <w:proofErr w:type="spellEnd"/>
            <w:r w:rsidRPr="00920FDF">
              <w:rPr>
                <w:b w:val="0"/>
              </w:rPr>
              <w:t>/</w:t>
            </w:r>
            <w:proofErr w:type="spellStart"/>
            <w:r w:rsidRPr="00920FDF">
              <w:rPr>
                <w:b w:val="0"/>
              </w:rPr>
              <w:t>applicationstatus</w:t>
            </w:r>
            <w:r w:rsidR="00652304">
              <w:rPr>
                <w:b w:val="0"/>
              </w:rPr>
              <w:t>?identifier</w:t>
            </w:r>
            <w:proofErr w:type="spellEnd"/>
            <w:r w:rsidR="00652304" w:rsidRPr="00C3619A">
              <w:rPr>
                <w:b w:val="0"/>
                <w:i/>
              </w:rPr>
              <w:t>=[ID of the application]</w:t>
            </w:r>
            <w:r w:rsidR="00652304">
              <w:rPr>
                <w:b w:val="0"/>
              </w:rPr>
              <w:t>&amp;status=</w:t>
            </w:r>
            <w:r w:rsidR="00652304" w:rsidRPr="00C3619A">
              <w:rPr>
                <w:b w:val="0"/>
                <w:i/>
              </w:rPr>
              <w:t>[Status 0 = Fail, 5 = Warning, 10 = Success]</w:t>
            </w:r>
            <w:r w:rsidR="00652304">
              <w:rPr>
                <w:b w:val="0"/>
              </w:rPr>
              <w:t>&amp;</w:t>
            </w:r>
            <w:proofErr w:type="spellStart"/>
            <w:r w:rsidR="00652304">
              <w:rPr>
                <w:b w:val="0"/>
              </w:rPr>
              <w:t>statusmessage</w:t>
            </w:r>
            <w:proofErr w:type="spellEnd"/>
            <w:r w:rsidR="00652304">
              <w:rPr>
                <w:b w:val="0"/>
              </w:rPr>
              <w:t>=</w:t>
            </w:r>
            <w:r w:rsidR="00652304" w:rsidRPr="00C3619A">
              <w:rPr>
                <w:b w:val="0"/>
                <w:i/>
              </w:rPr>
              <w:t>[Description to status]</w:t>
            </w:r>
          </w:p>
        </w:tc>
      </w:tr>
      <w:tr w:rsidR="00D253B0" w:rsidTr="009B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253B0" w:rsidRDefault="00D253B0" w:rsidP="009B1853">
            <w:r>
              <w:t>Method</w:t>
            </w:r>
          </w:p>
        </w:tc>
        <w:tc>
          <w:tcPr>
            <w:tcW w:w="4675" w:type="dxa"/>
          </w:tcPr>
          <w:p w:rsidR="00D253B0" w:rsidRDefault="00D253B0" w:rsidP="009B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D253B0" w:rsidTr="009B1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253B0" w:rsidRDefault="00D253B0" w:rsidP="009B1853">
            <w:r>
              <w:t>Supported Content Type(s)</w:t>
            </w:r>
          </w:p>
        </w:tc>
        <w:tc>
          <w:tcPr>
            <w:tcW w:w="4675" w:type="dxa"/>
          </w:tcPr>
          <w:p w:rsidR="00D253B0" w:rsidRDefault="00D253B0" w:rsidP="009B1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46B">
              <w:t>application/</w:t>
            </w:r>
            <w:proofErr w:type="spellStart"/>
            <w:r w:rsidRPr="004E546B">
              <w:t>json</w:t>
            </w:r>
            <w:proofErr w:type="spellEnd"/>
          </w:p>
        </w:tc>
      </w:tr>
      <w:tr w:rsidR="00D253B0" w:rsidTr="009B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253B0" w:rsidRDefault="00D253B0" w:rsidP="009B1853">
            <w:r>
              <w:t>Request Body</w:t>
            </w:r>
          </w:p>
        </w:tc>
        <w:tc>
          <w:tcPr>
            <w:tcW w:w="4675" w:type="dxa"/>
          </w:tcPr>
          <w:p w:rsidR="00D253B0" w:rsidRDefault="00652304" w:rsidP="009B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</w:rPr>
              <w:t>N/A</w:t>
            </w:r>
          </w:p>
        </w:tc>
      </w:tr>
      <w:tr w:rsidR="00BB0D96" w:rsidTr="009B1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0D96" w:rsidRDefault="00BB0D96" w:rsidP="009B1853">
            <w:r>
              <w:t>Attachment</w:t>
            </w:r>
          </w:p>
        </w:tc>
        <w:tc>
          <w:tcPr>
            <w:tcW w:w="4675" w:type="dxa"/>
          </w:tcPr>
          <w:p w:rsidR="00BB0D96" w:rsidRDefault="00BB0D96" w:rsidP="009B1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N/A</w:t>
            </w:r>
          </w:p>
        </w:tc>
      </w:tr>
      <w:tr w:rsidR="00D253B0" w:rsidTr="009B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253B0" w:rsidRDefault="00D253B0" w:rsidP="009B1853">
            <w:r>
              <w:t>Return Data</w:t>
            </w:r>
          </w:p>
        </w:tc>
        <w:tc>
          <w:tcPr>
            <w:tcW w:w="4675" w:type="dxa"/>
          </w:tcPr>
          <w:p w:rsidR="00D253B0" w:rsidRPr="00144EF4" w:rsidRDefault="00D253B0" w:rsidP="009B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true/false</w:t>
            </w:r>
          </w:p>
        </w:tc>
      </w:tr>
    </w:tbl>
    <w:p w:rsidR="00CA7545" w:rsidRDefault="00CA7545" w:rsidP="00CA7545">
      <w:pPr>
        <w:pStyle w:val="Heading2"/>
        <w:numPr>
          <w:ilvl w:val="0"/>
          <w:numId w:val="0"/>
        </w:numPr>
        <w:ind w:left="450" w:hanging="450"/>
      </w:pPr>
    </w:p>
    <w:p w:rsidR="001B361D" w:rsidRDefault="00CA7545" w:rsidP="00CA7545">
      <w:pPr>
        <w:pStyle w:val="Heading2"/>
      </w:pPr>
      <w:bookmarkStart w:id="7" w:name="_Toc462141695"/>
      <w:r>
        <w:t>COMPONENT STATUS</w:t>
      </w:r>
      <w:bookmarkEnd w:id="7"/>
    </w:p>
    <w:p w:rsidR="00FA0E25" w:rsidRPr="00FA0E25" w:rsidRDefault="00FA0E25" w:rsidP="00FA0E25">
      <w:r>
        <w:t>This API can be used to update status of an application</w:t>
      </w:r>
      <w:r w:rsidR="00981F15">
        <w:t>’s component</w:t>
      </w:r>
      <w:r>
        <w:t xml:space="preserve"> in dashboard. A unique identifier is required and which needs to be same as configured in dashboard application.</w:t>
      </w:r>
      <w:r>
        <w:t xml:space="preserve"> Currently, this interface only support sending data via request body.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5FA8" w:rsidTr="009B1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A5FA8" w:rsidRDefault="00DA5FA8" w:rsidP="009B1853">
            <w:r>
              <w:t>End Point</w:t>
            </w:r>
          </w:p>
        </w:tc>
        <w:tc>
          <w:tcPr>
            <w:tcW w:w="4675" w:type="dxa"/>
          </w:tcPr>
          <w:p w:rsidR="00DA5FA8" w:rsidRPr="00920FDF" w:rsidRDefault="00DA5FA8" w:rsidP="00DA5F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0FDF">
              <w:rPr>
                <w:b w:val="0"/>
              </w:rPr>
              <w:t>[protocol]://[host]/</w:t>
            </w:r>
            <w:proofErr w:type="spellStart"/>
            <w:r w:rsidRPr="00920FDF">
              <w:rPr>
                <w:b w:val="0"/>
              </w:rPr>
              <w:t>api</w:t>
            </w:r>
            <w:proofErr w:type="spellEnd"/>
            <w:r w:rsidRPr="00920FDF"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component</w:t>
            </w:r>
            <w:r w:rsidRPr="00920FDF">
              <w:rPr>
                <w:b w:val="0"/>
              </w:rPr>
              <w:t>status</w:t>
            </w:r>
            <w:proofErr w:type="spellEnd"/>
          </w:p>
        </w:tc>
      </w:tr>
      <w:tr w:rsidR="00DA5FA8" w:rsidTr="009B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A5FA8" w:rsidRDefault="00DA5FA8" w:rsidP="009B1853">
            <w:r>
              <w:t>Method</w:t>
            </w:r>
          </w:p>
        </w:tc>
        <w:tc>
          <w:tcPr>
            <w:tcW w:w="4675" w:type="dxa"/>
          </w:tcPr>
          <w:p w:rsidR="00DA5FA8" w:rsidRDefault="00DA5FA8" w:rsidP="009B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DA5FA8" w:rsidTr="009B1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A5FA8" w:rsidRDefault="00DA5FA8" w:rsidP="009B1853">
            <w:r>
              <w:t>Supported Content Type(s)</w:t>
            </w:r>
          </w:p>
        </w:tc>
        <w:tc>
          <w:tcPr>
            <w:tcW w:w="4675" w:type="dxa"/>
          </w:tcPr>
          <w:p w:rsidR="00DA5FA8" w:rsidRDefault="00DA5FA8" w:rsidP="009B1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46B">
              <w:t>application/</w:t>
            </w:r>
            <w:proofErr w:type="spellStart"/>
            <w:r w:rsidRPr="004E546B">
              <w:t>json</w:t>
            </w:r>
            <w:proofErr w:type="spellEnd"/>
          </w:p>
        </w:tc>
      </w:tr>
      <w:tr w:rsidR="00DA5FA8" w:rsidTr="009B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A5FA8" w:rsidRDefault="00DA5FA8" w:rsidP="009B1853">
            <w:r>
              <w:t>Request Body</w:t>
            </w:r>
          </w:p>
        </w:tc>
        <w:tc>
          <w:tcPr>
            <w:tcW w:w="4675" w:type="dxa"/>
          </w:tcPr>
          <w:p w:rsidR="00DA5FA8" w:rsidRPr="00144EF4" w:rsidRDefault="00DA5FA8" w:rsidP="009B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144EF4">
              <w:rPr>
                <w:rFonts w:ascii="Consolas" w:hAnsi="Consolas" w:cs="Consolas"/>
              </w:rPr>
              <w:t xml:space="preserve">{ </w:t>
            </w:r>
          </w:p>
          <w:p w:rsidR="00DA5FA8" w:rsidRPr="00144EF4" w:rsidRDefault="00DA5FA8" w:rsidP="009B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144EF4">
              <w:rPr>
                <w:rFonts w:ascii="Consolas" w:hAnsi="Consolas" w:cs="Consolas"/>
              </w:rPr>
              <w:t>"Identifier": "</w:t>
            </w:r>
            <w:r w:rsidRPr="00144EF4">
              <w:rPr>
                <w:rFonts w:ascii="Consolas" w:hAnsi="Consolas" w:cs="Consolas"/>
                <w:i/>
              </w:rPr>
              <w:t>[ID of the application</w:t>
            </w:r>
            <w:r w:rsidR="00487577">
              <w:rPr>
                <w:rFonts w:ascii="Consolas" w:hAnsi="Consolas" w:cs="Consolas"/>
                <w:i/>
              </w:rPr>
              <w:t xml:space="preserve"> component</w:t>
            </w:r>
            <w:r w:rsidRPr="00144EF4">
              <w:rPr>
                <w:rFonts w:ascii="Consolas" w:hAnsi="Consolas" w:cs="Consolas"/>
                <w:i/>
              </w:rPr>
              <w:t>]</w:t>
            </w:r>
            <w:r w:rsidRPr="00144EF4">
              <w:rPr>
                <w:rFonts w:ascii="Consolas" w:hAnsi="Consolas" w:cs="Consolas"/>
              </w:rPr>
              <w:t xml:space="preserve">", </w:t>
            </w:r>
          </w:p>
          <w:p w:rsidR="00DA5FA8" w:rsidRPr="00144EF4" w:rsidRDefault="00DA5FA8" w:rsidP="009B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144EF4">
              <w:rPr>
                <w:rFonts w:ascii="Consolas" w:hAnsi="Consolas" w:cs="Consolas"/>
              </w:rPr>
              <w:t xml:space="preserve">"Status" : </w:t>
            </w:r>
            <w:r w:rsidRPr="00144EF4">
              <w:rPr>
                <w:rFonts w:ascii="Consolas" w:hAnsi="Consolas" w:cs="Consolas"/>
                <w:i/>
              </w:rPr>
              <w:t>[Status 0 = Fail, 5 = Warning, 10 = Success]</w:t>
            </w:r>
            <w:r w:rsidRPr="00144EF4">
              <w:rPr>
                <w:rFonts w:ascii="Consolas" w:hAnsi="Consolas" w:cs="Consolas"/>
              </w:rPr>
              <w:t xml:space="preserve">, </w:t>
            </w:r>
          </w:p>
          <w:p w:rsidR="00DA5FA8" w:rsidRPr="00144EF4" w:rsidRDefault="00DA5FA8" w:rsidP="009B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144EF4">
              <w:rPr>
                <w:rFonts w:ascii="Consolas" w:hAnsi="Consolas" w:cs="Consolas"/>
              </w:rPr>
              <w:t>"</w:t>
            </w:r>
            <w:proofErr w:type="spellStart"/>
            <w:r w:rsidRPr="00144EF4">
              <w:rPr>
                <w:rFonts w:ascii="Consolas" w:hAnsi="Consolas" w:cs="Consolas"/>
              </w:rPr>
              <w:t>StatusMessage</w:t>
            </w:r>
            <w:proofErr w:type="spellEnd"/>
            <w:r w:rsidRPr="00144EF4">
              <w:rPr>
                <w:rFonts w:ascii="Consolas" w:hAnsi="Consolas" w:cs="Consolas"/>
              </w:rPr>
              <w:t>" : "</w:t>
            </w:r>
            <w:r w:rsidRPr="00144EF4">
              <w:rPr>
                <w:rFonts w:ascii="Consolas" w:hAnsi="Consolas" w:cs="Consolas"/>
                <w:i/>
              </w:rPr>
              <w:t>[Description to status]</w:t>
            </w:r>
            <w:r w:rsidRPr="00144EF4">
              <w:rPr>
                <w:rFonts w:ascii="Consolas" w:hAnsi="Consolas" w:cs="Consolas"/>
              </w:rPr>
              <w:t>",</w:t>
            </w:r>
          </w:p>
          <w:p w:rsidR="00DA5FA8" w:rsidRPr="00144EF4" w:rsidRDefault="00DA5FA8" w:rsidP="009B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144EF4">
              <w:rPr>
                <w:rFonts w:ascii="Consolas" w:hAnsi="Consolas" w:cs="Consolas"/>
              </w:rPr>
              <w:t>“</w:t>
            </w:r>
            <w:proofErr w:type="spellStart"/>
            <w:r w:rsidRPr="00144EF4">
              <w:rPr>
                <w:rFonts w:ascii="Consolas" w:hAnsi="Consolas" w:cs="Consolas"/>
              </w:rPr>
              <w:t>UpdatedOn</w:t>
            </w:r>
            <w:proofErr w:type="spellEnd"/>
            <w:r w:rsidRPr="00144EF4">
              <w:rPr>
                <w:rFonts w:ascii="Consolas" w:hAnsi="Consolas" w:cs="Consolas"/>
              </w:rPr>
              <w:t xml:space="preserve">”: </w:t>
            </w:r>
            <w:r w:rsidRPr="00144EF4">
              <w:rPr>
                <w:rFonts w:ascii="Consolas" w:hAnsi="Consolas" w:cs="Consolas"/>
                <w:i/>
              </w:rPr>
              <w:t>[UTC Timestamp in ISO format indicating when the information has updated. This field is optional and will be using current timestamp by default, if not sent]</w:t>
            </w:r>
            <w:r w:rsidRPr="00144EF4">
              <w:rPr>
                <w:rFonts w:ascii="Consolas" w:hAnsi="Consolas" w:cs="Consolas"/>
              </w:rPr>
              <w:t xml:space="preserve"> </w:t>
            </w:r>
          </w:p>
          <w:p w:rsidR="00DA5FA8" w:rsidRDefault="00DA5FA8" w:rsidP="009B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EF4">
              <w:rPr>
                <w:rFonts w:ascii="Consolas" w:hAnsi="Consolas" w:cs="Consolas"/>
              </w:rPr>
              <w:t>}</w:t>
            </w:r>
          </w:p>
        </w:tc>
      </w:tr>
      <w:tr w:rsidR="00DA5FA8" w:rsidTr="009B1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A5FA8" w:rsidRDefault="00DA5FA8" w:rsidP="009B1853">
            <w:r>
              <w:t>Return Data</w:t>
            </w:r>
          </w:p>
        </w:tc>
        <w:tc>
          <w:tcPr>
            <w:tcW w:w="4675" w:type="dxa"/>
          </w:tcPr>
          <w:p w:rsidR="00DA5FA8" w:rsidRPr="00144EF4" w:rsidRDefault="00DA5FA8" w:rsidP="009B1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true/false</w:t>
            </w:r>
          </w:p>
        </w:tc>
      </w:tr>
    </w:tbl>
    <w:p w:rsidR="00CA7545" w:rsidRDefault="00CA7545" w:rsidP="00CA7545"/>
    <w:p w:rsidR="00F03FE1" w:rsidRDefault="00A50EAB" w:rsidP="00A50EAB">
      <w:pPr>
        <w:pStyle w:val="Heading2"/>
      </w:pPr>
      <w:bookmarkStart w:id="8" w:name="_Toc462141696"/>
      <w:r>
        <w:t>INFORMATION VIEW</w:t>
      </w:r>
      <w:bookmarkEnd w:id="8"/>
    </w:p>
    <w:p w:rsidR="00F8635B" w:rsidRDefault="00981F15" w:rsidP="00F8635B">
      <w:r>
        <w:t xml:space="preserve">This API can be used to update </w:t>
      </w:r>
      <w:r w:rsidR="00F534FE">
        <w:t>application’s information view</w:t>
      </w:r>
      <w:r>
        <w:t xml:space="preserve"> in dashboard. A unique identifier is required and which needs to be same as configured in dashboard application.</w:t>
      </w:r>
      <w:r w:rsidR="00AC4FE8">
        <w:t xml:space="preserve"> </w:t>
      </w:r>
      <w:r w:rsidR="00F8635B">
        <w:t xml:space="preserve">The data can be sent by either request body or </w:t>
      </w:r>
      <w:r w:rsidR="00F8635B">
        <w:t>in attached file</w:t>
      </w:r>
      <w:r w:rsidR="00F8635B">
        <w:t>.</w:t>
      </w:r>
    </w:p>
    <w:p w:rsidR="00797565" w:rsidRPr="00AA04DC" w:rsidRDefault="00797565" w:rsidP="00797565">
      <w:pPr>
        <w:pStyle w:val="Heading3"/>
      </w:pPr>
      <w:bookmarkStart w:id="9" w:name="_Toc462141697"/>
      <w:r>
        <w:t>DATA IN REQUEST BODY</w:t>
      </w:r>
      <w:bookmarkEnd w:id="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4C74" w:rsidTr="009B1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D4C74" w:rsidRDefault="00ED4C74" w:rsidP="009B1853">
            <w:r>
              <w:t>End Point</w:t>
            </w:r>
          </w:p>
        </w:tc>
        <w:tc>
          <w:tcPr>
            <w:tcW w:w="4675" w:type="dxa"/>
          </w:tcPr>
          <w:p w:rsidR="00ED4C74" w:rsidRPr="00920FDF" w:rsidRDefault="00ED4C74" w:rsidP="00ED4C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C6889">
              <w:rPr>
                <w:b w:val="0"/>
                <w:i/>
              </w:rPr>
              <w:t>[protocol]</w:t>
            </w:r>
            <w:r w:rsidRPr="00920FDF">
              <w:rPr>
                <w:b w:val="0"/>
              </w:rPr>
              <w:t>://</w:t>
            </w:r>
            <w:r w:rsidRPr="005C6889">
              <w:rPr>
                <w:b w:val="0"/>
                <w:i/>
              </w:rPr>
              <w:t>[host]</w:t>
            </w:r>
            <w:r w:rsidRPr="00920FDF">
              <w:rPr>
                <w:b w:val="0"/>
              </w:rPr>
              <w:t>/</w:t>
            </w:r>
            <w:proofErr w:type="spellStart"/>
            <w:r w:rsidRPr="00920FDF">
              <w:rPr>
                <w:b w:val="0"/>
              </w:rPr>
              <w:t>api</w:t>
            </w:r>
            <w:proofErr w:type="spellEnd"/>
            <w:r w:rsidRPr="00920FDF"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staticreport</w:t>
            </w:r>
            <w:proofErr w:type="spellEnd"/>
          </w:p>
        </w:tc>
      </w:tr>
      <w:tr w:rsidR="00ED4C74" w:rsidTr="009B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D4C74" w:rsidRDefault="00ED4C74" w:rsidP="009B1853">
            <w:r>
              <w:t>Method</w:t>
            </w:r>
          </w:p>
        </w:tc>
        <w:tc>
          <w:tcPr>
            <w:tcW w:w="4675" w:type="dxa"/>
          </w:tcPr>
          <w:p w:rsidR="00ED4C74" w:rsidRDefault="00ED4C74" w:rsidP="009B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ED4C74" w:rsidTr="009B1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D4C74" w:rsidRDefault="00ED4C74" w:rsidP="009B1853">
            <w:r>
              <w:t>Supported Content Type(s)</w:t>
            </w:r>
          </w:p>
        </w:tc>
        <w:tc>
          <w:tcPr>
            <w:tcW w:w="4675" w:type="dxa"/>
          </w:tcPr>
          <w:p w:rsidR="00ED4C74" w:rsidRDefault="00ED4C74" w:rsidP="009B1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46B">
              <w:t>application/</w:t>
            </w:r>
            <w:proofErr w:type="spellStart"/>
            <w:r w:rsidRPr="004E546B">
              <w:t>json</w:t>
            </w:r>
            <w:proofErr w:type="spellEnd"/>
          </w:p>
        </w:tc>
      </w:tr>
      <w:tr w:rsidR="00ED4C74" w:rsidTr="009B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D4C74" w:rsidRDefault="00ED4C74" w:rsidP="009B1853">
            <w:r>
              <w:t>Request Body</w:t>
            </w:r>
          </w:p>
        </w:tc>
        <w:tc>
          <w:tcPr>
            <w:tcW w:w="4675" w:type="dxa"/>
          </w:tcPr>
          <w:p w:rsidR="00ED4C74" w:rsidRPr="00144EF4" w:rsidRDefault="00ED4C74" w:rsidP="009B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144EF4">
              <w:rPr>
                <w:rFonts w:ascii="Consolas" w:hAnsi="Consolas" w:cs="Consolas"/>
              </w:rPr>
              <w:t xml:space="preserve">{ </w:t>
            </w:r>
          </w:p>
          <w:p w:rsidR="00ED4C74" w:rsidRPr="00144EF4" w:rsidRDefault="00ED4C74" w:rsidP="009B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144EF4">
              <w:rPr>
                <w:rFonts w:ascii="Consolas" w:hAnsi="Consolas" w:cs="Consolas"/>
              </w:rPr>
              <w:t>"Identifier": "</w:t>
            </w:r>
            <w:r w:rsidRPr="00144EF4">
              <w:rPr>
                <w:rFonts w:ascii="Consolas" w:hAnsi="Consolas" w:cs="Consolas"/>
                <w:i/>
              </w:rPr>
              <w:t xml:space="preserve">[ID of the </w:t>
            </w:r>
            <w:r w:rsidR="00AF7DA7">
              <w:rPr>
                <w:rFonts w:ascii="Consolas" w:hAnsi="Consolas" w:cs="Consolas"/>
                <w:i/>
              </w:rPr>
              <w:t>report</w:t>
            </w:r>
            <w:r w:rsidR="00665BEF">
              <w:rPr>
                <w:rFonts w:ascii="Consolas" w:hAnsi="Consolas" w:cs="Consolas"/>
                <w:i/>
              </w:rPr>
              <w:t>/information view</w:t>
            </w:r>
            <w:r w:rsidRPr="00144EF4">
              <w:rPr>
                <w:rFonts w:ascii="Consolas" w:hAnsi="Consolas" w:cs="Consolas"/>
                <w:i/>
              </w:rPr>
              <w:t>]</w:t>
            </w:r>
            <w:r w:rsidRPr="00144EF4">
              <w:rPr>
                <w:rFonts w:ascii="Consolas" w:hAnsi="Consolas" w:cs="Consolas"/>
              </w:rPr>
              <w:t xml:space="preserve">", </w:t>
            </w:r>
          </w:p>
          <w:p w:rsidR="00ED4C74" w:rsidRPr="00144EF4" w:rsidRDefault="00ED4C74" w:rsidP="009B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144EF4">
              <w:rPr>
                <w:rFonts w:ascii="Consolas" w:hAnsi="Consolas" w:cs="Consolas"/>
              </w:rPr>
              <w:t>"</w:t>
            </w:r>
            <w:r w:rsidR="00E34C52">
              <w:rPr>
                <w:rFonts w:ascii="Consolas" w:hAnsi="Consolas" w:cs="Consolas"/>
              </w:rPr>
              <w:t>Data</w:t>
            </w:r>
            <w:r w:rsidRPr="00144EF4">
              <w:rPr>
                <w:rFonts w:ascii="Consolas" w:hAnsi="Consolas" w:cs="Consolas"/>
              </w:rPr>
              <w:t>" : "</w:t>
            </w:r>
            <w:r w:rsidRPr="00144EF4">
              <w:rPr>
                <w:rFonts w:ascii="Consolas" w:hAnsi="Consolas" w:cs="Consolas"/>
                <w:i/>
              </w:rPr>
              <w:t>[</w:t>
            </w:r>
            <w:r w:rsidR="00E34C52">
              <w:rPr>
                <w:rFonts w:ascii="Consolas" w:hAnsi="Consolas" w:cs="Consolas"/>
                <w:i/>
              </w:rPr>
              <w:t xml:space="preserve">Data </w:t>
            </w:r>
            <w:r w:rsidR="002C5447">
              <w:rPr>
                <w:rFonts w:ascii="Consolas" w:hAnsi="Consolas" w:cs="Consolas"/>
                <w:i/>
              </w:rPr>
              <w:t xml:space="preserve">formatted </w:t>
            </w:r>
            <w:r w:rsidR="008138BC">
              <w:rPr>
                <w:rFonts w:ascii="Consolas" w:hAnsi="Consolas" w:cs="Consolas"/>
                <w:i/>
              </w:rPr>
              <w:t>as JSON st</w:t>
            </w:r>
            <w:r w:rsidR="00E34C52">
              <w:rPr>
                <w:rFonts w:ascii="Consolas" w:hAnsi="Consolas" w:cs="Consolas"/>
                <w:i/>
              </w:rPr>
              <w:t>r</w:t>
            </w:r>
            <w:r w:rsidR="008138BC">
              <w:rPr>
                <w:rFonts w:ascii="Consolas" w:hAnsi="Consolas" w:cs="Consolas"/>
                <w:i/>
              </w:rPr>
              <w:t>i</w:t>
            </w:r>
            <w:r w:rsidR="00E34C52">
              <w:rPr>
                <w:rFonts w:ascii="Consolas" w:hAnsi="Consolas" w:cs="Consolas"/>
                <w:i/>
              </w:rPr>
              <w:t>ng</w:t>
            </w:r>
            <w:r w:rsidRPr="00144EF4">
              <w:rPr>
                <w:rFonts w:ascii="Consolas" w:hAnsi="Consolas" w:cs="Consolas"/>
                <w:i/>
              </w:rPr>
              <w:t>]</w:t>
            </w:r>
            <w:r w:rsidRPr="00144EF4">
              <w:rPr>
                <w:rFonts w:ascii="Consolas" w:hAnsi="Consolas" w:cs="Consolas"/>
              </w:rPr>
              <w:t>"</w:t>
            </w:r>
          </w:p>
          <w:p w:rsidR="00ED4C74" w:rsidRDefault="00ED4C74" w:rsidP="009B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EF4">
              <w:rPr>
                <w:rFonts w:ascii="Consolas" w:hAnsi="Consolas" w:cs="Consolas"/>
              </w:rPr>
              <w:t>}</w:t>
            </w:r>
          </w:p>
        </w:tc>
      </w:tr>
      <w:tr w:rsidR="00ED4C74" w:rsidTr="009B1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D4C74" w:rsidRDefault="00ED4C74" w:rsidP="009B1853">
            <w:r>
              <w:t>Attachment</w:t>
            </w:r>
          </w:p>
        </w:tc>
        <w:tc>
          <w:tcPr>
            <w:tcW w:w="4675" w:type="dxa"/>
          </w:tcPr>
          <w:p w:rsidR="00ED4C74" w:rsidRPr="00144EF4" w:rsidRDefault="00ED4C74" w:rsidP="009B1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N/A</w:t>
            </w:r>
          </w:p>
        </w:tc>
      </w:tr>
      <w:tr w:rsidR="00ED4C74" w:rsidTr="009B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D4C74" w:rsidRDefault="00ED4C74" w:rsidP="009B1853">
            <w:r>
              <w:t>Return Data</w:t>
            </w:r>
          </w:p>
        </w:tc>
        <w:tc>
          <w:tcPr>
            <w:tcW w:w="4675" w:type="dxa"/>
          </w:tcPr>
          <w:p w:rsidR="00ED4C74" w:rsidRPr="00144EF4" w:rsidRDefault="00ED4C74" w:rsidP="009B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true/false</w:t>
            </w:r>
          </w:p>
        </w:tc>
      </w:tr>
    </w:tbl>
    <w:p w:rsidR="00A50EAB" w:rsidRDefault="00A50EAB" w:rsidP="00A50EAB"/>
    <w:p w:rsidR="00797565" w:rsidRDefault="00797565" w:rsidP="00797565">
      <w:pPr>
        <w:pStyle w:val="Heading3"/>
      </w:pPr>
      <w:bookmarkStart w:id="10" w:name="_Toc462141698"/>
      <w:r>
        <w:t>DATA IN ATTACHED FILE</w:t>
      </w:r>
      <w:bookmarkEnd w:id="1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7565" w:rsidTr="009B1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97565" w:rsidRDefault="00797565" w:rsidP="009B1853">
            <w:r>
              <w:t>End Point</w:t>
            </w:r>
          </w:p>
        </w:tc>
        <w:tc>
          <w:tcPr>
            <w:tcW w:w="4675" w:type="dxa"/>
          </w:tcPr>
          <w:p w:rsidR="00797565" w:rsidRPr="00920FDF" w:rsidRDefault="00797565" w:rsidP="009B18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C6889">
              <w:rPr>
                <w:b w:val="0"/>
                <w:i/>
              </w:rPr>
              <w:t>[protocol]</w:t>
            </w:r>
            <w:r w:rsidRPr="00920FDF">
              <w:rPr>
                <w:b w:val="0"/>
              </w:rPr>
              <w:t>://</w:t>
            </w:r>
            <w:r w:rsidRPr="005C6889">
              <w:rPr>
                <w:b w:val="0"/>
                <w:i/>
              </w:rPr>
              <w:t>[host]</w:t>
            </w:r>
            <w:r w:rsidRPr="00920FDF">
              <w:rPr>
                <w:b w:val="0"/>
              </w:rPr>
              <w:t>/</w:t>
            </w:r>
            <w:proofErr w:type="spellStart"/>
            <w:r w:rsidRPr="00920FDF">
              <w:rPr>
                <w:b w:val="0"/>
              </w:rPr>
              <w:t>api</w:t>
            </w:r>
            <w:proofErr w:type="spellEnd"/>
            <w:r w:rsidRPr="00920FDF"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staticreport</w:t>
            </w:r>
            <w:r>
              <w:rPr>
                <w:b w:val="0"/>
              </w:rPr>
              <w:t>?report</w:t>
            </w:r>
            <w:proofErr w:type="spellEnd"/>
            <w:r>
              <w:rPr>
                <w:b w:val="0"/>
              </w:rPr>
              <w:t>=[</w:t>
            </w:r>
            <w:r w:rsidRPr="00797565">
              <w:rPr>
                <w:b w:val="0"/>
                <w:i/>
              </w:rPr>
              <w:t>ID of the report/information view</w:t>
            </w:r>
            <w:r>
              <w:rPr>
                <w:b w:val="0"/>
              </w:rPr>
              <w:t>]</w:t>
            </w:r>
          </w:p>
        </w:tc>
      </w:tr>
      <w:tr w:rsidR="00797565" w:rsidTr="009B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97565" w:rsidRDefault="00797565" w:rsidP="009B1853">
            <w:r>
              <w:t>Method</w:t>
            </w:r>
          </w:p>
        </w:tc>
        <w:tc>
          <w:tcPr>
            <w:tcW w:w="4675" w:type="dxa"/>
          </w:tcPr>
          <w:p w:rsidR="00797565" w:rsidRDefault="00797565" w:rsidP="009B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797565" w:rsidTr="009B1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97565" w:rsidRDefault="00797565" w:rsidP="009B1853">
            <w:r>
              <w:t>Supported Content Type(s)</w:t>
            </w:r>
          </w:p>
        </w:tc>
        <w:tc>
          <w:tcPr>
            <w:tcW w:w="4675" w:type="dxa"/>
          </w:tcPr>
          <w:p w:rsidR="00797565" w:rsidRDefault="00797565" w:rsidP="009B1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46B">
              <w:t>application/</w:t>
            </w:r>
            <w:proofErr w:type="spellStart"/>
            <w:r w:rsidRPr="004E546B">
              <w:t>json</w:t>
            </w:r>
            <w:proofErr w:type="spellEnd"/>
          </w:p>
        </w:tc>
      </w:tr>
      <w:tr w:rsidR="00797565" w:rsidTr="009B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97565" w:rsidRDefault="00797565" w:rsidP="009B1853">
            <w:r>
              <w:t>Request Body</w:t>
            </w:r>
          </w:p>
        </w:tc>
        <w:tc>
          <w:tcPr>
            <w:tcW w:w="4675" w:type="dxa"/>
          </w:tcPr>
          <w:p w:rsidR="00797565" w:rsidRDefault="00797565" w:rsidP="009B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</w:rPr>
              <w:t>N/A</w:t>
            </w:r>
          </w:p>
        </w:tc>
      </w:tr>
      <w:tr w:rsidR="00797565" w:rsidTr="009B1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97565" w:rsidRDefault="00797565" w:rsidP="009B1853">
            <w:r>
              <w:t>Attachment</w:t>
            </w:r>
          </w:p>
        </w:tc>
        <w:tc>
          <w:tcPr>
            <w:tcW w:w="4675" w:type="dxa"/>
          </w:tcPr>
          <w:p w:rsidR="00797565" w:rsidRDefault="007E1388" w:rsidP="009B1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E1388">
              <w:rPr>
                <w:rFonts w:ascii="Consolas" w:hAnsi="Consolas" w:cs="Consolas"/>
              </w:rPr>
              <w:t>Content-Type: application/</w:t>
            </w:r>
            <w:proofErr w:type="spellStart"/>
            <w:r w:rsidRPr="007E1388">
              <w:rPr>
                <w:rFonts w:ascii="Consolas" w:hAnsi="Consolas" w:cs="Consolas"/>
              </w:rPr>
              <w:t>json</w:t>
            </w:r>
            <w:proofErr w:type="spellEnd"/>
          </w:p>
          <w:p w:rsidR="00F85800" w:rsidRDefault="00F85800" w:rsidP="009B1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</w:p>
          <w:p w:rsidR="00F85800" w:rsidRPr="00F85800" w:rsidRDefault="00F85800" w:rsidP="009B1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F85800">
              <w:rPr>
                <w:rFonts w:ascii="Consolas" w:hAnsi="Consolas" w:cs="Consolas"/>
                <w:i/>
              </w:rPr>
              <w:t>File should contain data formatted as JSON string</w:t>
            </w:r>
          </w:p>
        </w:tc>
      </w:tr>
      <w:tr w:rsidR="00797565" w:rsidTr="009B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97565" w:rsidRDefault="00797565" w:rsidP="009B1853">
            <w:r>
              <w:t>Return Data</w:t>
            </w:r>
          </w:p>
        </w:tc>
        <w:tc>
          <w:tcPr>
            <w:tcW w:w="4675" w:type="dxa"/>
          </w:tcPr>
          <w:p w:rsidR="00797565" w:rsidRPr="00144EF4" w:rsidRDefault="00797565" w:rsidP="009B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true/false</w:t>
            </w:r>
          </w:p>
        </w:tc>
      </w:tr>
    </w:tbl>
    <w:p w:rsidR="00797565" w:rsidRPr="00A50EAB" w:rsidRDefault="00797565" w:rsidP="00A50EAB"/>
    <w:sectPr w:rsidR="00797565" w:rsidRPr="00A50EAB" w:rsidSect="00A0635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3AE" w:rsidRDefault="004433AE" w:rsidP="006F72A7">
      <w:r>
        <w:separator/>
      </w:r>
    </w:p>
    <w:p w:rsidR="004433AE" w:rsidRDefault="004433AE" w:rsidP="006F72A7"/>
    <w:p w:rsidR="004433AE" w:rsidRDefault="004433AE" w:rsidP="006F72A7"/>
    <w:p w:rsidR="004433AE" w:rsidRDefault="004433AE" w:rsidP="006F72A7"/>
  </w:endnote>
  <w:endnote w:type="continuationSeparator" w:id="0">
    <w:p w:rsidR="004433AE" w:rsidRDefault="004433AE" w:rsidP="006F72A7">
      <w:r>
        <w:continuationSeparator/>
      </w:r>
    </w:p>
    <w:p w:rsidR="004433AE" w:rsidRDefault="004433AE" w:rsidP="006F72A7"/>
    <w:p w:rsidR="004433AE" w:rsidRDefault="004433AE" w:rsidP="006F72A7"/>
    <w:p w:rsidR="004433AE" w:rsidRDefault="004433AE" w:rsidP="006F72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D39" w:rsidRPr="00976121" w:rsidRDefault="00493D39" w:rsidP="006F72A7">
    <w:pPr>
      <w:rPr>
        <w:b/>
        <w:bCs/>
      </w:rPr>
    </w:pPr>
    <w:r w:rsidRPr="00976121">
      <w:rPr>
        <w:caps/>
        <w:noProof/>
        <w:color w:val="5B9BD5" w:themeColor="accent1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6F628E4" wp14:editId="2C8B5CA4">
              <wp:simplePos x="0" y="0"/>
              <wp:positionH relativeFrom="page">
                <wp:posOffset>4695190</wp:posOffset>
              </wp:positionH>
              <wp:positionV relativeFrom="bottomMargin">
                <wp:posOffset>361950</wp:posOffset>
              </wp:positionV>
              <wp:extent cx="5095875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95875" cy="274320"/>
                        <a:chOff x="1" y="0"/>
                        <a:chExt cx="6172199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1" y="9525"/>
                          <a:ext cx="3523681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D39" w:rsidRDefault="00493D39" w:rsidP="009772F9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</w:pPr>
                            <w:r>
                              <w:t>© 2016 UST Global – Proprietary and Confidential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6F628E4" id="Group 164" o:spid="_x0000_s1030" style="position:absolute;margin-left:369.7pt;margin-top:28.5pt;width:401.25pt;height:21.6pt;z-index:251659264;mso-position-horizontal-relative:page;mso-position-vertical-relative:bottom-margin-area;mso-width-relative:margin" coordorigin="" coordsize="6172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">
              <v:rect id="Rectangle 165" o:spid="_x0000_s1031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2" type="#_x0000_t202" style="position:absolute;top:95;width:3523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xcm8AA&#10;AADcAAAADwAAAGRycy9kb3ducmV2LnhtbERPS4vCMBC+C/sfwix4s6l7KNo1igg+Dl58LOxxaKYP&#10;tpmUJFvrvzeC4G0+vucsVoNpRU/ON5YVTJMUBHFhdcOVgutlO5mB8AFZY2uZFNzJw2r5MVpgru2N&#10;T9SfQyViCPscFdQhdLmUvqjJoE9sRxy50jqDIUJXSe3wFsNNK7/SNJMGG44NNXa0qan4O/8bBcGX&#10;7Xam9/rYrX92O1f1c/otlRp/DutvEIGG8Ba/3Acd52cZPJ+JF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qxcm8AAAADcAAAADwAAAAAAAAAAAAAAAACYAgAAZHJzL2Rvd25y&#10;ZXYueG1sUEsFBgAAAAAEAAQA9QAAAIUDAAAAAA==&#10;" filled="f" stroked="f" strokeweight=".5pt">
                <v:textbox inset="0,,0">
                  <w:txbxContent>
                    <w:p w:rsidR="00493D39" w:rsidRDefault="00493D39" w:rsidP="009772F9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</w:pPr>
                      <w:r>
                        <w:t>© 2016 UST Global – Proprietary and Confidential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>
      <w:t xml:space="preserve">Page </w:t>
    </w:r>
    <w:r w:rsidRPr="00976121">
      <w:rPr>
        <w:b/>
        <w:bCs/>
      </w:rPr>
      <w:fldChar w:fldCharType="begin"/>
    </w:r>
    <w:r w:rsidRPr="00976121">
      <w:rPr>
        <w:b/>
        <w:bCs/>
      </w:rPr>
      <w:instrText xml:space="preserve"> PAGE  \* Arabic  \* MERGEFORMAT </w:instrText>
    </w:r>
    <w:r w:rsidRPr="00976121">
      <w:rPr>
        <w:b/>
        <w:bCs/>
      </w:rPr>
      <w:fldChar w:fldCharType="separate"/>
    </w:r>
    <w:r w:rsidR="00C776D5">
      <w:rPr>
        <w:b/>
        <w:bCs/>
        <w:noProof/>
      </w:rPr>
      <w:t>5</w:t>
    </w:r>
    <w:r w:rsidRPr="00976121">
      <w:rPr>
        <w:b/>
        <w:bCs/>
      </w:rPr>
      <w:fldChar w:fldCharType="end"/>
    </w:r>
    <w:r>
      <w:t xml:space="preserve"> of </w:t>
    </w:r>
    <w:r w:rsidRPr="00976121">
      <w:rPr>
        <w:b/>
        <w:bCs/>
      </w:rPr>
      <w:fldChar w:fldCharType="begin"/>
    </w:r>
    <w:r w:rsidRPr="00976121">
      <w:rPr>
        <w:b/>
        <w:bCs/>
      </w:rPr>
      <w:instrText xml:space="preserve"> NUMPAGES  \* Arabic  \* MERGEFORMAT </w:instrText>
    </w:r>
    <w:r w:rsidRPr="00976121">
      <w:rPr>
        <w:b/>
        <w:bCs/>
      </w:rPr>
      <w:fldChar w:fldCharType="separate"/>
    </w:r>
    <w:r w:rsidR="00C776D5">
      <w:rPr>
        <w:b/>
        <w:bCs/>
        <w:noProof/>
      </w:rPr>
      <w:t>5</w:t>
    </w:r>
    <w:r w:rsidRPr="00976121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3AE" w:rsidRDefault="004433AE" w:rsidP="006F72A7">
      <w:r>
        <w:separator/>
      </w:r>
    </w:p>
    <w:p w:rsidR="004433AE" w:rsidRDefault="004433AE" w:rsidP="006F72A7"/>
    <w:p w:rsidR="004433AE" w:rsidRDefault="004433AE" w:rsidP="006F72A7"/>
    <w:p w:rsidR="004433AE" w:rsidRDefault="004433AE" w:rsidP="006F72A7"/>
  </w:footnote>
  <w:footnote w:type="continuationSeparator" w:id="0">
    <w:p w:rsidR="004433AE" w:rsidRDefault="004433AE" w:rsidP="006F72A7">
      <w:r>
        <w:continuationSeparator/>
      </w:r>
    </w:p>
    <w:p w:rsidR="004433AE" w:rsidRDefault="004433AE" w:rsidP="006F72A7"/>
    <w:p w:rsidR="004433AE" w:rsidRDefault="004433AE" w:rsidP="006F72A7"/>
    <w:p w:rsidR="004433AE" w:rsidRDefault="004433AE" w:rsidP="006F72A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D39" w:rsidRDefault="00493D39">
    <w:pPr>
      <w:pStyle w:val="Header"/>
    </w:pPr>
    <w:r w:rsidRPr="00976121">
      <w:rPr>
        <w:caps/>
        <w:noProof/>
        <w:color w:val="5B9BD5" w:themeColor="accent1"/>
        <w:lang w:val="en-GB" w:eastAsia="en-GB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DD0492C" wp14:editId="3A941D90">
              <wp:simplePos x="0" y="0"/>
              <wp:positionH relativeFrom="page">
                <wp:posOffset>276225</wp:posOffset>
              </wp:positionH>
              <wp:positionV relativeFrom="bottomMargin">
                <wp:posOffset>-8829675</wp:posOffset>
              </wp:positionV>
              <wp:extent cx="5495925" cy="274320"/>
              <wp:effectExtent l="0" t="0" r="0" b="0"/>
              <wp:wrapNone/>
              <wp:docPr id="24" name="Group 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5925" cy="274320"/>
                        <a:chOff x="0" y="0"/>
                        <a:chExt cx="6172200" cy="274320"/>
                      </a:xfrm>
                    </wpg:grpSpPr>
                    <wps:wsp>
                      <wps:cNvPr id="25" name="Rectangle 2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Text Box 2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D39" w:rsidRPr="00BD0F99" w:rsidRDefault="004433AE" w:rsidP="00BD0F99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sz w:val="2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Cs w:val="20"/>
                                </w:rPr>
                                <w:alias w:val="Title"/>
                                <w:tag w:val=""/>
                                <w:id w:val="-28064789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93D39">
                                  <w:rPr>
                                    <w:caps/>
                                    <w:color w:val="5B9BD5" w:themeColor="accent1"/>
                                    <w:szCs w:val="20"/>
                                  </w:rPr>
                                  <w:t>BOOTS it DASHBOARD</w:t>
                                </w:r>
                              </w:sdtContent>
                            </w:sdt>
                            <w:r w:rsidR="00493D39" w:rsidRPr="00BD0F99">
                              <w:rPr>
                                <w:caps/>
                                <w:color w:val="808080" w:themeColor="background1" w:themeShade="8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Cs w:val="20"/>
                                </w:rPr>
                                <w:alias w:val="Subtitle"/>
                                <w:tag w:val=""/>
                                <w:id w:val="968398662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5211A">
                                  <w:rPr>
                                    <w:color w:val="808080" w:themeColor="background1" w:themeShade="80"/>
                                    <w:szCs w:val="20"/>
                                    <w:lang w:val="en-GB"/>
                                  </w:rPr>
                                  <w:t>Web interfaces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DD0492C" id="Group 24" o:spid="_x0000_s1027" style="position:absolute;margin-left:21.75pt;margin-top:-695.25pt;width:432.75pt;height:21.6pt;z-index:251663360;mso-position-horizontal-relative:page;mso-position-vertical-relative:bottom-margin-area;mso-width-relative:margin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">
              <v:rect id="Rectangle 25" o:spid="_x0000_s1028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rN4cYA&#10;AADbAAAADwAAAGRycy9kb3ducmV2LnhtbESPQWvCQBSE70L/w/KEXqRuGqpI6iqlUrAoQqPF6yP7&#10;TILZtzG7avTXu4LgcZiZb5jxtDWVOFHjSssK3vsRCOLM6pJzBZv1z9sIhPPIGivLpOBCDqaTl84Y&#10;E23P/Een1OciQNglqKDwvk6kdFlBBl3f1sTB29nGoA+yyaVu8BzgppJxFA2lwZLDQoE1fReU7dOj&#10;UXD4GPHvZhEPl363vV63/731YLZS6rXbfn2C8NT6Z/jRnmsF8QDuX8IPkJ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xrN4cYAAADbAAAADwAAAAAAAAAAAAAAAACYAgAAZHJz&#10;L2Rvd25yZXYueG1sUEsFBgAAAAAEAAQA9QAAAIsDAAAAAA=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9" type="#_x0000_t202" style="position:absolute;top:95;width:5943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p9XsIA&#10;AADbAAAADwAAAGRycy9kb3ducmV2LnhtbESPT4vCMBTE7wt+h/AEb2uqB9FqWkTQ3YOX1V3w+Ghe&#10;/2DzUpJY67c3C4LHYWZ+w2zywbSiJ+cbywpm0wQEcWF1w5WC3/P+cwnCB2SNrWVS8CAPeTb62GCq&#10;7Z1/qD+FSkQI+xQV1CF0qZS+qMmgn9qOOHqldQZDlK6S2uE9wk0r50mykAYbjgs1drSrqbiebkZB&#10;8GW7X+ovfey2f4eDq/oVXUqlJuNhuwYRaAjv8Kv9rRXMF/D/Jf4AmT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yn1ewgAAANsAAAAPAAAAAAAAAAAAAAAAAJgCAABkcnMvZG93&#10;bnJldi54bWxQSwUGAAAAAAQABAD1AAAAhwMAAAAA&#10;" filled="f" stroked="f" strokeweight=".5pt">
                <v:textbox inset="0,,0">
                  <w:txbxContent>
                    <w:p w:rsidR="00493D39" w:rsidRPr="00BD0F99" w:rsidRDefault="004433AE" w:rsidP="00BD0F99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sz w:val="24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:szCs w:val="20"/>
                          </w:rPr>
                          <w:alias w:val="Title"/>
                          <w:tag w:val=""/>
                          <w:id w:val="-28064789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493D39">
                            <w:rPr>
                              <w:caps/>
                              <w:color w:val="5B9BD5" w:themeColor="accent1"/>
                              <w:szCs w:val="20"/>
                            </w:rPr>
                            <w:t>BOOTS it DASHBOARD</w:t>
                          </w:r>
                        </w:sdtContent>
                      </w:sdt>
                      <w:r w:rsidR="00493D39" w:rsidRPr="00BD0F99">
                        <w:rPr>
                          <w:caps/>
                          <w:color w:val="808080" w:themeColor="background1" w:themeShade="8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Cs w:val="20"/>
                          </w:rPr>
                          <w:alias w:val="Subtitle"/>
                          <w:tag w:val=""/>
                          <w:id w:val="96839866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95211A">
                            <w:rPr>
                              <w:color w:val="808080" w:themeColor="background1" w:themeShade="80"/>
                              <w:szCs w:val="20"/>
                              <w:lang w:val="en-GB"/>
                            </w:rPr>
                            <w:t>Web interfaces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1312" behindDoc="1" locked="0" layoutInCell="1" allowOverlap="1" wp14:anchorId="5F3EEB76" wp14:editId="0BDBF905">
          <wp:simplePos x="0" y="0"/>
          <wp:positionH relativeFrom="column">
            <wp:posOffset>5616081</wp:posOffset>
          </wp:positionH>
          <wp:positionV relativeFrom="paragraph">
            <wp:posOffset>-311150</wp:posOffset>
          </wp:positionV>
          <wp:extent cx="1021080" cy="634365"/>
          <wp:effectExtent l="0" t="0" r="7620" b="0"/>
          <wp:wrapSquare wrapText="bothSides"/>
          <wp:docPr id="8" name="Picture 8" descr="C:\Users\Samina.Multani\Desktop\boot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mina.Multani\Desktop\boot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1080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57216" behindDoc="0" locked="0" layoutInCell="1" allowOverlap="1" wp14:anchorId="10ECDE8E" wp14:editId="6A22A7BA">
          <wp:simplePos x="0" y="0"/>
          <wp:positionH relativeFrom="column">
            <wp:posOffset>-752475</wp:posOffset>
          </wp:positionH>
          <wp:positionV relativeFrom="paragraph">
            <wp:posOffset>-266700</wp:posOffset>
          </wp:positionV>
          <wp:extent cx="1961905" cy="590476"/>
          <wp:effectExtent l="0" t="0" r="635" b="635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UST_Global_logo_2014_wiki.sv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1905" cy="5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93D39" w:rsidRDefault="00493D39" w:rsidP="006F72A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109D0"/>
    <w:multiLevelType w:val="hybridMultilevel"/>
    <w:tmpl w:val="D85E4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55104"/>
    <w:multiLevelType w:val="hybridMultilevel"/>
    <w:tmpl w:val="874AA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020AC"/>
    <w:multiLevelType w:val="hybridMultilevel"/>
    <w:tmpl w:val="2D26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8D2994"/>
    <w:multiLevelType w:val="hybridMultilevel"/>
    <w:tmpl w:val="B3901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130C91"/>
    <w:multiLevelType w:val="hybridMultilevel"/>
    <w:tmpl w:val="38E4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76019C"/>
    <w:multiLevelType w:val="hybridMultilevel"/>
    <w:tmpl w:val="C03C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F00C69"/>
    <w:multiLevelType w:val="hybridMultilevel"/>
    <w:tmpl w:val="4866D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4C64D3"/>
    <w:multiLevelType w:val="hybridMultilevel"/>
    <w:tmpl w:val="62640344"/>
    <w:lvl w:ilvl="0" w:tplc="8FE4B9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22E8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D2A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E6B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6AB5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50F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A6A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4C61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3600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56266B3"/>
    <w:multiLevelType w:val="hybridMultilevel"/>
    <w:tmpl w:val="ED4C0432"/>
    <w:lvl w:ilvl="0" w:tplc="63923FD8">
      <w:start w:val="1"/>
      <w:numFmt w:val="lowerLetter"/>
      <w:pStyle w:val="Heading4"/>
      <w:lvlText w:val="%1)"/>
      <w:lvlJc w:val="left"/>
      <w:pPr>
        <w:ind w:left="720" w:hanging="360"/>
      </w:pPr>
      <w:rPr>
        <w:rFonts w:hint="default"/>
      </w:rPr>
    </w:lvl>
    <w:lvl w:ilvl="1" w:tplc="6354FFAE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6D325C"/>
    <w:multiLevelType w:val="hybridMultilevel"/>
    <w:tmpl w:val="685AD528"/>
    <w:lvl w:ilvl="0" w:tplc="F75048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A6A7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2ED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06D2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525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B48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964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383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9AC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7935D98"/>
    <w:multiLevelType w:val="hybridMultilevel"/>
    <w:tmpl w:val="CF1A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DE154B"/>
    <w:multiLevelType w:val="hybridMultilevel"/>
    <w:tmpl w:val="8340A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3A7825"/>
    <w:multiLevelType w:val="hybridMultilevel"/>
    <w:tmpl w:val="F8662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447E22"/>
    <w:multiLevelType w:val="hybridMultilevel"/>
    <w:tmpl w:val="46D60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F70394"/>
    <w:multiLevelType w:val="multilevel"/>
    <w:tmpl w:val="AD785A8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7C5C2913"/>
    <w:multiLevelType w:val="hybridMultilevel"/>
    <w:tmpl w:val="3122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D93411"/>
    <w:multiLevelType w:val="hybridMultilevel"/>
    <w:tmpl w:val="51B02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0560CE"/>
    <w:multiLevelType w:val="hybridMultilevel"/>
    <w:tmpl w:val="02E43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5"/>
  </w:num>
  <w:num w:numId="5">
    <w:abstractNumId w:val="17"/>
  </w:num>
  <w:num w:numId="6">
    <w:abstractNumId w:val="13"/>
  </w:num>
  <w:num w:numId="7">
    <w:abstractNumId w:val="6"/>
  </w:num>
  <w:num w:numId="8">
    <w:abstractNumId w:val="8"/>
  </w:num>
  <w:num w:numId="9">
    <w:abstractNumId w:val="15"/>
  </w:num>
  <w:num w:numId="10">
    <w:abstractNumId w:val="12"/>
  </w:num>
  <w:num w:numId="11">
    <w:abstractNumId w:val="7"/>
  </w:num>
  <w:num w:numId="12">
    <w:abstractNumId w:val="9"/>
  </w:num>
  <w:num w:numId="13">
    <w:abstractNumId w:val="16"/>
  </w:num>
  <w:num w:numId="14">
    <w:abstractNumId w:val="2"/>
  </w:num>
  <w:num w:numId="15">
    <w:abstractNumId w:val="1"/>
  </w:num>
  <w:num w:numId="16">
    <w:abstractNumId w:val="11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9D2"/>
    <w:rsid w:val="00000D8B"/>
    <w:rsid w:val="000029D7"/>
    <w:rsid w:val="00005B11"/>
    <w:rsid w:val="00010566"/>
    <w:rsid w:val="0001071F"/>
    <w:rsid w:val="00010B2D"/>
    <w:rsid w:val="00012734"/>
    <w:rsid w:val="000133EC"/>
    <w:rsid w:val="00016E9C"/>
    <w:rsid w:val="00017E57"/>
    <w:rsid w:val="00022EA5"/>
    <w:rsid w:val="00023819"/>
    <w:rsid w:val="00026037"/>
    <w:rsid w:val="00031960"/>
    <w:rsid w:val="000325E2"/>
    <w:rsid w:val="00034A56"/>
    <w:rsid w:val="0003635B"/>
    <w:rsid w:val="0003640C"/>
    <w:rsid w:val="00037C5E"/>
    <w:rsid w:val="00040007"/>
    <w:rsid w:val="00040F2E"/>
    <w:rsid w:val="000430E6"/>
    <w:rsid w:val="00045879"/>
    <w:rsid w:val="00046307"/>
    <w:rsid w:val="00047E93"/>
    <w:rsid w:val="000507DB"/>
    <w:rsid w:val="00050907"/>
    <w:rsid w:val="000534B0"/>
    <w:rsid w:val="000535A9"/>
    <w:rsid w:val="000548D9"/>
    <w:rsid w:val="00054FF9"/>
    <w:rsid w:val="000553F5"/>
    <w:rsid w:val="000568DD"/>
    <w:rsid w:val="0005764E"/>
    <w:rsid w:val="00060666"/>
    <w:rsid w:val="00061250"/>
    <w:rsid w:val="0006125A"/>
    <w:rsid w:val="0006197E"/>
    <w:rsid w:val="00062994"/>
    <w:rsid w:val="000649E3"/>
    <w:rsid w:val="00066861"/>
    <w:rsid w:val="00066DF9"/>
    <w:rsid w:val="00067160"/>
    <w:rsid w:val="000809AF"/>
    <w:rsid w:val="00081962"/>
    <w:rsid w:val="00081A4D"/>
    <w:rsid w:val="000822F3"/>
    <w:rsid w:val="0008301F"/>
    <w:rsid w:val="00083FF2"/>
    <w:rsid w:val="000862EE"/>
    <w:rsid w:val="000863D5"/>
    <w:rsid w:val="00087D9F"/>
    <w:rsid w:val="0009011F"/>
    <w:rsid w:val="00090A36"/>
    <w:rsid w:val="00093597"/>
    <w:rsid w:val="00094147"/>
    <w:rsid w:val="000959CC"/>
    <w:rsid w:val="00096373"/>
    <w:rsid w:val="00097EC0"/>
    <w:rsid w:val="000A0628"/>
    <w:rsid w:val="000A18CB"/>
    <w:rsid w:val="000A1EAF"/>
    <w:rsid w:val="000A2459"/>
    <w:rsid w:val="000A2E5D"/>
    <w:rsid w:val="000A615E"/>
    <w:rsid w:val="000B0662"/>
    <w:rsid w:val="000B2830"/>
    <w:rsid w:val="000B3308"/>
    <w:rsid w:val="000B46CD"/>
    <w:rsid w:val="000B629F"/>
    <w:rsid w:val="000B6928"/>
    <w:rsid w:val="000B7C2E"/>
    <w:rsid w:val="000C0CBF"/>
    <w:rsid w:val="000C420D"/>
    <w:rsid w:val="000C4E27"/>
    <w:rsid w:val="000C73C8"/>
    <w:rsid w:val="000C740C"/>
    <w:rsid w:val="000C77B7"/>
    <w:rsid w:val="000D03D8"/>
    <w:rsid w:val="000D2B9D"/>
    <w:rsid w:val="000D38AE"/>
    <w:rsid w:val="000D59A6"/>
    <w:rsid w:val="000D611C"/>
    <w:rsid w:val="000D788B"/>
    <w:rsid w:val="000D7965"/>
    <w:rsid w:val="000E1E8F"/>
    <w:rsid w:val="000E3AFD"/>
    <w:rsid w:val="000E443A"/>
    <w:rsid w:val="000E57F9"/>
    <w:rsid w:val="000F0DE3"/>
    <w:rsid w:val="000F180A"/>
    <w:rsid w:val="000F297A"/>
    <w:rsid w:val="000F3526"/>
    <w:rsid w:val="000F5AB5"/>
    <w:rsid w:val="000F6958"/>
    <w:rsid w:val="000F6A60"/>
    <w:rsid w:val="000F72CB"/>
    <w:rsid w:val="000F798B"/>
    <w:rsid w:val="000F7C0E"/>
    <w:rsid w:val="000F7D65"/>
    <w:rsid w:val="001002CE"/>
    <w:rsid w:val="0010348E"/>
    <w:rsid w:val="00103B4F"/>
    <w:rsid w:val="00106F8E"/>
    <w:rsid w:val="00115696"/>
    <w:rsid w:val="001160DC"/>
    <w:rsid w:val="00120466"/>
    <w:rsid w:val="00121FFB"/>
    <w:rsid w:val="00122E43"/>
    <w:rsid w:val="0012526B"/>
    <w:rsid w:val="001257DC"/>
    <w:rsid w:val="001301E5"/>
    <w:rsid w:val="00131EB4"/>
    <w:rsid w:val="0013469C"/>
    <w:rsid w:val="00134E5A"/>
    <w:rsid w:val="00136896"/>
    <w:rsid w:val="00140619"/>
    <w:rsid w:val="0014125B"/>
    <w:rsid w:val="00141B5C"/>
    <w:rsid w:val="001428BC"/>
    <w:rsid w:val="00142FA3"/>
    <w:rsid w:val="00143AB9"/>
    <w:rsid w:val="00144EF4"/>
    <w:rsid w:val="0014539A"/>
    <w:rsid w:val="00145FA3"/>
    <w:rsid w:val="00147442"/>
    <w:rsid w:val="001478E5"/>
    <w:rsid w:val="00147FC3"/>
    <w:rsid w:val="00151F7C"/>
    <w:rsid w:val="00152225"/>
    <w:rsid w:val="00154FD3"/>
    <w:rsid w:val="00155166"/>
    <w:rsid w:val="00160AB7"/>
    <w:rsid w:val="0016335E"/>
    <w:rsid w:val="00163604"/>
    <w:rsid w:val="00166998"/>
    <w:rsid w:val="00167F4A"/>
    <w:rsid w:val="00171500"/>
    <w:rsid w:val="001716D3"/>
    <w:rsid w:val="001753EE"/>
    <w:rsid w:val="00175836"/>
    <w:rsid w:val="001809B7"/>
    <w:rsid w:val="00183081"/>
    <w:rsid w:val="00186783"/>
    <w:rsid w:val="00190DD8"/>
    <w:rsid w:val="001917AC"/>
    <w:rsid w:val="00192118"/>
    <w:rsid w:val="00192E47"/>
    <w:rsid w:val="00193E80"/>
    <w:rsid w:val="001976B6"/>
    <w:rsid w:val="00197BFF"/>
    <w:rsid w:val="001A1114"/>
    <w:rsid w:val="001A2776"/>
    <w:rsid w:val="001A2FF7"/>
    <w:rsid w:val="001A4EB7"/>
    <w:rsid w:val="001B04EC"/>
    <w:rsid w:val="001B0F0F"/>
    <w:rsid w:val="001B1B8F"/>
    <w:rsid w:val="001B361D"/>
    <w:rsid w:val="001B372C"/>
    <w:rsid w:val="001B5236"/>
    <w:rsid w:val="001B5444"/>
    <w:rsid w:val="001B6487"/>
    <w:rsid w:val="001B7D2E"/>
    <w:rsid w:val="001C048A"/>
    <w:rsid w:val="001C0FC8"/>
    <w:rsid w:val="001C6700"/>
    <w:rsid w:val="001C6E95"/>
    <w:rsid w:val="001C72A9"/>
    <w:rsid w:val="001C7AED"/>
    <w:rsid w:val="001D1EE5"/>
    <w:rsid w:val="001D3708"/>
    <w:rsid w:val="001D38A1"/>
    <w:rsid w:val="001D7793"/>
    <w:rsid w:val="001D7F7C"/>
    <w:rsid w:val="001E00D5"/>
    <w:rsid w:val="001E18F1"/>
    <w:rsid w:val="001E548A"/>
    <w:rsid w:val="001E5791"/>
    <w:rsid w:val="001E61FE"/>
    <w:rsid w:val="001E6DCF"/>
    <w:rsid w:val="001F0574"/>
    <w:rsid w:val="001F241F"/>
    <w:rsid w:val="001F3772"/>
    <w:rsid w:val="001F3E3F"/>
    <w:rsid w:val="001F4CFE"/>
    <w:rsid w:val="00200D05"/>
    <w:rsid w:val="00203CD1"/>
    <w:rsid w:val="0020512A"/>
    <w:rsid w:val="0020565B"/>
    <w:rsid w:val="00205CAA"/>
    <w:rsid w:val="00206632"/>
    <w:rsid w:val="00206715"/>
    <w:rsid w:val="0020686C"/>
    <w:rsid w:val="002076BA"/>
    <w:rsid w:val="002108D2"/>
    <w:rsid w:val="00210CE0"/>
    <w:rsid w:val="00211F37"/>
    <w:rsid w:val="00213789"/>
    <w:rsid w:val="002137B8"/>
    <w:rsid w:val="00216CA3"/>
    <w:rsid w:val="00216E26"/>
    <w:rsid w:val="00220305"/>
    <w:rsid w:val="00222277"/>
    <w:rsid w:val="00222882"/>
    <w:rsid w:val="0022309F"/>
    <w:rsid w:val="0022414C"/>
    <w:rsid w:val="00224B0C"/>
    <w:rsid w:val="002254F8"/>
    <w:rsid w:val="00226987"/>
    <w:rsid w:val="00232D3E"/>
    <w:rsid w:val="00234F60"/>
    <w:rsid w:val="00235B86"/>
    <w:rsid w:val="002364DB"/>
    <w:rsid w:val="002405E5"/>
    <w:rsid w:val="00240A11"/>
    <w:rsid w:val="00242641"/>
    <w:rsid w:val="002448B5"/>
    <w:rsid w:val="002448C9"/>
    <w:rsid w:val="00244ED4"/>
    <w:rsid w:val="00245BF4"/>
    <w:rsid w:val="00247336"/>
    <w:rsid w:val="00247971"/>
    <w:rsid w:val="00250EC5"/>
    <w:rsid w:val="00251602"/>
    <w:rsid w:val="002518BC"/>
    <w:rsid w:val="00252EEB"/>
    <w:rsid w:val="0025552B"/>
    <w:rsid w:val="00255B0B"/>
    <w:rsid w:val="002567B8"/>
    <w:rsid w:val="00263B8D"/>
    <w:rsid w:val="00263E49"/>
    <w:rsid w:val="00264377"/>
    <w:rsid w:val="0026500A"/>
    <w:rsid w:val="0026570F"/>
    <w:rsid w:val="00266CFB"/>
    <w:rsid w:val="00266E4F"/>
    <w:rsid w:val="00267915"/>
    <w:rsid w:val="00272344"/>
    <w:rsid w:val="002726FC"/>
    <w:rsid w:val="00280F5E"/>
    <w:rsid w:val="00284389"/>
    <w:rsid w:val="002877B2"/>
    <w:rsid w:val="002917DE"/>
    <w:rsid w:val="00292B30"/>
    <w:rsid w:val="0029374C"/>
    <w:rsid w:val="002948A4"/>
    <w:rsid w:val="002960BE"/>
    <w:rsid w:val="00297E9A"/>
    <w:rsid w:val="002A17B5"/>
    <w:rsid w:val="002A1923"/>
    <w:rsid w:val="002A24E3"/>
    <w:rsid w:val="002A4001"/>
    <w:rsid w:val="002A586C"/>
    <w:rsid w:val="002A7826"/>
    <w:rsid w:val="002B2206"/>
    <w:rsid w:val="002B2B5E"/>
    <w:rsid w:val="002B40C9"/>
    <w:rsid w:val="002B4A7A"/>
    <w:rsid w:val="002B639F"/>
    <w:rsid w:val="002B6409"/>
    <w:rsid w:val="002B6508"/>
    <w:rsid w:val="002C308E"/>
    <w:rsid w:val="002C3AAD"/>
    <w:rsid w:val="002C491B"/>
    <w:rsid w:val="002C5447"/>
    <w:rsid w:val="002C6F08"/>
    <w:rsid w:val="002C7582"/>
    <w:rsid w:val="002D0A07"/>
    <w:rsid w:val="002D0C36"/>
    <w:rsid w:val="002D41F3"/>
    <w:rsid w:val="002D47F7"/>
    <w:rsid w:val="002D4A9C"/>
    <w:rsid w:val="002D5235"/>
    <w:rsid w:val="002D6A31"/>
    <w:rsid w:val="002E0D7F"/>
    <w:rsid w:val="002E257F"/>
    <w:rsid w:val="002E2A1D"/>
    <w:rsid w:val="002E2A59"/>
    <w:rsid w:val="002E2AD9"/>
    <w:rsid w:val="002E2FBC"/>
    <w:rsid w:val="002E36B4"/>
    <w:rsid w:val="002E44BB"/>
    <w:rsid w:val="002E5EB3"/>
    <w:rsid w:val="002E6540"/>
    <w:rsid w:val="002E78E5"/>
    <w:rsid w:val="002F0056"/>
    <w:rsid w:val="002F1D5C"/>
    <w:rsid w:val="002F507C"/>
    <w:rsid w:val="002F5423"/>
    <w:rsid w:val="00302C62"/>
    <w:rsid w:val="003034EE"/>
    <w:rsid w:val="00304286"/>
    <w:rsid w:val="00311D75"/>
    <w:rsid w:val="00311EF9"/>
    <w:rsid w:val="0031481F"/>
    <w:rsid w:val="00314B29"/>
    <w:rsid w:val="003157E5"/>
    <w:rsid w:val="00316013"/>
    <w:rsid w:val="003163B9"/>
    <w:rsid w:val="003170FE"/>
    <w:rsid w:val="00317F9B"/>
    <w:rsid w:val="00320D24"/>
    <w:rsid w:val="0032115E"/>
    <w:rsid w:val="00321859"/>
    <w:rsid w:val="003237F0"/>
    <w:rsid w:val="0032428B"/>
    <w:rsid w:val="00324790"/>
    <w:rsid w:val="003251BB"/>
    <w:rsid w:val="00325B65"/>
    <w:rsid w:val="003268F5"/>
    <w:rsid w:val="00326ED1"/>
    <w:rsid w:val="0033002C"/>
    <w:rsid w:val="0033336B"/>
    <w:rsid w:val="003362C1"/>
    <w:rsid w:val="00336814"/>
    <w:rsid w:val="003373AF"/>
    <w:rsid w:val="00342195"/>
    <w:rsid w:val="003428F7"/>
    <w:rsid w:val="00345134"/>
    <w:rsid w:val="0034747C"/>
    <w:rsid w:val="00350EB7"/>
    <w:rsid w:val="0035152F"/>
    <w:rsid w:val="00353168"/>
    <w:rsid w:val="00353359"/>
    <w:rsid w:val="003542CF"/>
    <w:rsid w:val="003547A4"/>
    <w:rsid w:val="00355082"/>
    <w:rsid w:val="00356BC0"/>
    <w:rsid w:val="00357D9A"/>
    <w:rsid w:val="00357E42"/>
    <w:rsid w:val="003625B1"/>
    <w:rsid w:val="00362CEA"/>
    <w:rsid w:val="0036389A"/>
    <w:rsid w:val="00363E65"/>
    <w:rsid w:val="00365F3E"/>
    <w:rsid w:val="0037041C"/>
    <w:rsid w:val="00370B94"/>
    <w:rsid w:val="00371866"/>
    <w:rsid w:val="00371FC3"/>
    <w:rsid w:val="00372985"/>
    <w:rsid w:val="003739AD"/>
    <w:rsid w:val="00373FF9"/>
    <w:rsid w:val="003748DC"/>
    <w:rsid w:val="00374A39"/>
    <w:rsid w:val="00375E97"/>
    <w:rsid w:val="00376238"/>
    <w:rsid w:val="0037763F"/>
    <w:rsid w:val="0037779D"/>
    <w:rsid w:val="00377E84"/>
    <w:rsid w:val="00377F61"/>
    <w:rsid w:val="00384456"/>
    <w:rsid w:val="00386D33"/>
    <w:rsid w:val="00386E1B"/>
    <w:rsid w:val="003870D8"/>
    <w:rsid w:val="0038798B"/>
    <w:rsid w:val="00390A9A"/>
    <w:rsid w:val="003921BB"/>
    <w:rsid w:val="00394429"/>
    <w:rsid w:val="0039655C"/>
    <w:rsid w:val="00397BAA"/>
    <w:rsid w:val="003A1529"/>
    <w:rsid w:val="003A440D"/>
    <w:rsid w:val="003A78EC"/>
    <w:rsid w:val="003B0134"/>
    <w:rsid w:val="003B04DD"/>
    <w:rsid w:val="003B1E37"/>
    <w:rsid w:val="003B20B4"/>
    <w:rsid w:val="003B2315"/>
    <w:rsid w:val="003B3BD5"/>
    <w:rsid w:val="003B400B"/>
    <w:rsid w:val="003C1F14"/>
    <w:rsid w:val="003C21F3"/>
    <w:rsid w:val="003C22FA"/>
    <w:rsid w:val="003C30C4"/>
    <w:rsid w:val="003C3976"/>
    <w:rsid w:val="003C50A7"/>
    <w:rsid w:val="003C5316"/>
    <w:rsid w:val="003C7553"/>
    <w:rsid w:val="003C7ABE"/>
    <w:rsid w:val="003C7F10"/>
    <w:rsid w:val="003C7F2A"/>
    <w:rsid w:val="003D4E1A"/>
    <w:rsid w:val="003D4E50"/>
    <w:rsid w:val="003E22BA"/>
    <w:rsid w:val="003E22DB"/>
    <w:rsid w:val="003E37D9"/>
    <w:rsid w:val="003E4930"/>
    <w:rsid w:val="003E5388"/>
    <w:rsid w:val="003E5672"/>
    <w:rsid w:val="003E6FCD"/>
    <w:rsid w:val="003E777C"/>
    <w:rsid w:val="003F142C"/>
    <w:rsid w:val="003F5D3B"/>
    <w:rsid w:val="00403C8C"/>
    <w:rsid w:val="0040499D"/>
    <w:rsid w:val="00404B33"/>
    <w:rsid w:val="00404C7A"/>
    <w:rsid w:val="00405CFA"/>
    <w:rsid w:val="0040639E"/>
    <w:rsid w:val="0040683C"/>
    <w:rsid w:val="00410F50"/>
    <w:rsid w:val="004111F7"/>
    <w:rsid w:val="004170EB"/>
    <w:rsid w:val="00417442"/>
    <w:rsid w:val="00422DD1"/>
    <w:rsid w:val="00424CEE"/>
    <w:rsid w:val="00425460"/>
    <w:rsid w:val="004271DD"/>
    <w:rsid w:val="004273AA"/>
    <w:rsid w:val="0043125A"/>
    <w:rsid w:val="00432449"/>
    <w:rsid w:val="00433161"/>
    <w:rsid w:val="00433FA3"/>
    <w:rsid w:val="004358DF"/>
    <w:rsid w:val="00435A51"/>
    <w:rsid w:val="004363BA"/>
    <w:rsid w:val="0043693B"/>
    <w:rsid w:val="0043791A"/>
    <w:rsid w:val="00437E07"/>
    <w:rsid w:val="004433AE"/>
    <w:rsid w:val="0044437F"/>
    <w:rsid w:val="00444DD9"/>
    <w:rsid w:val="00445082"/>
    <w:rsid w:val="00445557"/>
    <w:rsid w:val="0044635B"/>
    <w:rsid w:val="0045389F"/>
    <w:rsid w:val="00454FDE"/>
    <w:rsid w:val="004556B3"/>
    <w:rsid w:val="00456467"/>
    <w:rsid w:val="00456D47"/>
    <w:rsid w:val="004572C8"/>
    <w:rsid w:val="004574C0"/>
    <w:rsid w:val="00457CBF"/>
    <w:rsid w:val="0046191E"/>
    <w:rsid w:val="00461E69"/>
    <w:rsid w:val="004626C7"/>
    <w:rsid w:val="00462F70"/>
    <w:rsid w:val="00463C12"/>
    <w:rsid w:val="00464EC3"/>
    <w:rsid w:val="00465BEA"/>
    <w:rsid w:val="00465C93"/>
    <w:rsid w:val="00470343"/>
    <w:rsid w:val="00471641"/>
    <w:rsid w:val="0047183B"/>
    <w:rsid w:val="00473835"/>
    <w:rsid w:val="00474063"/>
    <w:rsid w:val="0047554D"/>
    <w:rsid w:val="00475E0D"/>
    <w:rsid w:val="00476C97"/>
    <w:rsid w:val="00477EA4"/>
    <w:rsid w:val="00481CBB"/>
    <w:rsid w:val="0048236B"/>
    <w:rsid w:val="00482698"/>
    <w:rsid w:val="004843D7"/>
    <w:rsid w:val="0048489A"/>
    <w:rsid w:val="004860B9"/>
    <w:rsid w:val="0048671E"/>
    <w:rsid w:val="0048687B"/>
    <w:rsid w:val="00487577"/>
    <w:rsid w:val="004913CA"/>
    <w:rsid w:val="004913E4"/>
    <w:rsid w:val="00492A71"/>
    <w:rsid w:val="00493A09"/>
    <w:rsid w:val="00493D39"/>
    <w:rsid w:val="00494328"/>
    <w:rsid w:val="0049441E"/>
    <w:rsid w:val="00496E2F"/>
    <w:rsid w:val="004A1FF4"/>
    <w:rsid w:val="004A43E8"/>
    <w:rsid w:val="004A6DF9"/>
    <w:rsid w:val="004B05B3"/>
    <w:rsid w:val="004B0DC8"/>
    <w:rsid w:val="004B0FC3"/>
    <w:rsid w:val="004B204E"/>
    <w:rsid w:val="004B3B52"/>
    <w:rsid w:val="004B5C8C"/>
    <w:rsid w:val="004B5C9E"/>
    <w:rsid w:val="004B5CFB"/>
    <w:rsid w:val="004B6B49"/>
    <w:rsid w:val="004C2428"/>
    <w:rsid w:val="004C5151"/>
    <w:rsid w:val="004C6B79"/>
    <w:rsid w:val="004D1A4A"/>
    <w:rsid w:val="004D1D5B"/>
    <w:rsid w:val="004D2C73"/>
    <w:rsid w:val="004D401F"/>
    <w:rsid w:val="004D443F"/>
    <w:rsid w:val="004D55CC"/>
    <w:rsid w:val="004D571E"/>
    <w:rsid w:val="004D5F9B"/>
    <w:rsid w:val="004D7282"/>
    <w:rsid w:val="004D7D24"/>
    <w:rsid w:val="004E0E8E"/>
    <w:rsid w:val="004E18DC"/>
    <w:rsid w:val="004E296D"/>
    <w:rsid w:val="004E3FB6"/>
    <w:rsid w:val="004E48DF"/>
    <w:rsid w:val="004E546B"/>
    <w:rsid w:val="004E548F"/>
    <w:rsid w:val="004E5F7C"/>
    <w:rsid w:val="004E6DE7"/>
    <w:rsid w:val="004F12FE"/>
    <w:rsid w:val="004F154A"/>
    <w:rsid w:val="004F33C8"/>
    <w:rsid w:val="004F3D26"/>
    <w:rsid w:val="004F5A40"/>
    <w:rsid w:val="004F68C6"/>
    <w:rsid w:val="004F6A4F"/>
    <w:rsid w:val="004F6E85"/>
    <w:rsid w:val="004F76E3"/>
    <w:rsid w:val="00500564"/>
    <w:rsid w:val="00500D05"/>
    <w:rsid w:val="00501BA9"/>
    <w:rsid w:val="00504286"/>
    <w:rsid w:val="00504CE7"/>
    <w:rsid w:val="005061AA"/>
    <w:rsid w:val="00506842"/>
    <w:rsid w:val="00506D49"/>
    <w:rsid w:val="0051299C"/>
    <w:rsid w:val="005143D6"/>
    <w:rsid w:val="005155DC"/>
    <w:rsid w:val="00515840"/>
    <w:rsid w:val="00516CA4"/>
    <w:rsid w:val="005173EF"/>
    <w:rsid w:val="005254DA"/>
    <w:rsid w:val="0052556C"/>
    <w:rsid w:val="0052673C"/>
    <w:rsid w:val="00530856"/>
    <w:rsid w:val="005315F9"/>
    <w:rsid w:val="00532218"/>
    <w:rsid w:val="0053369F"/>
    <w:rsid w:val="00534AAC"/>
    <w:rsid w:val="00534FC5"/>
    <w:rsid w:val="0053545A"/>
    <w:rsid w:val="00537AF1"/>
    <w:rsid w:val="00541120"/>
    <w:rsid w:val="005422AF"/>
    <w:rsid w:val="0054399F"/>
    <w:rsid w:val="00543BD0"/>
    <w:rsid w:val="00543EE6"/>
    <w:rsid w:val="00544909"/>
    <w:rsid w:val="0054551A"/>
    <w:rsid w:val="005470B7"/>
    <w:rsid w:val="00550C24"/>
    <w:rsid w:val="00551DAB"/>
    <w:rsid w:val="005520F7"/>
    <w:rsid w:val="0055224E"/>
    <w:rsid w:val="00552DA5"/>
    <w:rsid w:val="00554B4B"/>
    <w:rsid w:val="00555DCD"/>
    <w:rsid w:val="005568F2"/>
    <w:rsid w:val="00560205"/>
    <w:rsid w:val="00561960"/>
    <w:rsid w:val="00561D72"/>
    <w:rsid w:val="00563300"/>
    <w:rsid w:val="005635F5"/>
    <w:rsid w:val="00563E1F"/>
    <w:rsid w:val="005642FB"/>
    <w:rsid w:val="005644C5"/>
    <w:rsid w:val="005651F5"/>
    <w:rsid w:val="00566175"/>
    <w:rsid w:val="00566C7E"/>
    <w:rsid w:val="005708C3"/>
    <w:rsid w:val="005710CD"/>
    <w:rsid w:val="00571D24"/>
    <w:rsid w:val="0057396F"/>
    <w:rsid w:val="00576305"/>
    <w:rsid w:val="0057729C"/>
    <w:rsid w:val="005812C5"/>
    <w:rsid w:val="005828E5"/>
    <w:rsid w:val="005835EB"/>
    <w:rsid w:val="00585D1E"/>
    <w:rsid w:val="00587763"/>
    <w:rsid w:val="005912D5"/>
    <w:rsid w:val="00592B44"/>
    <w:rsid w:val="0059553B"/>
    <w:rsid w:val="0059646C"/>
    <w:rsid w:val="00597792"/>
    <w:rsid w:val="005A0D24"/>
    <w:rsid w:val="005A11B7"/>
    <w:rsid w:val="005A3534"/>
    <w:rsid w:val="005A5B4F"/>
    <w:rsid w:val="005A69E5"/>
    <w:rsid w:val="005A7975"/>
    <w:rsid w:val="005B2211"/>
    <w:rsid w:val="005B2C4E"/>
    <w:rsid w:val="005B4BE8"/>
    <w:rsid w:val="005B5413"/>
    <w:rsid w:val="005B72B0"/>
    <w:rsid w:val="005C01E4"/>
    <w:rsid w:val="005C021F"/>
    <w:rsid w:val="005C0263"/>
    <w:rsid w:val="005C0675"/>
    <w:rsid w:val="005C4F72"/>
    <w:rsid w:val="005C658D"/>
    <w:rsid w:val="005C6889"/>
    <w:rsid w:val="005C7BA3"/>
    <w:rsid w:val="005D20B6"/>
    <w:rsid w:val="005D357E"/>
    <w:rsid w:val="005D4C23"/>
    <w:rsid w:val="005D4CBD"/>
    <w:rsid w:val="005D5F57"/>
    <w:rsid w:val="005E1433"/>
    <w:rsid w:val="005E2D0F"/>
    <w:rsid w:val="005E3086"/>
    <w:rsid w:val="005E7EB4"/>
    <w:rsid w:val="005F14FB"/>
    <w:rsid w:val="005F3020"/>
    <w:rsid w:val="005F3A4E"/>
    <w:rsid w:val="005F4EA4"/>
    <w:rsid w:val="005F5BFC"/>
    <w:rsid w:val="005F79E3"/>
    <w:rsid w:val="0060109A"/>
    <w:rsid w:val="0060220A"/>
    <w:rsid w:val="00603D4B"/>
    <w:rsid w:val="006045A4"/>
    <w:rsid w:val="00604829"/>
    <w:rsid w:val="00607B42"/>
    <w:rsid w:val="00612570"/>
    <w:rsid w:val="00612B16"/>
    <w:rsid w:val="00613182"/>
    <w:rsid w:val="00613898"/>
    <w:rsid w:val="00616A38"/>
    <w:rsid w:val="00621A0D"/>
    <w:rsid w:val="00621ED5"/>
    <w:rsid w:val="00622F03"/>
    <w:rsid w:val="00624271"/>
    <w:rsid w:val="00624999"/>
    <w:rsid w:val="006256C9"/>
    <w:rsid w:val="00627573"/>
    <w:rsid w:val="006279E8"/>
    <w:rsid w:val="0063119B"/>
    <w:rsid w:val="00632611"/>
    <w:rsid w:val="006330E6"/>
    <w:rsid w:val="00633DB5"/>
    <w:rsid w:val="00634FF0"/>
    <w:rsid w:val="00635282"/>
    <w:rsid w:val="00635877"/>
    <w:rsid w:val="006359F6"/>
    <w:rsid w:val="00635B69"/>
    <w:rsid w:val="00636E83"/>
    <w:rsid w:val="006411D6"/>
    <w:rsid w:val="00641426"/>
    <w:rsid w:val="00641A03"/>
    <w:rsid w:val="006427A6"/>
    <w:rsid w:val="00643C37"/>
    <w:rsid w:val="00643E10"/>
    <w:rsid w:val="00644024"/>
    <w:rsid w:val="006443FC"/>
    <w:rsid w:val="00645509"/>
    <w:rsid w:val="0064608C"/>
    <w:rsid w:val="0064650F"/>
    <w:rsid w:val="00646976"/>
    <w:rsid w:val="006475A4"/>
    <w:rsid w:val="00652304"/>
    <w:rsid w:val="00652E2C"/>
    <w:rsid w:val="00652E7A"/>
    <w:rsid w:val="00653037"/>
    <w:rsid w:val="00655096"/>
    <w:rsid w:val="00657635"/>
    <w:rsid w:val="00661030"/>
    <w:rsid w:val="0066389A"/>
    <w:rsid w:val="00664E20"/>
    <w:rsid w:val="00664E8E"/>
    <w:rsid w:val="006657D3"/>
    <w:rsid w:val="006659D0"/>
    <w:rsid w:val="00665BEF"/>
    <w:rsid w:val="00665D9F"/>
    <w:rsid w:val="00665E82"/>
    <w:rsid w:val="0066709F"/>
    <w:rsid w:val="006701EB"/>
    <w:rsid w:val="00670827"/>
    <w:rsid w:val="0067179F"/>
    <w:rsid w:val="00671ED2"/>
    <w:rsid w:val="00673DDE"/>
    <w:rsid w:val="0068024F"/>
    <w:rsid w:val="00682795"/>
    <w:rsid w:val="00687249"/>
    <w:rsid w:val="00687D5F"/>
    <w:rsid w:val="00690923"/>
    <w:rsid w:val="00692CE8"/>
    <w:rsid w:val="00694285"/>
    <w:rsid w:val="00694E94"/>
    <w:rsid w:val="0069594D"/>
    <w:rsid w:val="00696ED5"/>
    <w:rsid w:val="006A00FC"/>
    <w:rsid w:val="006A122F"/>
    <w:rsid w:val="006A38AD"/>
    <w:rsid w:val="006A4491"/>
    <w:rsid w:val="006A4A8D"/>
    <w:rsid w:val="006A5467"/>
    <w:rsid w:val="006A59CB"/>
    <w:rsid w:val="006A630C"/>
    <w:rsid w:val="006A7EA2"/>
    <w:rsid w:val="006B0CCE"/>
    <w:rsid w:val="006B144E"/>
    <w:rsid w:val="006B2DA5"/>
    <w:rsid w:val="006B42D9"/>
    <w:rsid w:val="006B47D8"/>
    <w:rsid w:val="006B5701"/>
    <w:rsid w:val="006B6A37"/>
    <w:rsid w:val="006C12CD"/>
    <w:rsid w:val="006C6EF1"/>
    <w:rsid w:val="006C70D7"/>
    <w:rsid w:val="006D1487"/>
    <w:rsid w:val="006D16D1"/>
    <w:rsid w:val="006D3262"/>
    <w:rsid w:val="006D4523"/>
    <w:rsid w:val="006D468C"/>
    <w:rsid w:val="006D5CC2"/>
    <w:rsid w:val="006D645F"/>
    <w:rsid w:val="006E33D8"/>
    <w:rsid w:val="006E7536"/>
    <w:rsid w:val="006F45A4"/>
    <w:rsid w:val="006F4A55"/>
    <w:rsid w:val="006F6537"/>
    <w:rsid w:val="006F65B0"/>
    <w:rsid w:val="006F690A"/>
    <w:rsid w:val="006F72A7"/>
    <w:rsid w:val="006F79FE"/>
    <w:rsid w:val="006F7B94"/>
    <w:rsid w:val="007008E5"/>
    <w:rsid w:val="00705A3F"/>
    <w:rsid w:val="00705CE6"/>
    <w:rsid w:val="00711F91"/>
    <w:rsid w:val="00717CAD"/>
    <w:rsid w:val="00721D7B"/>
    <w:rsid w:val="00721EA2"/>
    <w:rsid w:val="00721EC6"/>
    <w:rsid w:val="0072406A"/>
    <w:rsid w:val="007241E5"/>
    <w:rsid w:val="0072448A"/>
    <w:rsid w:val="0072452F"/>
    <w:rsid w:val="00725062"/>
    <w:rsid w:val="00727BE4"/>
    <w:rsid w:val="00731740"/>
    <w:rsid w:val="00734A51"/>
    <w:rsid w:val="00734FFE"/>
    <w:rsid w:val="00735AB0"/>
    <w:rsid w:val="00735B62"/>
    <w:rsid w:val="007371E9"/>
    <w:rsid w:val="0073728B"/>
    <w:rsid w:val="00742A50"/>
    <w:rsid w:val="00742C8E"/>
    <w:rsid w:val="0074376C"/>
    <w:rsid w:val="0074452F"/>
    <w:rsid w:val="0074478E"/>
    <w:rsid w:val="007473D3"/>
    <w:rsid w:val="00747BD2"/>
    <w:rsid w:val="0075442B"/>
    <w:rsid w:val="00756004"/>
    <w:rsid w:val="00756160"/>
    <w:rsid w:val="00757348"/>
    <w:rsid w:val="00757655"/>
    <w:rsid w:val="00760DF9"/>
    <w:rsid w:val="00762F73"/>
    <w:rsid w:val="00764BCA"/>
    <w:rsid w:val="00765175"/>
    <w:rsid w:val="00765474"/>
    <w:rsid w:val="007677DF"/>
    <w:rsid w:val="00767DBB"/>
    <w:rsid w:val="007701F0"/>
    <w:rsid w:val="0077083E"/>
    <w:rsid w:val="007717EB"/>
    <w:rsid w:val="00773A21"/>
    <w:rsid w:val="00776009"/>
    <w:rsid w:val="0077624D"/>
    <w:rsid w:val="00776611"/>
    <w:rsid w:val="00776FB4"/>
    <w:rsid w:val="007771B8"/>
    <w:rsid w:val="0078194A"/>
    <w:rsid w:val="00782647"/>
    <w:rsid w:val="00782C6F"/>
    <w:rsid w:val="007837B7"/>
    <w:rsid w:val="00784051"/>
    <w:rsid w:val="0078427B"/>
    <w:rsid w:val="00784436"/>
    <w:rsid w:val="00784548"/>
    <w:rsid w:val="007847E5"/>
    <w:rsid w:val="00784D3B"/>
    <w:rsid w:val="00786B7C"/>
    <w:rsid w:val="00790AAC"/>
    <w:rsid w:val="00791470"/>
    <w:rsid w:val="007926C5"/>
    <w:rsid w:val="00793827"/>
    <w:rsid w:val="007960F8"/>
    <w:rsid w:val="00797565"/>
    <w:rsid w:val="007975ED"/>
    <w:rsid w:val="007A0CD8"/>
    <w:rsid w:val="007A1207"/>
    <w:rsid w:val="007A2BEE"/>
    <w:rsid w:val="007A60CA"/>
    <w:rsid w:val="007B0958"/>
    <w:rsid w:val="007B1804"/>
    <w:rsid w:val="007B1FAF"/>
    <w:rsid w:val="007B2179"/>
    <w:rsid w:val="007B34F7"/>
    <w:rsid w:val="007B4924"/>
    <w:rsid w:val="007B6743"/>
    <w:rsid w:val="007C00C3"/>
    <w:rsid w:val="007C143D"/>
    <w:rsid w:val="007C26E7"/>
    <w:rsid w:val="007C28A9"/>
    <w:rsid w:val="007C293D"/>
    <w:rsid w:val="007C2B07"/>
    <w:rsid w:val="007C2FD6"/>
    <w:rsid w:val="007C3083"/>
    <w:rsid w:val="007C324F"/>
    <w:rsid w:val="007C3B85"/>
    <w:rsid w:val="007C5CD1"/>
    <w:rsid w:val="007D0440"/>
    <w:rsid w:val="007D351F"/>
    <w:rsid w:val="007D3CE7"/>
    <w:rsid w:val="007D4272"/>
    <w:rsid w:val="007D52CA"/>
    <w:rsid w:val="007D6940"/>
    <w:rsid w:val="007D72BA"/>
    <w:rsid w:val="007D7BCF"/>
    <w:rsid w:val="007E03C9"/>
    <w:rsid w:val="007E0627"/>
    <w:rsid w:val="007E1388"/>
    <w:rsid w:val="007E18B5"/>
    <w:rsid w:val="007E1FA6"/>
    <w:rsid w:val="007E32F6"/>
    <w:rsid w:val="007E3D79"/>
    <w:rsid w:val="007E6D03"/>
    <w:rsid w:val="007E77F0"/>
    <w:rsid w:val="007F053A"/>
    <w:rsid w:val="007F1016"/>
    <w:rsid w:val="007F326B"/>
    <w:rsid w:val="007F57A4"/>
    <w:rsid w:val="007F756D"/>
    <w:rsid w:val="007F7ABF"/>
    <w:rsid w:val="00800BF0"/>
    <w:rsid w:val="00803596"/>
    <w:rsid w:val="00804911"/>
    <w:rsid w:val="00804DC1"/>
    <w:rsid w:val="0081017A"/>
    <w:rsid w:val="00811C60"/>
    <w:rsid w:val="008138BC"/>
    <w:rsid w:val="00813E99"/>
    <w:rsid w:val="00817D43"/>
    <w:rsid w:val="0082292B"/>
    <w:rsid w:val="008233D0"/>
    <w:rsid w:val="0082657B"/>
    <w:rsid w:val="00832195"/>
    <w:rsid w:val="00832D34"/>
    <w:rsid w:val="00833A02"/>
    <w:rsid w:val="0083444C"/>
    <w:rsid w:val="008372EC"/>
    <w:rsid w:val="008403EF"/>
    <w:rsid w:val="00840DE7"/>
    <w:rsid w:val="00840F6C"/>
    <w:rsid w:val="00843F51"/>
    <w:rsid w:val="0084691C"/>
    <w:rsid w:val="00850051"/>
    <w:rsid w:val="008508CA"/>
    <w:rsid w:val="00851CB8"/>
    <w:rsid w:val="008525DF"/>
    <w:rsid w:val="008535F7"/>
    <w:rsid w:val="00853E7C"/>
    <w:rsid w:val="00854A69"/>
    <w:rsid w:val="00855CE4"/>
    <w:rsid w:val="008568AC"/>
    <w:rsid w:val="00856AB0"/>
    <w:rsid w:val="00856BF8"/>
    <w:rsid w:val="008601E4"/>
    <w:rsid w:val="00860F39"/>
    <w:rsid w:val="0086208D"/>
    <w:rsid w:val="00863D5D"/>
    <w:rsid w:val="00867A30"/>
    <w:rsid w:val="008702A6"/>
    <w:rsid w:val="00874FFE"/>
    <w:rsid w:val="00877671"/>
    <w:rsid w:val="00881006"/>
    <w:rsid w:val="0088129F"/>
    <w:rsid w:val="0088359D"/>
    <w:rsid w:val="00883765"/>
    <w:rsid w:val="00884761"/>
    <w:rsid w:val="0088612B"/>
    <w:rsid w:val="00886A1F"/>
    <w:rsid w:val="008877E3"/>
    <w:rsid w:val="008907CE"/>
    <w:rsid w:val="00891E07"/>
    <w:rsid w:val="00894523"/>
    <w:rsid w:val="008978DA"/>
    <w:rsid w:val="008A0539"/>
    <w:rsid w:val="008A24FA"/>
    <w:rsid w:val="008A2E57"/>
    <w:rsid w:val="008A351C"/>
    <w:rsid w:val="008A4266"/>
    <w:rsid w:val="008A495B"/>
    <w:rsid w:val="008A660A"/>
    <w:rsid w:val="008B268D"/>
    <w:rsid w:val="008B5298"/>
    <w:rsid w:val="008B67F6"/>
    <w:rsid w:val="008B695A"/>
    <w:rsid w:val="008B6B06"/>
    <w:rsid w:val="008B6BF2"/>
    <w:rsid w:val="008B6FD5"/>
    <w:rsid w:val="008C0374"/>
    <w:rsid w:val="008D44BC"/>
    <w:rsid w:val="008D6697"/>
    <w:rsid w:val="008E0ADE"/>
    <w:rsid w:val="008E14FF"/>
    <w:rsid w:val="008E2745"/>
    <w:rsid w:val="008E52F5"/>
    <w:rsid w:val="008E6B32"/>
    <w:rsid w:val="008E7BA9"/>
    <w:rsid w:val="008F21D9"/>
    <w:rsid w:val="008F2603"/>
    <w:rsid w:val="008F271B"/>
    <w:rsid w:val="008F325D"/>
    <w:rsid w:val="008F36E6"/>
    <w:rsid w:val="008F3743"/>
    <w:rsid w:val="008F6BA5"/>
    <w:rsid w:val="00900C85"/>
    <w:rsid w:val="009012EE"/>
    <w:rsid w:val="00904566"/>
    <w:rsid w:val="009053DF"/>
    <w:rsid w:val="009102F3"/>
    <w:rsid w:val="00910FD8"/>
    <w:rsid w:val="009146CB"/>
    <w:rsid w:val="00915C4C"/>
    <w:rsid w:val="00916A9C"/>
    <w:rsid w:val="00920B73"/>
    <w:rsid w:val="00920FDF"/>
    <w:rsid w:val="00922285"/>
    <w:rsid w:val="00925EC8"/>
    <w:rsid w:val="009263A9"/>
    <w:rsid w:val="0093259D"/>
    <w:rsid w:val="00933232"/>
    <w:rsid w:val="00934507"/>
    <w:rsid w:val="0093454A"/>
    <w:rsid w:val="00934DB5"/>
    <w:rsid w:val="009369D2"/>
    <w:rsid w:val="009427A0"/>
    <w:rsid w:val="009430EA"/>
    <w:rsid w:val="00943A68"/>
    <w:rsid w:val="00945A47"/>
    <w:rsid w:val="00945F06"/>
    <w:rsid w:val="00951E0A"/>
    <w:rsid w:val="00951E8A"/>
    <w:rsid w:val="0095211A"/>
    <w:rsid w:val="00954F53"/>
    <w:rsid w:val="009558D2"/>
    <w:rsid w:val="00956066"/>
    <w:rsid w:val="009563F1"/>
    <w:rsid w:val="009575DD"/>
    <w:rsid w:val="00957DE9"/>
    <w:rsid w:val="0096012A"/>
    <w:rsid w:val="009601AD"/>
    <w:rsid w:val="0096098A"/>
    <w:rsid w:val="009610F3"/>
    <w:rsid w:val="00963A88"/>
    <w:rsid w:val="00964577"/>
    <w:rsid w:val="00964BCD"/>
    <w:rsid w:val="00970318"/>
    <w:rsid w:val="00973BDF"/>
    <w:rsid w:val="00973C0B"/>
    <w:rsid w:val="00974BFC"/>
    <w:rsid w:val="00975730"/>
    <w:rsid w:val="00975B40"/>
    <w:rsid w:val="00976121"/>
    <w:rsid w:val="00976AF5"/>
    <w:rsid w:val="009772F9"/>
    <w:rsid w:val="00977BA4"/>
    <w:rsid w:val="00980A75"/>
    <w:rsid w:val="00981F15"/>
    <w:rsid w:val="009834C7"/>
    <w:rsid w:val="00983A21"/>
    <w:rsid w:val="00983B9F"/>
    <w:rsid w:val="0098459D"/>
    <w:rsid w:val="0098606E"/>
    <w:rsid w:val="009864A8"/>
    <w:rsid w:val="00987A03"/>
    <w:rsid w:val="00990F4D"/>
    <w:rsid w:val="00991FCA"/>
    <w:rsid w:val="00995DAA"/>
    <w:rsid w:val="009A258C"/>
    <w:rsid w:val="009A3630"/>
    <w:rsid w:val="009A627E"/>
    <w:rsid w:val="009B2BF3"/>
    <w:rsid w:val="009B36BB"/>
    <w:rsid w:val="009B6BA1"/>
    <w:rsid w:val="009C1066"/>
    <w:rsid w:val="009C2D7F"/>
    <w:rsid w:val="009C42D2"/>
    <w:rsid w:val="009C42FC"/>
    <w:rsid w:val="009C7B8D"/>
    <w:rsid w:val="009C7D7D"/>
    <w:rsid w:val="009D111D"/>
    <w:rsid w:val="009D13B8"/>
    <w:rsid w:val="009D2917"/>
    <w:rsid w:val="009D453F"/>
    <w:rsid w:val="009D5D53"/>
    <w:rsid w:val="009D6341"/>
    <w:rsid w:val="009D665D"/>
    <w:rsid w:val="009D6FEB"/>
    <w:rsid w:val="009D7BC6"/>
    <w:rsid w:val="009E0809"/>
    <w:rsid w:val="009E2AB9"/>
    <w:rsid w:val="009E2E74"/>
    <w:rsid w:val="009E3636"/>
    <w:rsid w:val="009E36F8"/>
    <w:rsid w:val="009E434A"/>
    <w:rsid w:val="009E6F3F"/>
    <w:rsid w:val="009E72B8"/>
    <w:rsid w:val="009F0278"/>
    <w:rsid w:val="009F09EC"/>
    <w:rsid w:val="009F1F2F"/>
    <w:rsid w:val="009F29EA"/>
    <w:rsid w:val="009F56F2"/>
    <w:rsid w:val="009F6183"/>
    <w:rsid w:val="009F750F"/>
    <w:rsid w:val="00A00102"/>
    <w:rsid w:val="00A00334"/>
    <w:rsid w:val="00A01547"/>
    <w:rsid w:val="00A02092"/>
    <w:rsid w:val="00A02372"/>
    <w:rsid w:val="00A0240B"/>
    <w:rsid w:val="00A02F0A"/>
    <w:rsid w:val="00A05662"/>
    <w:rsid w:val="00A05D40"/>
    <w:rsid w:val="00A0635A"/>
    <w:rsid w:val="00A107CA"/>
    <w:rsid w:val="00A13DDB"/>
    <w:rsid w:val="00A1608C"/>
    <w:rsid w:val="00A16779"/>
    <w:rsid w:val="00A2080F"/>
    <w:rsid w:val="00A2310F"/>
    <w:rsid w:val="00A23FC9"/>
    <w:rsid w:val="00A25022"/>
    <w:rsid w:val="00A25A1C"/>
    <w:rsid w:val="00A32AED"/>
    <w:rsid w:val="00A3394E"/>
    <w:rsid w:val="00A35ADD"/>
    <w:rsid w:val="00A3643C"/>
    <w:rsid w:val="00A42684"/>
    <w:rsid w:val="00A45A6C"/>
    <w:rsid w:val="00A47BD6"/>
    <w:rsid w:val="00A50EAB"/>
    <w:rsid w:val="00A50F7D"/>
    <w:rsid w:val="00A5146D"/>
    <w:rsid w:val="00A51B0D"/>
    <w:rsid w:val="00A54989"/>
    <w:rsid w:val="00A56819"/>
    <w:rsid w:val="00A57A0D"/>
    <w:rsid w:val="00A60BED"/>
    <w:rsid w:val="00A611EE"/>
    <w:rsid w:val="00A62BF1"/>
    <w:rsid w:val="00A650EC"/>
    <w:rsid w:val="00A66393"/>
    <w:rsid w:val="00A66541"/>
    <w:rsid w:val="00A66E92"/>
    <w:rsid w:val="00A7078A"/>
    <w:rsid w:val="00A70E63"/>
    <w:rsid w:val="00A716AE"/>
    <w:rsid w:val="00A721F7"/>
    <w:rsid w:val="00A7327E"/>
    <w:rsid w:val="00A749AD"/>
    <w:rsid w:val="00A75B42"/>
    <w:rsid w:val="00A76017"/>
    <w:rsid w:val="00A7628E"/>
    <w:rsid w:val="00A76DCD"/>
    <w:rsid w:val="00A76F3F"/>
    <w:rsid w:val="00A7716E"/>
    <w:rsid w:val="00A82CAE"/>
    <w:rsid w:val="00A8351D"/>
    <w:rsid w:val="00A83EC7"/>
    <w:rsid w:val="00A848F9"/>
    <w:rsid w:val="00A858A9"/>
    <w:rsid w:val="00A878B3"/>
    <w:rsid w:val="00A87FD9"/>
    <w:rsid w:val="00A90016"/>
    <w:rsid w:val="00A925D7"/>
    <w:rsid w:val="00A9366E"/>
    <w:rsid w:val="00A93B9D"/>
    <w:rsid w:val="00A93DD9"/>
    <w:rsid w:val="00A978B6"/>
    <w:rsid w:val="00A978D0"/>
    <w:rsid w:val="00AA04DC"/>
    <w:rsid w:val="00AA1B3C"/>
    <w:rsid w:val="00AA3D21"/>
    <w:rsid w:val="00AA5A9C"/>
    <w:rsid w:val="00AA702C"/>
    <w:rsid w:val="00AB2009"/>
    <w:rsid w:val="00AB3463"/>
    <w:rsid w:val="00AB7F5F"/>
    <w:rsid w:val="00AC265E"/>
    <w:rsid w:val="00AC26EB"/>
    <w:rsid w:val="00AC4FE8"/>
    <w:rsid w:val="00AC50A1"/>
    <w:rsid w:val="00AC7906"/>
    <w:rsid w:val="00AD03B9"/>
    <w:rsid w:val="00AD0E0B"/>
    <w:rsid w:val="00AD3692"/>
    <w:rsid w:val="00AD4C1D"/>
    <w:rsid w:val="00AD5400"/>
    <w:rsid w:val="00AD5CA0"/>
    <w:rsid w:val="00AD75FB"/>
    <w:rsid w:val="00AE00A4"/>
    <w:rsid w:val="00AE06FA"/>
    <w:rsid w:val="00AE5130"/>
    <w:rsid w:val="00AE63EB"/>
    <w:rsid w:val="00AE65B4"/>
    <w:rsid w:val="00AF1492"/>
    <w:rsid w:val="00AF16E4"/>
    <w:rsid w:val="00AF2490"/>
    <w:rsid w:val="00AF2E20"/>
    <w:rsid w:val="00AF7DA7"/>
    <w:rsid w:val="00B013E7"/>
    <w:rsid w:val="00B03225"/>
    <w:rsid w:val="00B07E9E"/>
    <w:rsid w:val="00B12454"/>
    <w:rsid w:val="00B1321C"/>
    <w:rsid w:val="00B13243"/>
    <w:rsid w:val="00B1351A"/>
    <w:rsid w:val="00B1551C"/>
    <w:rsid w:val="00B15574"/>
    <w:rsid w:val="00B161CA"/>
    <w:rsid w:val="00B16758"/>
    <w:rsid w:val="00B20B6F"/>
    <w:rsid w:val="00B21D2D"/>
    <w:rsid w:val="00B21D87"/>
    <w:rsid w:val="00B22964"/>
    <w:rsid w:val="00B22B15"/>
    <w:rsid w:val="00B25983"/>
    <w:rsid w:val="00B25B05"/>
    <w:rsid w:val="00B26D6C"/>
    <w:rsid w:val="00B316DC"/>
    <w:rsid w:val="00B317FF"/>
    <w:rsid w:val="00B31A5A"/>
    <w:rsid w:val="00B31F2A"/>
    <w:rsid w:val="00B325B0"/>
    <w:rsid w:val="00B3393F"/>
    <w:rsid w:val="00B37F3C"/>
    <w:rsid w:val="00B41D2B"/>
    <w:rsid w:val="00B42B5E"/>
    <w:rsid w:val="00B462AB"/>
    <w:rsid w:val="00B4693A"/>
    <w:rsid w:val="00B469F4"/>
    <w:rsid w:val="00B47D1B"/>
    <w:rsid w:val="00B55610"/>
    <w:rsid w:val="00B55D6A"/>
    <w:rsid w:val="00B56D41"/>
    <w:rsid w:val="00B57D1D"/>
    <w:rsid w:val="00B60814"/>
    <w:rsid w:val="00B616FA"/>
    <w:rsid w:val="00B61AE4"/>
    <w:rsid w:val="00B66EDA"/>
    <w:rsid w:val="00B6779A"/>
    <w:rsid w:val="00B71227"/>
    <w:rsid w:val="00B71C88"/>
    <w:rsid w:val="00B728B9"/>
    <w:rsid w:val="00B73B00"/>
    <w:rsid w:val="00B7411B"/>
    <w:rsid w:val="00B74A99"/>
    <w:rsid w:val="00B75999"/>
    <w:rsid w:val="00B76DCC"/>
    <w:rsid w:val="00B773DE"/>
    <w:rsid w:val="00B812B7"/>
    <w:rsid w:val="00B82480"/>
    <w:rsid w:val="00B841D0"/>
    <w:rsid w:val="00B84687"/>
    <w:rsid w:val="00B8513C"/>
    <w:rsid w:val="00B85819"/>
    <w:rsid w:val="00B85AF7"/>
    <w:rsid w:val="00B86FCE"/>
    <w:rsid w:val="00B87191"/>
    <w:rsid w:val="00B87785"/>
    <w:rsid w:val="00B87C6E"/>
    <w:rsid w:val="00B90664"/>
    <w:rsid w:val="00B9083F"/>
    <w:rsid w:val="00B929A5"/>
    <w:rsid w:val="00B92A78"/>
    <w:rsid w:val="00BA029D"/>
    <w:rsid w:val="00BA0C48"/>
    <w:rsid w:val="00BA2551"/>
    <w:rsid w:val="00BA2DE5"/>
    <w:rsid w:val="00BA39E0"/>
    <w:rsid w:val="00BA45FB"/>
    <w:rsid w:val="00BA4723"/>
    <w:rsid w:val="00BA76A5"/>
    <w:rsid w:val="00BA7741"/>
    <w:rsid w:val="00BA7A8D"/>
    <w:rsid w:val="00BB08C5"/>
    <w:rsid w:val="00BB0D96"/>
    <w:rsid w:val="00BB2555"/>
    <w:rsid w:val="00BB2906"/>
    <w:rsid w:val="00BB297D"/>
    <w:rsid w:val="00BB303A"/>
    <w:rsid w:val="00BB4EFA"/>
    <w:rsid w:val="00BB53AC"/>
    <w:rsid w:val="00BB62B3"/>
    <w:rsid w:val="00BB69C8"/>
    <w:rsid w:val="00BC111C"/>
    <w:rsid w:val="00BC1CF9"/>
    <w:rsid w:val="00BC529A"/>
    <w:rsid w:val="00BC74EC"/>
    <w:rsid w:val="00BD05B8"/>
    <w:rsid w:val="00BD0F99"/>
    <w:rsid w:val="00BD5025"/>
    <w:rsid w:val="00BD5E90"/>
    <w:rsid w:val="00BD5EDF"/>
    <w:rsid w:val="00BD62E9"/>
    <w:rsid w:val="00BD647E"/>
    <w:rsid w:val="00BE047F"/>
    <w:rsid w:val="00BE1031"/>
    <w:rsid w:val="00BE3769"/>
    <w:rsid w:val="00BE39CA"/>
    <w:rsid w:val="00BE50DA"/>
    <w:rsid w:val="00BF049F"/>
    <w:rsid w:val="00BF2DCC"/>
    <w:rsid w:val="00C02454"/>
    <w:rsid w:val="00C037BE"/>
    <w:rsid w:val="00C04344"/>
    <w:rsid w:val="00C0485C"/>
    <w:rsid w:val="00C04E0E"/>
    <w:rsid w:val="00C064A9"/>
    <w:rsid w:val="00C072FC"/>
    <w:rsid w:val="00C102E7"/>
    <w:rsid w:val="00C112FD"/>
    <w:rsid w:val="00C11A76"/>
    <w:rsid w:val="00C122FB"/>
    <w:rsid w:val="00C12FD8"/>
    <w:rsid w:val="00C1397C"/>
    <w:rsid w:val="00C15B62"/>
    <w:rsid w:val="00C15CD1"/>
    <w:rsid w:val="00C17331"/>
    <w:rsid w:val="00C17977"/>
    <w:rsid w:val="00C20896"/>
    <w:rsid w:val="00C21BC3"/>
    <w:rsid w:val="00C2389D"/>
    <w:rsid w:val="00C244F9"/>
    <w:rsid w:val="00C2462D"/>
    <w:rsid w:val="00C25580"/>
    <w:rsid w:val="00C2597D"/>
    <w:rsid w:val="00C276F9"/>
    <w:rsid w:val="00C3177B"/>
    <w:rsid w:val="00C32AB8"/>
    <w:rsid w:val="00C33089"/>
    <w:rsid w:val="00C330DC"/>
    <w:rsid w:val="00C3337D"/>
    <w:rsid w:val="00C3416B"/>
    <w:rsid w:val="00C3619A"/>
    <w:rsid w:val="00C367E9"/>
    <w:rsid w:val="00C37DF4"/>
    <w:rsid w:val="00C43605"/>
    <w:rsid w:val="00C43C43"/>
    <w:rsid w:val="00C508C3"/>
    <w:rsid w:val="00C50E22"/>
    <w:rsid w:val="00C52708"/>
    <w:rsid w:val="00C52E15"/>
    <w:rsid w:val="00C5389C"/>
    <w:rsid w:val="00C53FA9"/>
    <w:rsid w:val="00C549A5"/>
    <w:rsid w:val="00C55864"/>
    <w:rsid w:val="00C56671"/>
    <w:rsid w:val="00C56C4F"/>
    <w:rsid w:val="00C61437"/>
    <w:rsid w:val="00C64701"/>
    <w:rsid w:val="00C66CBF"/>
    <w:rsid w:val="00C67AFD"/>
    <w:rsid w:val="00C71FF4"/>
    <w:rsid w:val="00C73A7E"/>
    <w:rsid w:val="00C776D5"/>
    <w:rsid w:val="00C77E84"/>
    <w:rsid w:val="00C80274"/>
    <w:rsid w:val="00C82E45"/>
    <w:rsid w:val="00C83CF5"/>
    <w:rsid w:val="00C870DD"/>
    <w:rsid w:val="00C87B97"/>
    <w:rsid w:val="00C91654"/>
    <w:rsid w:val="00C91DE4"/>
    <w:rsid w:val="00C939C7"/>
    <w:rsid w:val="00C973DC"/>
    <w:rsid w:val="00C975C1"/>
    <w:rsid w:val="00CA0567"/>
    <w:rsid w:val="00CA205D"/>
    <w:rsid w:val="00CA5398"/>
    <w:rsid w:val="00CA561D"/>
    <w:rsid w:val="00CA7545"/>
    <w:rsid w:val="00CB0172"/>
    <w:rsid w:val="00CB0542"/>
    <w:rsid w:val="00CB214D"/>
    <w:rsid w:val="00CB287F"/>
    <w:rsid w:val="00CC016F"/>
    <w:rsid w:val="00CC0C94"/>
    <w:rsid w:val="00CC3625"/>
    <w:rsid w:val="00CC3CBF"/>
    <w:rsid w:val="00CC67F8"/>
    <w:rsid w:val="00CC7639"/>
    <w:rsid w:val="00CD07FB"/>
    <w:rsid w:val="00CD2043"/>
    <w:rsid w:val="00CD4C8F"/>
    <w:rsid w:val="00CD5A38"/>
    <w:rsid w:val="00CE0556"/>
    <w:rsid w:val="00CE0900"/>
    <w:rsid w:val="00CE3CF3"/>
    <w:rsid w:val="00CE3FAD"/>
    <w:rsid w:val="00CE4614"/>
    <w:rsid w:val="00CE51C3"/>
    <w:rsid w:val="00CE550B"/>
    <w:rsid w:val="00CE6882"/>
    <w:rsid w:val="00CE6E03"/>
    <w:rsid w:val="00CF030C"/>
    <w:rsid w:val="00CF07F1"/>
    <w:rsid w:val="00CF2C44"/>
    <w:rsid w:val="00CF2F32"/>
    <w:rsid w:val="00CF6BED"/>
    <w:rsid w:val="00D008B4"/>
    <w:rsid w:val="00D015B0"/>
    <w:rsid w:val="00D02BBA"/>
    <w:rsid w:val="00D0342C"/>
    <w:rsid w:val="00D03503"/>
    <w:rsid w:val="00D04391"/>
    <w:rsid w:val="00D04EDD"/>
    <w:rsid w:val="00D055D1"/>
    <w:rsid w:val="00D05B59"/>
    <w:rsid w:val="00D105DB"/>
    <w:rsid w:val="00D11ADF"/>
    <w:rsid w:val="00D11D96"/>
    <w:rsid w:val="00D155BF"/>
    <w:rsid w:val="00D16BF4"/>
    <w:rsid w:val="00D17D9C"/>
    <w:rsid w:val="00D17E02"/>
    <w:rsid w:val="00D17F04"/>
    <w:rsid w:val="00D2003D"/>
    <w:rsid w:val="00D20430"/>
    <w:rsid w:val="00D24054"/>
    <w:rsid w:val="00D2428B"/>
    <w:rsid w:val="00D248A3"/>
    <w:rsid w:val="00D253B0"/>
    <w:rsid w:val="00D25781"/>
    <w:rsid w:val="00D25B1C"/>
    <w:rsid w:val="00D26098"/>
    <w:rsid w:val="00D27EFE"/>
    <w:rsid w:val="00D3006B"/>
    <w:rsid w:val="00D30924"/>
    <w:rsid w:val="00D323EC"/>
    <w:rsid w:val="00D32D0E"/>
    <w:rsid w:val="00D32E45"/>
    <w:rsid w:val="00D3305B"/>
    <w:rsid w:val="00D33E1E"/>
    <w:rsid w:val="00D3431C"/>
    <w:rsid w:val="00D34347"/>
    <w:rsid w:val="00D451EF"/>
    <w:rsid w:val="00D472D8"/>
    <w:rsid w:val="00D50830"/>
    <w:rsid w:val="00D51D5A"/>
    <w:rsid w:val="00D52592"/>
    <w:rsid w:val="00D55DE4"/>
    <w:rsid w:val="00D5715A"/>
    <w:rsid w:val="00D60959"/>
    <w:rsid w:val="00D62D9C"/>
    <w:rsid w:val="00D634DD"/>
    <w:rsid w:val="00D63E62"/>
    <w:rsid w:val="00D640A9"/>
    <w:rsid w:val="00D64BF9"/>
    <w:rsid w:val="00D66F94"/>
    <w:rsid w:val="00D66FBA"/>
    <w:rsid w:val="00D70048"/>
    <w:rsid w:val="00D72145"/>
    <w:rsid w:val="00D732FD"/>
    <w:rsid w:val="00D74B79"/>
    <w:rsid w:val="00D74D81"/>
    <w:rsid w:val="00D75ACA"/>
    <w:rsid w:val="00D80089"/>
    <w:rsid w:val="00D81CBA"/>
    <w:rsid w:val="00D82D2A"/>
    <w:rsid w:val="00D83858"/>
    <w:rsid w:val="00D87EFE"/>
    <w:rsid w:val="00D90D7B"/>
    <w:rsid w:val="00D94263"/>
    <w:rsid w:val="00D95AD3"/>
    <w:rsid w:val="00D95B45"/>
    <w:rsid w:val="00D97391"/>
    <w:rsid w:val="00D9751D"/>
    <w:rsid w:val="00DA03E9"/>
    <w:rsid w:val="00DA053A"/>
    <w:rsid w:val="00DA08F2"/>
    <w:rsid w:val="00DA3364"/>
    <w:rsid w:val="00DA49C7"/>
    <w:rsid w:val="00DA5FA8"/>
    <w:rsid w:val="00DA6CC0"/>
    <w:rsid w:val="00DA7BA7"/>
    <w:rsid w:val="00DB0EDD"/>
    <w:rsid w:val="00DB14FB"/>
    <w:rsid w:val="00DB23F4"/>
    <w:rsid w:val="00DB296F"/>
    <w:rsid w:val="00DB2D41"/>
    <w:rsid w:val="00DB3E91"/>
    <w:rsid w:val="00DB3FA2"/>
    <w:rsid w:val="00DB4717"/>
    <w:rsid w:val="00DB4EE6"/>
    <w:rsid w:val="00DB51BE"/>
    <w:rsid w:val="00DB5BDA"/>
    <w:rsid w:val="00DB68DD"/>
    <w:rsid w:val="00DB76D9"/>
    <w:rsid w:val="00DB7B74"/>
    <w:rsid w:val="00DB7EB5"/>
    <w:rsid w:val="00DC0B26"/>
    <w:rsid w:val="00DC1B2F"/>
    <w:rsid w:val="00DC3FFF"/>
    <w:rsid w:val="00DC5BD2"/>
    <w:rsid w:val="00DC615E"/>
    <w:rsid w:val="00DD20E0"/>
    <w:rsid w:val="00DD231B"/>
    <w:rsid w:val="00DD635E"/>
    <w:rsid w:val="00DD7196"/>
    <w:rsid w:val="00DD78D3"/>
    <w:rsid w:val="00DE0156"/>
    <w:rsid w:val="00DE13DC"/>
    <w:rsid w:val="00DE2618"/>
    <w:rsid w:val="00DE3B2A"/>
    <w:rsid w:val="00DE40EA"/>
    <w:rsid w:val="00DE4949"/>
    <w:rsid w:val="00DE517E"/>
    <w:rsid w:val="00DE5959"/>
    <w:rsid w:val="00DE5B0E"/>
    <w:rsid w:val="00DE62ED"/>
    <w:rsid w:val="00DE63B3"/>
    <w:rsid w:val="00DF2638"/>
    <w:rsid w:val="00DF276D"/>
    <w:rsid w:val="00DF3682"/>
    <w:rsid w:val="00DF5184"/>
    <w:rsid w:val="00DF635D"/>
    <w:rsid w:val="00DF7A51"/>
    <w:rsid w:val="00E00427"/>
    <w:rsid w:val="00E011B1"/>
    <w:rsid w:val="00E01FB4"/>
    <w:rsid w:val="00E0257B"/>
    <w:rsid w:val="00E02760"/>
    <w:rsid w:val="00E03A09"/>
    <w:rsid w:val="00E042C8"/>
    <w:rsid w:val="00E04C4C"/>
    <w:rsid w:val="00E0531A"/>
    <w:rsid w:val="00E0661F"/>
    <w:rsid w:val="00E07C5B"/>
    <w:rsid w:val="00E148C2"/>
    <w:rsid w:val="00E168FA"/>
    <w:rsid w:val="00E22817"/>
    <w:rsid w:val="00E24022"/>
    <w:rsid w:val="00E25021"/>
    <w:rsid w:val="00E25F62"/>
    <w:rsid w:val="00E26DE0"/>
    <w:rsid w:val="00E27EBC"/>
    <w:rsid w:val="00E3079E"/>
    <w:rsid w:val="00E3228E"/>
    <w:rsid w:val="00E333AC"/>
    <w:rsid w:val="00E34BAC"/>
    <w:rsid w:val="00E34C52"/>
    <w:rsid w:val="00E365BC"/>
    <w:rsid w:val="00E37976"/>
    <w:rsid w:val="00E40D8F"/>
    <w:rsid w:val="00E412C4"/>
    <w:rsid w:val="00E41A5B"/>
    <w:rsid w:val="00E42456"/>
    <w:rsid w:val="00E4273D"/>
    <w:rsid w:val="00E42852"/>
    <w:rsid w:val="00E4372E"/>
    <w:rsid w:val="00E46EE2"/>
    <w:rsid w:val="00E51D40"/>
    <w:rsid w:val="00E52C93"/>
    <w:rsid w:val="00E534C5"/>
    <w:rsid w:val="00E546FF"/>
    <w:rsid w:val="00E54825"/>
    <w:rsid w:val="00E609A3"/>
    <w:rsid w:val="00E61E9F"/>
    <w:rsid w:val="00E64051"/>
    <w:rsid w:val="00E654E2"/>
    <w:rsid w:val="00E70F24"/>
    <w:rsid w:val="00E715CD"/>
    <w:rsid w:val="00E722EC"/>
    <w:rsid w:val="00E76F7E"/>
    <w:rsid w:val="00E77922"/>
    <w:rsid w:val="00E77998"/>
    <w:rsid w:val="00E800EE"/>
    <w:rsid w:val="00E80E4A"/>
    <w:rsid w:val="00E82DAB"/>
    <w:rsid w:val="00E8340A"/>
    <w:rsid w:val="00E84321"/>
    <w:rsid w:val="00E8458F"/>
    <w:rsid w:val="00E84D3A"/>
    <w:rsid w:val="00E861D8"/>
    <w:rsid w:val="00E87286"/>
    <w:rsid w:val="00E9175B"/>
    <w:rsid w:val="00E938E5"/>
    <w:rsid w:val="00EA1D04"/>
    <w:rsid w:val="00EA2894"/>
    <w:rsid w:val="00EA296A"/>
    <w:rsid w:val="00EA486E"/>
    <w:rsid w:val="00EA6546"/>
    <w:rsid w:val="00EA783C"/>
    <w:rsid w:val="00EB1BF3"/>
    <w:rsid w:val="00EB23D9"/>
    <w:rsid w:val="00EB7A31"/>
    <w:rsid w:val="00EC062F"/>
    <w:rsid w:val="00EC0A6D"/>
    <w:rsid w:val="00EC1917"/>
    <w:rsid w:val="00EC1C35"/>
    <w:rsid w:val="00EC3C94"/>
    <w:rsid w:val="00EC3F80"/>
    <w:rsid w:val="00EC61DD"/>
    <w:rsid w:val="00EC6679"/>
    <w:rsid w:val="00ED28A5"/>
    <w:rsid w:val="00ED4C74"/>
    <w:rsid w:val="00ED6C9A"/>
    <w:rsid w:val="00EE1837"/>
    <w:rsid w:val="00EE21BB"/>
    <w:rsid w:val="00EE2B79"/>
    <w:rsid w:val="00EE347D"/>
    <w:rsid w:val="00EE4AF6"/>
    <w:rsid w:val="00EE4C20"/>
    <w:rsid w:val="00EE4F22"/>
    <w:rsid w:val="00EE539F"/>
    <w:rsid w:val="00EF0A5A"/>
    <w:rsid w:val="00EF0E1F"/>
    <w:rsid w:val="00EF2BDC"/>
    <w:rsid w:val="00EF3EF3"/>
    <w:rsid w:val="00EF4557"/>
    <w:rsid w:val="00EF4729"/>
    <w:rsid w:val="00F00632"/>
    <w:rsid w:val="00F00C7D"/>
    <w:rsid w:val="00F01455"/>
    <w:rsid w:val="00F01D29"/>
    <w:rsid w:val="00F03FE1"/>
    <w:rsid w:val="00F05D2B"/>
    <w:rsid w:val="00F10118"/>
    <w:rsid w:val="00F114FF"/>
    <w:rsid w:val="00F13B74"/>
    <w:rsid w:val="00F149AC"/>
    <w:rsid w:val="00F17F9A"/>
    <w:rsid w:val="00F2012D"/>
    <w:rsid w:val="00F20614"/>
    <w:rsid w:val="00F21E68"/>
    <w:rsid w:val="00F24331"/>
    <w:rsid w:val="00F2642D"/>
    <w:rsid w:val="00F278C0"/>
    <w:rsid w:val="00F30C40"/>
    <w:rsid w:val="00F32742"/>
    <w:rsid w:val="00F33963"/>
    <w:rsid w:val="00F35A83"/>
    <w:rsid w:val="00F37A75"/>
    <w:rsid w:val="00F40A77"/>
    <w:rsid w:val="00F425D7"/>
    <w:rsid w:val="00F436D4"/>
    <w:rsid w:val="00F47277"/>
    <w:rsid w:val="00F505DD"/>
    <w:rsid w:val="00F51859"/>
    <w:rsid w:val="00F52016"/>
    <w:rsid w:val="00F52A49"/>
    <w:rsid w:val="00F52D77"/>
    <w:rsid w:val="00F534FE"/>
    <w:rsid w:val="00F56365"/>
    <w:rsid w:val="00F57843"/>
    <w:rsid w:val="00F6389B"/>
    <w:rsid w:val="00F63F03"/>
    <w:rsid w:val="00F643AB"/>
    <w:rsid w:val="00F66FB7"/>
    <w:rsid w:val="00F71236"/>
    <w:rsid w:val="00F715F2"/>
    <w:rsid w:val="00F7280F"/>
    <w:rsid w:val="00F73BA1"/>
    <w:rsid w:val="00F758F0"/>
    <w:rsid w:val="00F771CC"/>
    <w:rsid w:val="00F77FDA"/>
    <w:rsid w:val="00F83FAE"/>
    <w:rsid w:val="00F842A6"/>
    <w:rsid w:val="00F84B0E"/>
    <w:rsid w:val="00F85020"/>
    <w:rsid w:val="00F85261"/>
    <w:rsid w:val="00F85800"/>
    <w:rsid w:val="00F8635B"/>
    <w:rsid w:val="00F91083"/>
    <w:rsid w:val="00F95647"/>
    <w:rsid w:val="00FA0772"/>
    <w:rsid w:val="00FA0E25"/>
    <w:rsid w:val="00FA0E74"/>
    <w:rsid w:val="00FA35A8"/>
    <w:rsid w:val="00FA3A72"/>
    <w:rsid w:val="00FA6B67"/>
    <w:rsid w:val="00FA6E41"/>
    <w:rsid w:val="00FA6FDE"/>
    <w:rsid w:val="00FA760D"/>
    <w:rsid w:val="00FB051D"/>
    <w:rsid w:val="00FB14E4"/>
    <w:rsid w:val="00FB3373"/>
    <w:rsid w:val="00FB5A87"/>
    <w:rsid w:val="00FB5E76"/>
    <w:rsid w:val="00FB6195"/>
    <w:rsid w:val="00FC242C"/>
    <w:rsid w:val="00FC3F55"/>
    <w:rsid w:val="00FC5D93"/>
    <w:rsid w:val="00FC6021"/>
    <w:rsid w:val="00FC68B8"/>
    <w:rsid w:val="00FD0190"/>
    <w:rsid w:val="00FD059D"/>
    <w:rsid w:val="00FD1467"/>
    <w:rsid w:val="00FD26F7"/>
    <w:rsid w:val="00FD29F1"/>
    <w:rsid w:val="00FD40AF"/>
    <w:rsid w:val="00FD418B"/>
    <w:rsid w:val="00FD5D95"/>
    <w:rsid w:val="00FD6E0C"/>
    <w:rsid w:val="00FD7AD4"/>
    <w:rsid w:val="00FE3E8F"/>
    <w:rsid w:val="00FE44C0"/>
    <w:rsid w:val="00FE4C7C"/>
    <w:rsid w:val="00FE68C5"/>
    <w:rsid w:val="00FE7B02"/>
    <w:rsid w:val="00FF0212"/>
    <w:rsid w:val="00FF0E45"/>
    <w:rsid w:val="00FF368C"/>
    <w:rsid w:val="00FF4A5C"/>
    <w:rsid w:val="00FF4F10"/>
    <w:rsid w:val="00FF6D32"/>
    <w:rsid w:val="00FF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000F94-8197-4413-893E-F2540F2E0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2A7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6BA5"/>
    <w:pPr>
      <w:keepNext/>
      <w:keepLines/>
      <w:numPr>
        <w:numId w:val="2"/>
      </w:numPr>
      <w:spacing w:before="240" w:after="0" w:line="360" w:lineRule="auto"/>
      <w:ind w:left="450" w:hanging="450"/>
      <w:outlineLvl w:val="0"/>
    </w:pPr>
    <w:rPr>
      <w:rFonts w:eastAsiaTheme="majorEastAsia"/>
      <w:b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2A7"/>
    <w:pPr>
      <w:keepNext/>
      <w:keepLines/>
      <w:numPr>
        <w:ilvl w:val="1"/>
        <w:numId w:val="2"/>
      </w:numPr>
      <w:spacing w:before="40" w:after="0" w:line="360" w:lineRule="auto"/>
      <w:ind w:left="450" w:hanging="450"/>
      <w:outlineLvl w:val="1"/>
    </w:pPr>
    <w:rPr>
      <w:rFonts w:eastAsiaTheme="majorEastAsia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389D"/>
    <w:pPr>
      <w:keepNext/>
      <w:keepLines/>
      <w:numPr>
        <w:ilvl w:val="2"/>
        <w:numId w:val="2"/>
      </w:numPr>
      <w:spacing w:before="40" w:after="0"/>
      <w:ind w:left="630" w:hanging="630"/>
      <w:outlineLvl w:val="2"/>
    </w:pPr>
    <w:rPr>
      <w:rFonts w:eastAsiaTheme="majorEastAsia" w:cstheme="majorBidi"/>
      <w:b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5A47"/>
    <w:pPr>
      <w:keepNext/>
      <w:keepLines/>
      <w:numPr>
        <w:numId w:val="8"/>
      </w:numPr>
      <w:spacing w:before="40" w:after="0"/>
      <w:ind w:left="36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9D2"/>
  </w:style>
  <w:style w:type="paragraph" w:styleId="Footer">
    <w:name w:val="footer"/>
    <w:basedOn w:val="Normal"/>
    <w:link w:val="FooterChar"/>
    <w:uiPriority w:val="99"/>
    <w:unhideWhenUsed/>
    <w:rsid w:val="00936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9D2"/>
  </w:style>
  <w:style w:type="paragraph" w:styleId="NoSpacing">
    <w:name w:val="No Spacing"/>
    <w:link w:val="NoSpacingChar"/>
    <w:uiPriority w:val="1"/>
    <w:qFormat/>
    <w:rsid w:val="00A0635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0635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F6BA5"/>
    <w:rPr>
      <w:rFonts w:eastAsiaTheme="majorEastAsia" w:cs="Times New Roman"/>
      <w:b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72A7"/>
    <w:rPr>
      <w:rFonts w:eastAsiaTheme="majorEastAsia" w:cs="Times New Roman"/>
      <w:b/>
      <w:color w:val="2E74B5" w:themeColor="accent1" w:themeShade="BF"/>
      <w:sz w:val="24"/>
      <w:szCs w:val="26"/>
    </w:rPr>
  </w:style>
  <w:style w:type="paragraph" w:styleId="ListParagraph">
    <w:name w:val="List Paragraph"/>
    <w:basedOn w:val="Normal"/>
    <w:uiPriority w:val="34"/>
    <w:qFormat/>
    <w:rsid w:val="00CE688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389D"/>
    <w:rPr>
      <w:rFonts w:eastAsiaTheme="majorEastAsia" w:cstheme="majorBidi"/>
      <w:b/>
      <w:color w:val="1F4D78" w:themeColor="accent1" w:themeShade="7F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4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85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F8502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57E4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50830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508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083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50830"/>
    <w:pPr>
      <w:spacing w:after="100"/>
      <w:ind w:left="440"/>
    </w:pPr>
  </w:style>
  <w:style w:type="table" w:styleId="GridTable4-Accent1">
    <w:name w:val="Grid Table 4 Accent 1"/>
    <w:basedOn w:val="TableNormal"/>
    <w:uiPriority w:val="49"/>
    <w:rsid w:val="00BA2DE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945A47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table" w:styleId="GridTable6Colorful-Accent3">
    <w:name w:val="Grid Table 6 Colorful Accent 3"/>
    <w:basedOn w:val="TableNormal"/>
    <w:uiPriority w:val="51"/>
    <w:rsid w:val="00D11D9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7Colorful-Accent3">
    <w:name w:val="Grid Table 7 Colorful Accent 3"/>
    <w:basedOn w:val="TableNormal"/>
    <w:uiPriority w:val="52"/>
    <w:rsid w:val="00D11D9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2-Accent2">
    <w:name w:val="List Table 2 Accent 2"/>
    <w:basedOn w:val="TableNormal"/>
    <w:uiPriority w:val="47"/>
    <w:rsid w:val="00D11D9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3">
    <w:name w:val="List Table 3"/>
    <w:basedOn w:val="TableNormal"/>
    <w:uiPriority w:val="48"/>
    <w:rsid w:val="00D11D9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D11D9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D2043"/>
    <w:rPr>
      <w:color w:val="954F72" w:themeColor="followedHyperlink"/>
      <w:u w:val="single"/>
    </w:rPr>
  </w:style>
  <w:style w:type="table" w:styleId="ListTable7Colorful">
    <w:name w:val="List Table 7 Colorful"/>
    <w:basedOn w:val="TableNormal"/>
    <w:uiPriority w:val="52"/>
    <w:rsid w:val="00A35AD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A35A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992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34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358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58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51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41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6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987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64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4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76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77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81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24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2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80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entds4vvcn2/gateway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A3D192-AFCE-4E79-AB6E-EA8E0B079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6F76D78F</Template>
  <TotalTime>495</TotalTime>
  <Pages>6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BOOTS it DASHBOARD</vt:lpstr>
    </vt:vector>
  </TitlesOfParts>
  <Company/>
  <LinksUpToDate>false</LinksUpToDate>
  <CharactersWithSpaces>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BOOTS it DASHBOARD</dc:title>
  <dc:subject>Web interfaces</dc:subject>
  <dc:creator>Ajeesh Sudhakaran (UST, IND)</dc:creator>
  <cp:keywords/>
  <dc:description/>
  <cp:lastModifiedBy>Ajeesh.S</cp:lastModifiedBy>
  <cp:revision>118</cp:revision>
  <dcterms:created xsi:type="dcterms:W3CDTF">2016-08-22T15:50:00Z</dcterms:created>
  <dcterms:modified xsi:type="dcterms:W3CDTF">2016-09-20T12:34:00Z</dcterms:modified>
</cp:coreProperties>
</file>