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F360B7" w:rsidRDefault="00B807EC" w:rsidP="000249B3">
      <w:pPr>
        <w:spacing w:after="360"/>
        <w:rPr>
          <w:b/>
          <w:color w:val="404040" w:themeColor="text1" w:themeTint="BF"/>
          <w:sz w:val="48"/>
        </w:rPr>
      </w:pPr>
      <w:r w:rsidRPr="00E40427">
        <w:rPr>
          <w:b/>
          <w:color w:val="404040" w:themeColor="text1" w:themeTint="BF"/>
          <w:sz w:val="48"/>
        </w:rPr>
        <w:t>Retail Delivery Work Request</w:t>
      </w:r>
    </w:p>
    <w:p w:rsidR="005D1234" w:rsidRDefault="005D1234" w:rsidP="00CE3048">
      <w:pPr>
        <w:jc w:val="both"/>
      </w:pPr>
      <w:r w:rsidRPr="00472A05">
        <w:rPr>
          <w:b/>
        </w:rPr>
        <w:t>Instructions:</w:t>
      </w:r>
      <w:r w:rsidRPr="00472A05">
        <w:t xml:space="preserve"> </w:t>
      </w:r>
      <w:r w:rsidR="0072642B">
        <w:t xml:space="preserve"> This form should be used to submit retail delivery work request. </w:t>
      </w:r>
      <w:r w:rsidR="0072642B" w:rsidRPr="0072642B">
        <w:t xml:space="preserve">Please complete </w:t>
      </w:r>
      <w:r w:rsidR="0072642B">
        <w:t xml:space="preserve">the </w:t>
      </w:r>
      <w:r w:rsidR="0072642B" w:rsidRPr="0072642B">
        <w:t xml:space="preserve">sections 1 to 9 </w:t>
      </w:r>
      <w:r w:rsidR="0072642B">
        <w:t xml:space="preserve">and email the completed form to </w:t>
      </w:r>
      <w:r w:rsidR="0072642B" w:rsidRPr="0048003A">
        <w:rPr>
          <w:b/>
        </w:rPr>
        <w:t>retailbusinessanalysis@boots.co.uk</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870"/>
        <w:gridCol w:w="7040"/>
      </w:tblGrid>
      <w:tr w:rsidR="005D1234" w:rsidTr="009B7BFE">
        <w:trPr>
          <w:tblHeader/>
          <w:jc w:val="center"/>
        </w:trPr>
        <w:tc>
          <w:tcPr>
            <w:tcW w:w="445" w:type="dxa"/>
            <w:shd w:val="clear" w:color="auto" w:fill="C00000"/>
            <w:vAlign w:val="center"/>
          </w:tcPr>
          <w:p w:rsidR="005D1234" w:rsidRPr="009A28CF" w:rsidRDefault="005D1234" w:rsidP="00237FDA">
            <w:pPr>
              <w:jc w:val="center"/>
              <w:rPr>
                <w:b/>
              </w:rPr>
            </w:pPr>
            <w:r>
              <w:rPr>
                <w:b/>
                <w:color w:val="FFFFFF" w:themeColor="background1"/>
              </w:rPr>
              <w:t>1</w:t>
            </w:r>
          </w:p>
        </w:tc>
        <w:tc>
          <w:tcPr>
            <w:tcW w:w="1870" w:type="dxa"/>
            <w:shd w:val="clear" w:color="auto" w:fill="404040" w:themeFill="text1" w:themeFillTint="BF"/>
          </w:tcPr>
          <w:p w:rsidR="005D1234" w:rsidRPr="009A28CF" w:rsidRDefault="005D1234" w:rsidP="00237FDA">
            <w:pPr>
              <w:rPr>
                <w:b/>
              </w:rPr>
            </w:pPr>
            <w:r>
              <w:rPr>
                <w:b/>
                <w:color w:val="FFFFFF" w:themeColor="background1"/>
              </w:rPr>
              <w:t>Requestor Name</w:t>
            </w:r>
          </w:p>
        </w:tc>
        <w:tc>
          <w:tcPr>
            <w:tcW w:w="7040" w:type="dxa"/>
            <w:tcBorders>
              <w:top w:val="nil"/>
              <w:right w:val="nil"/>
            </w:tcBorders>
            <w:vAlign w:val="bottom"/>
          </w:tcPr>
          <w:p w:rsidR="005D1234" w:rsidRPr="00520CFC" w:rsidRDefault="005D1234" w:rsidP="00237FDA">
            <w:pPr>
              <w:rPr>
                <w:b/>
                <w:color w:val="C00000"/>
              </w:rPr>
            </w:pPr>
          </w:p>
        </w:tc>
      </w:tr>
      <w:tr w:rsidR="005D1234" w:rsidRPr="001C5109" w:rsidTr="00097CD8">
        <w:trPr>
          <w:jc w:val="center"/>
        </w:trPr>
        <w:sdt>
          <w:sdtPr>
            <w:id w:val="109829615"/>
            <w:lock w:val="sdtLocked"/>
            <w:placeholder>
              <w:docPart w:val="DefaultPlaceholder_22675703"/>
            </w:placeholder>
            <w:text/>
          </w:sdtPr>
          <w:sdtEndPr/>
          <w:sdtContent>
            <w:tc>
              <w:tcPr>
                <w:tcW w:w="9355" w:type="dxa"/>
                <w:gridSpan w:val="3"/>
                <w:shd w:val="clear" w:color="auto" w:fill="FFFFFF" w:themeFill="background1"/>
              </w:tcPr>
              <w:p w:rsidR="005D1234" w:rsidRPr="001C5109" w:rsidRDefault="00687564" w:rsidP="008D3EA4">
                <w:pPr>
                  <w:spacing w:before="120" w:after="120"/>
                </w:pPr>
                <w:r>
                  <w:t>Ranjith Gopalankutty</w:t>
                </w:r>
              </w:p>
            </w:tc>
          </w:sdtContent>
        </w:sdt>
      </w:tr>
    </w:tbl>
    <w:p w:rsidR="00097CD8" w:rsidRPr="004E216E" w:rsidRDefault="00097CD8"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530"/>
        <w:gridCol w:w="6380"/>
      </w:tblGrid>
      <w:tr w:rsidR="008A36E6" w:rsidTr="0072642B">
        <w:trPr>
          <w:tblHeader/>
          <w:jc w:val="center"/>
        </w:trPr>
        <w:tc>
          <w:tcPr>
            <w:tcW w:w="445" w:type="dxa"/>
            <w:shd w:val="clear" w:color="auto" w:fill="C00000"/>
            <w:vAlign w:val="center"/>
          </w:tcPr>
          <w:p w:rsidR="008A36E6" w:rsidRPr="009A28CF" w:rsidRDefault="00785A70" w:rsidP="00237FDA">
            <w:pPr>
              <w:jc w:val="center"/>
              <w:rPr>
                <w:b/>
              </w:rPr>
            </w:pPr>
            <w:r>
              <w:rPr>
                <w:b/>
                <w:color w:val="FFFFFF" w:themeColor="background1"/>
              </w:rPr>
              <w:t>2</w:t>
            </w:r>
          </w:p>
        </w:tc>
        <w:tc>
          <w:tcPr>
            <w:tcW w:w="2530" w:type="dxa"/>
            <w:shd w:val="clear" w:color="auto" w:fill="404040" w:themeFill="text1" w:themeFillTint="BF"/>
          </w:tcPr>
          <w:p w:rsidR="008A36E6" w:rsidRPr="009A28CF" w:rsidRDefault="008A36E6" w:rsidP="0072642B">
            <w:pPr>
              <w:rPr>
                <w:b/>
              </w:rPr>
            </w:pPr>
            <w:r>
              <w:rPr>
                <w:b/>
                <w:color w:val="FFFFFF" w:themeColor="background1"/>
              </w:rPr>
              <w:t xml:space="preserve">Requestor </w:t>
            </w:r>
            <w:r w:rsidR="00785A70">
              <w:rPr>
                <w:b/>
                <w:color w:val="FFFFFF" w:themeColor="background1"/>
              </w:rPr>
              <w:t>Email</w:t>
            </w:r>
            <w:r w:rsidR="0072642B">
              <w:rPr>
                <w:b/>
                <w:color w:val="FFFFFF" w:themeColor="background1"/>
              </w:rPr>
              <w:t xml:space="preserve"> Address</w:t>
            </w:r>
          </w:p>
        </w:tc>
        <w:tc>
          <w:tcPr>
            <w:tcW w:w="6380" w:type="dxa"/>
            <w:tcBorders>
              <w:top w:val="nil"/>
              <w:right w:val="nil"/>
            </w:tcBorders>
            <w:vAlign w:val="bottom"/>
          </w:tcPr>
          <w:p w:rsidR="008A36E6" w:rsidRPr="00520CFC" w:rsidRDefault="008A36E6" w:rsidP="00237FDA">
            <w:pPr>
              <w:rPr>
                <w:b/>
                <w:color w:val="C00000"/>
              </w:rPr>
            </w:pPr>
          </w:p>
        </w:tc>
      </w:tr>
      <w:tr w:rsidR="008A36E6" w:rsidRPr="001C5109" w:rsidTr="00237FDA">
        <w:trPr>
          <w:jc w:val="center"/>
        </w:trPr>
        <w:sdt>
          <w:sdtPr>
            <w:id w:val="109829619"/>
            <w:lock w:val="sdtLocked"/>
            <w:placeholder>
              <w:docPart w:val="DefaultPlaceholder_22675703"/>
            </w:placeholder>
            <w:text/>
          </w:sdtPr>
          <w:sdtEndPr/>
          <w:sdtContent>
            <w:tc>
              <w:tcPr>
                <w:tcW w:w="9355" w:type="dxa"/>
                <w:gridSpan w:val="3"/>
                <w:shd w:val="clear" w:color="auto" w:fill="FFFFFF" w:themeFill="background1"/>
              </w:tcPr>
              <w:p w:rsidR="008A36E6" w:rsidRPr="001C5109" w:rsidRDefault="00687564" w:rsidP="008D3EA4">
                <w:pPr>
                  <w:spacing w:before="120" w:after="120"/>
                </w:pPr>
                <w:r>
                  <w:t>Ranjith.Gopalankutty@boots.co.uk</w:t>
                </w:r>
              </w:p>
            </w:tc>
          </w:sdtContent>
        </w:sdt>
      </w:tr>
    </w:tbl>
    <w:p w:rsidR="008A36E6" w:rsidRPr="004E216E" w:rsidRDefault="008A36E6" w:rsidP="00E92762">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538"/>
        <w:gridCol w:w="7372"/>
      </w:tblGrid>
      <w:tr w:rsidR="00785A70" w:rsidTr="007F2A4D">
        <w:trPr>
          <w:tblHeader/>
          <w:jc w:val="center"/>
        </w:trPr>
        <w:tc>
          <w:tcPr>
            <w:tcW w:w="445" w:type="dxa"/>
            <w:shd w:val="clear" w:color="auto" w:fill="C00000"/>
            <w:vAlign w:val="center"/>
          </w:tcPr>
          <w:p w:rsidR="00785A70" w:rsidRPr="009A28CF" w:rsidRDefault="007F2A4D" w:rsidP="00237FDA">
            <w:pPr>
              <w:jc w:val="center"/>
              <w:rPr>
                <w:b/>
              </w:rPr>
            </w:pPr>
            <w:r>
              <w:rPr>
                <w:b/>
                <w:color w:val="FFFFFF" w:themeColor="background1"/>
              </w:rPr>
              <w:t>3</w:t>
            </w:r>
          </w:p>
        </w:tc>
        <w:tc>
          <w:tcPr>
            <w:tcW w:w="1538" w:type="dxa"/>
            <w:shd w:val="clear" w:color="auto" w:fill="404040" w:themeFill="text1" w:themeFillTint="BF"/>
          </w:tcPr>
          <w:p w:rsidR="00785A70" w:rsidRPr="009A28CF" w:rsidRDefault="007F2A4D" w:rsidP="00237FDA">
            <w:pPr>
              <w:rPr>
                <w:b/>
              </w:rPr>
            </w:pPr>
            <w:r>
              <w:rPr>
                <w:b/>
                <w:color w:val="FFFFFF" w:themeColor="background1"/>
              </w:rPr>
              <w:t>Request Type</w:t>
            </w:r>
          </w:p>
        </w:tc>
        <w:tc>
          <w:tcPr>
            <w:tcW w:w="7372" w:type="dxa"/>
            <w:tcBorders>
              <w:top w:val="nil"/>
              <w:right w:val="nil"/>
            </w:tcBorders>
            <w:vAlign w:val="bottom"/>
          </w:tcPr>
          <w:p w:rsidR="00785A70" w:rsidRPr="00520CFC" w:rsidRDefault="00785A70" w:rsidP="00237FDA">
            <w:pPr>
              <w:rPr>
                <w:b/>
                <w:color w:val="C00000"/>
              </w:rPr>
            </w:pPr>
          </w:p>
        </w:tc>
      </w:tr>
      <w:tr w:rsidR="00785A70" w:rsidRPr="001C5109" w:rsidTr="00237FDA">
        <w:trPr>
          <w:jc w:val="center"/>
        </w:trPr>
        <w:sdt>
          <w:sdtPr>
            <w:id w:val="109829665"/>
            <w:lock w:val="sdtLocked"/>
            <w:placeholder>
              <w:docPart w:val="DefaultPlaceholder_22675704"/>
            </w:placeholder>
            <w:dropDownList>
              <w:listItem w:value="Choose an item."/>
              <w:listItem w:displayText="Mandatory/Legal" w:value="Mandatory/Legal"/>
              <w:listItem w:displayText="Project" w:value="Project"/>
              <w:listItem w:displayText="Investigative Work" w:value="Investigative Work"/>
              <w:listItem w:displayText="Estimate" w:value="Estimate"/>
              <w:listItem w:displayText="Consulting" w:value="Consulting"/>
            </w:dropDownList>
          </w:sdtPr>
          <w:sdtEndPr/>
          <w:sdtContent>
            <w:tc>
              <w:tcPr>
                <w:tcW w:w="9355" w:type="dxa"/>
                <w:gridSpan w:val="3"/>
                <w:shd w:val="clear" w:color="auto" w:fill="FFFFFF" w:themeFill="background1"/>
              </w:tcPr>
              <w:p w:rsidR="00785A70" w:rsidRPr="001C5109" w:rsidRDefault="00854487" w:rsidP="003A3210">
                <w:pPr>
                  <w:spacing w:before="120" w:after="120"/>
                </w:pPr>
                <w:r>
                  <w:t>Investigative Work</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3522"/>
        <w:gridCol w:w="5388"/>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4</w:t>
            </w:r>
          </w:p>
        </w:tc>
        <w:tc>
          <w:tcPr>
            <w:tcW w:w="3522" w:type="dxa"/>
            <w:shd w:val="clear" w:color="auto" w:fill="404040" w:themeFill="text1" w:themeFillTint="BF"/>
          </w:tcPr>
          <w:p w:rsidR="007F2A4D" w:rsidRPr="009A28CF" w:rsidRDefault="007F2A4D" w:rsidP="00237FDA">
            <w:pPr>
              <w:rPr>
                <w:b/>
              </w:rPr>
            </w:pPr>
            <w:r>
              <w:rPr>
                <w:b/>
                <w:color w:val="FFFFFF" w:themeColor="background1"/>
              </w:rPr>
              <w:t>Brief Description about the Request</w:t>
            </w:r>
          </w:p>
        </w:tc>
        <w:tc>
          <w:tcPr>
            <w:tcW w:w="5388"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27"/>
            <w:lock w:val="sdtLocked"/>
            <w:placeholder>
              <w:docPart w:val="DefaultPlaceholder_22675703"/>
            </w:placeholder>
          </w:sdtPr>
          <w:sdtEndPr/>
          <w:sdtContent>
            <w:tc>
              <w:tcPr>
                <w:tcW w:w="9355" w:type="dxa"/>
                <w:gridSpan w:val="3"/>
                <w:shd w:val="clear" w:color="auto" w:fill="FFFFFF" w:themeFill="background1"/>
              </w:tcPr>
              <w:p w:rsidR="008607AE" w:rsidRDefault="00522E69" w:rsidP="00256B4D">
                <w:pPr>
                  <w:spacing w:before="120" w:after="120"/>
                  <w:jc w:val="both"/>
                </w:pPr>
                <w:r>
                  <w:t xml:space="preserve">This request is to include changed </w:t>
                </w:r>
                <w:r w:rsidR="006C35C8">
                  <w:t>PSS33</w:t>
                </w:r>
                <w:r w:rsidR="00256B4D">
                  <w:t xml:space="preserve"> in a minor release</w:t>
                </w:r>
                <w:r w:rsidR="00113EF5">
                  <w:t xml:space="preserve"> </w:t>
                </w:r>
                <w:r w:rsidR="00256B4D">
                  <w:t>rel</w:t>
                </w:r>
                <w:r w:rsidR="00781A3D">
                  <w:t>ated with investigation</w:t>
                </w:r>
                <w:r w:rsidR="006C35C8">
                  <w:t xml:space="preserve"> </w:t>
                </w:r>
                <w:r w:rsidR="006C35C8" w:rsidRPr="006C35C8">
                  <w:t>INV10004282</w:t>
                </w:r>
              </w:p>
              <w:p w:rsidR="007A438B" w:rsidRDefault="006C35C8" w:rsidP="006C35C8">
                <w:pPr>
                  <w:spacing w:before="120" w:after="120"/>
                  <w:jc w:val="both"/>
                </w:pPr>
                <w:r>
                  <w:t>During Christmas and New year’s sales season</w:t>
                </w:r>
                <w:r w:rsidR="007A438B">
                  <w:t>,</w:t>
                </w:r>
                <w:r>
                  <w:t xml:space="preserve"> lot of Dallas positive receiving stores reported issue while booking burton ware house deliveries</w:t>
                </w:r>
                <w:r w:rsidR="007A438B">
                  <w:t xml:space="preserve">. Controller was throwing file </w:t>
                </w:r>
                <w:r>
                  <w:t xml:space="preserve">full </w:t>
                </w:r>
                <w:r w:rsidR="007A438B">
                  <w:t>errors</w:t>
                </w:r>
                <w:r>
                  <w:t>. After the analysis performed by AppsMgmt team, its identified that, issue is due to housekeeping logic in PSS33.</w:t>
                </w:r>
              </w:p>
              <w:p w:rsidR="00113EF5" w:rsidRDefault="006C35C8" w:rsidP="006C35C8">
                <w:pPr>
                  <w:spacing w:before="120" w:after="120"/>
                  <w:jc w:val="both"/>
                </w:pPr>
                <w:r>
                  <w:t xml:space="preserve"> Current housekeeping logic in the application adds duplicate UOD numbers to the purge list due to many to one mapping of INVOICE PO to WHUOD File. Also during the deletion process, application does not have the capability to handle </w:t>
                </w:r>
                <w:proofErr w:type="gramStart"/>
                <w:r>
                  <w:t xml:space="preserve">duplicates </w:t>
                </w:r>
                <w:r w:rsidR="007A438B">
                  <w:t>,</w:t>
                </w:r>
                <w:proofErr w:type="gramEnd"/>
                <w:r w:rsidR="007A438B">
                  <w:t xml:space="preserve"> as a result application ends abruptly.</w:t>
                </w:r>
              </w:p>
              <w:p w:rsidR="006C35C8" w:rsidRDefault="006C35C8" w:rsidP="00367C7A">
                <w:pPr>
                  <w:spacing w:before="120" w:after="120"/>
                  <w:jc w:val="both"/>
                </w:pPr>
                <w:r>
                  <w:t>Changed code will fix the issue and make sure files are tidy always.</w:t>
                </w:r>
              </w:p>
              <w:p w:rsidR="006C35C8" w:rsidRDefault="006C35C8" w:rsidP="007A438B">
                <w:pPr>
                  <w:spacing w:before="120" w:after="120"/>
                </w:pPr>
                <w:r>
                  <w:t xml:space="preserve">Change is in code PSS3300.BAS </w:t>
                </w:r>
                <w:r w:rsidR="00367C7A">
                  <w:t xml:space="preserve">and in subroutines </w:t>
                </w:r>
                <w:r w:rsidR="00367C7A" w:rsidRPr="00367C7A">
                  <w:t>DPRUOD.HOUSEKEEPING.DATA</w:t>
                </w:r>
                <w:r w:rsidR="00367C7A">
                  <w:t xml:space="preserve">, </w:t>
                </w:r>
                <w:r w:rsidR="00367C7A" w:rsidRPr="00367C7A">
                  <w:t>HOUSEKEEP.BANKED.UODS</w:t>
                </w:r>
                <w:r w:rsidR="00367C7A">
                  <w:t xml:space="preserve"> and  </w:t>
                </w:r>
                <w:r w:rsidR="00367C7A" w:rsidRPr="00367C7A">
                  <w:t>WHUOD.FILE.HOUSEKEEPING</w:t>
                </w:r>
              </w:p>
              <w:p w:rsidR="00113EF5" w:rsidRDefault="00113EF5" w:rsidP="00113EF5">
                <w:pPr>
                  <w:spacing w:before="120" w:after="120"/>
                </w:pPr>
                <w:r>
                  <w:t>Stream     : SERVICE_STREAM_1</w:t>
                </w:r>
              </w:p>
              <w:p w:rsidR="00113EF5" w:rsidRDefault="00113EF5" w:rsidP="00113EF5">
                <w:pPr>
                  <w:spacing w:before="120" w:after="120"/>
                </w:pPr>
                <w:r>
                  <w:t>Folder      : BASIC</w:t>
                </w:r>
              </w:p>
              <w:p w:rsidR="00113EF5" w:rsidRDefault="00113EF5" w:rsidP="00113EF5">
                <w:pPr>
                  <w:spacing w:before="120" w:after="120"/>
                </w:pPr>
                <w:r>
                  <w:t xml:space="preserve">File           </w:t>
                </w:r>
                <w:r w:rsidR="002B7162">
                  <w:t>: PSS33</w:t>
                </w:r>
                <w:r>
                  <w:t>.286 (and corresponding BAS, LST, OBJ</w:t>
                </w:r>
                <w:r w:rsidR="00522E69">
                  <w:t>,SYM</w:t>
                </w:r>
                <w:r>
                  <w:t xml:space="preserve"> and XRF)</w:t>
                </w:r>
                <w:bookmarkStart w:id="0" w:name="_GoBack"/>
                <w:bookmarkEnd w:id="0"/>
              </w:p>
              <w:p w:rsidR="007F2A4D" w:rsidRPr="001C5109" w:rsidRDefault="00113EF5" w:rsidP="000F15D3">
                <w:pPr>
                  <w:spacing w:before="120" w:after="120"/>
                </w:pPr>
                <w:r>
                  <w:t xml:space="preserve">Version   : </w:t>
                </w:r>
                <w:r w:rsidR="00367C7A">
                  <w:t>service15B</w:t>
                </w:r>
                <w:r w:rsidR="00D67AB6">
                  <w:t>#1.0</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955"/>
        <w:gridCol w:w="5955"/>
      </w:tblGrid>
      <w:tr w:rsidR="009B7BFE" w:rsidTr="009B7BFE">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5</w:t>
            </w:r>
          </w:p>
        </w:tc>
        <w:tc>
          <w:tcPr>
            <w:tcW w:w="2955" w:type="dxa"/>
            <w:shd w:val="clear" w:color="auto" w:fill="404040" w:themeFill="text1" w:themeFillTint="BF"/>
          </w:tcPr>
          <w:p w:rsidR="007F2A4D" w:rsidRPr="009A28CF" w:rsidRDefault="007F2A4D" w:rsidP="00237FDA">
            <w:pPr>
              <w:rPr>
                <w:b/>
              </w:rPr>
            </w:pPr>
            <w:r>
              <w:rPr>
                <w:b/>
                <w:color w:val="FFFFFF" w:themeColor="background1"/>
              </w:rPr>
              <w:t>Requestor Area</w:t>
            </w:r>
            <w:r w:rsidR="009B7BFE">
              <w:rPr>
                <w:b/>
                <w:color w:val="FFFFFF" w:themeColor="background1"/>
              </w:rPr>
              <w:t>/Department</w:t>
            </w:r>
          </w:p>
        </w:tc>
        <w:tc>
          <w:tcPr>
            <w:tcW w:w="5955"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4"/>
            <w:lock w:val="sdtLocked"/>
            <w:placeholder>
              <w:docPart w:val="DefaultPlaceholder_22675703"/>
            </w:placeholder>
            <w:text/>
          </w:sdtPr>
          <w:sdtEndPr/>
          <w:sdtContent>
            <w:tc>
              <w:tcPr>
                <w:tcW w:w="9355" w:type="dxa"/>
                <w:gridSpan w:val="3"/>
                <w:shd w:val="clear" w:color="auto" w:fill="FFFFFF" w:themeFill="background1"/>
              </w:tcPr>
              <w:p w:rsidR="007F2A4D" w:rsidRPr="001C5109" w:rsidRDefault="00723DDB" w:rsidP="008A133F">
                <w:pPr>
                  <w:spacing w:before="120" w:after="120"/>
                </w:pPr>
                <w:r>
                  <w:t>Applications Management - EPOS</w:t>
                </w:r>
              </w:p>
            </w:tc>
          </w:sdtContent>
        </w:sdt>
      </w:tr>
    </w:tbl>
    <w:p w:rsidR="00785A70" w:rsidRPr="004E216E" w:rsidRDefault="00785A70"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680"/>
        <w:gridCol w:w="7230"/>
      </w:tblGrid>
      <w:tr w:rsidR="007F2A4D" w:rsidTr="00BA3108">
        <w:trPr>
          <w:tblHeader/>
          <w:jc w:val="center"/>
        </w:trPr>
        <w:tc>
          <w:tcPr>
            <w:tcW w:w="445" w:type="dxa"/>
            <w:tcBorders>
              <w:bottom w:val="single" w:sz="4" w:space="0" w:color="404040" w:themeColor="text1" w:themeTint="BF"/>
            </w:tcBorders>
            <w:shd w:val="clear" w:color="auto" w:fill="C00000"/>
            <w:vAlign w:val="center"/>
          </w:tcPr>
          <w:p w:rsidR="007F2A4D" w:rsidRPr="009A28CF" w:rsidRDefault="007F2A4D" w:rsidP="00237FDA">
            <w:pPr>
              <w:jc w:val="center"/>
              <w:rPr>
                <w:b/>
              </w:rPr>
            </w:pPr>
            <w:r>
              <w:rPr>
                <w:b/>
                <w:color w:val="FFFFFF" w:themeColor="background1"/>
              </w:rPr>
              <w:t>6</w:t>
            </w:r>
          </w:p>
        </w:tc>
        <w:tc>
          <w:tcPr>
            <w:tcW w:w="1680" w:type="dxa"/>
            <w:tcBorders>
              <w:bottom w:val="single" w:sz="4" w:space="0" w:color="404040" w:themeColor="text1" w:themeTint="BF"/>
            </w:tcBorders>
            <w:shd w:val="clear" w:color="auto" w:fill="404040" w:themeFill="text1" w:themeFillTint="BF"/>
          </w:tcPr>
          <w:p w:rsidR="007F2A4D" w:rsidRPr="009A28CF" w:rsidRDefault="007F2A4D" w:rsidP="00237FDA">
            <w:pPr>
              <w:rPr>
                <w:b/>
              </w:rPr>
            </w:pPr>
            <w:r>
              <w:rPr>
                <w:b/>
                <w:color w:val="FFFFFF" w:themeColor="background1"/>
              </w:rPr>
              <w:t>Funding Source</w:t>
            </w:r>
          </w:p>
        </w:tc>
        <w:tc>
          <w:tcPr>
            <w:tcW w:w="7230" w:type="dxa"/>
            <w:tcBorders>
              <w:top w:val="nil"/>
              <w:bottom w:val="single" w:sz="4" w:space="0" w:color="404040" w:themeColor="text1" w:themeTint="BF"/>
              <w:right w:val="nil"/>
            </w:tcBorders>
            <w:vAlign w:val="bottom"/>
          </w:tcPr>
          <w:p w:rsidR="007F2A4D" w:rsidRPr="00520CFC" w:rsidRDefault="007F2A4D" w:rsidP="00237FDA">
            <w:pPr>
              <w:rPr>
                <w:b/>
                <w:color w:val="C00000"/>
              </w:rPr>
            </w:pPr>
          </w:p>
        </w:tc>
      </w:tr>
      <w:tr w:rsidR="007F2A4D" w:rsidRPr="001C5109" w:rsidTr="00BA3108">
        <w:trPr>
          <w:jc w:val="center"/>
        </w:trPr>
        <w:sdt>
          <w:sdtPr>
            <w:id w:val="109829669"/>
            <w:lock w:val="sdtLocked"/>
            <w:placeholder>
              <w:docPart w:val="DefaultPlaceholder_22675704"/>
            </w:placeholder>
            <w:showingPlcHdr/>
            <w:dropDownList>
              <w:listItem w:value="Choose an item."/>
              <w:listItem w:displayText="Operating Plan" w:value="Operating Plan"/>
              <w:listItem w:displayText="Cost Centre" w:value="Cost Centre"/>
              <w:listItem w:displayText="Supplier Funded" w:value="Supplier Funded"/>
              <w:listItem w:displayText="To be Determined" w:value="To be Determined"/>
            </w:dropDownList>
          </w:sdtPr>
          <w:sdtEndPr/>
          <w:sdtContent>
            <w:tc>
              <w:tcPr>
                <w:tcW w:w="9355" w:type="dxa"/>
                <w:gridSpan w:val="3"/>
                <w:tcBorders>
                  <w:bottom w:val="dashSmallGap" w:sz="4" w:space="0" w:color="BFBFBF" w:themeColor="background1" w:themeShade="BF"/>
                </w:tcBorders>
                <w:shd w:val="clear" w:color="auto" w:fill="FFFFFF" w:themeFill="background1"/>
              </w:tcPr>
              <w:p w:rsidR="007F2A4D" w:rsidRPr="001C5109" w:rsidRDefault="00605AAC" w:rsidP="00605AAC">
                <w:pPr>
                  <w:spacing w:before="120" w:after="120"/>
                </w:pPr>
                <w:r w:rsidRPr="00812DCB">
                  <w:rPr>
                    <w:rStyle w:val="PlaceholderText"/>
                  </w:rPr>
                  <w:t>Choose an item.</w:t>
                </w:r>
              </w:p>
            </w:tc>
          </w:sdtContent>
        </w:sdt>
      </w:tr>
      <w:tr w:rsidR="007F2A4D" w:rsidRPr="003A274C" w:rsidTr="00BA3108">
        <w:trPr>
          <w:jc w:val="center"/>
        </w:trPr>
        <w:tc>
          <w:tcPr>
            <w:tcW w:w="9355" w:type="dxa"/>
            <w:gridSpan w:val="3"/>
            <w:tcBorders>
              <w:top w:val="dashSmallGap" w:sz="4" w:space="0" w:color="BFBFBF" w:themeColor="background1" w:themeShade="BF"/>
            </w:tcBorders>
            <w:shd w:val="clear" w:color="auto" w:fill="FFFFFF" w:themeFill="background1"/>
          </w:tcPr>
          <w:p w:rsidR="007F2A4D" w:rsidRPr="003A274C" w:rsidRDefault="007F2A4D" w:rsidP="00275A54">
            <w:pPr>
              <w:spacing w:before="60" w:after="120"/>
              <w:rPr>
                <w:b/>
              </w:rPr>
            </w:pPr>
            <w:r w:rsidRPr="003A274C">
              <w:rPr>
                <w:b/>
              </w:rPr>
              <w:t>Additional Information</w:t>
            </w:r>
          </w:p>
          <w:sdt>
            <w:sdtPr>
              <w:id w:val="109829635"/>
              <w:lock w:val="sdtLocked"/>
              <w:placeholder>
                <w:docPart w:val="DefaultPlaceholder_22675703"/>
              </w:placeholder>
            </w:sdtPr>
            <w:sdtEndPr/>
            <w:sdtContent>
              <w:p w:rsidR="00F77CF6" w:rsidRPr="003A274C" w:rsidRDefault="008607AE" w:rsidP="008607AE">
                <w:pPr>
                  <w:spacing w:before="120" w:after="120"/>
                </w:pPr>
                <w:r>
                  <w:t>Service Improvement</w:t>
                </w:r>
              </w:p>
            </w:sdtContent>
          </w:sdt>
        </w:tc>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971"/>
        <w:gridCol w:w="7939"/>
      </w:tblGrid>
      <w:tr w:rsidR="007F2A4D" w:rsidTr="007F2A4D">
        <w:trPr>
          <w:tblHeader/>
          <w:jc w:val="center"/>
        </w:trPr>
        <w:tc>
          <w:tcPr>
            <w:tcW w:w="445" w:type="dxa"/>
            <w:shd w:val="clear" w:color="auto" w:fill="C00000"/>
            <w:vAlign w:val="center"/>
          </w:tcPr>
          <w:p w:rsidR="007F2A4D" w:rsidRPr="009A28CF" w:rsidRDefault="007F2A4D" w:rsidP="00237FDA">
            <w:pPr>
              <w:jc w:val="center"/>
              <w:rPr>
                <w:b/>
              </w:rPr>
            </w:pPr>
            <w:r>
              <w:rPr>
                <w:b/>
                <w:color w:val="FFFFFF" w:themeColor="background1"/>
              </w:rPr>
              <w:t>7</w:t>
            </w:r>
          </w:p>
        </w:tc>
        <w:tc>
          <w:tcPr>
            <w:tcW w:w="971" w:type="dxa"/>
            <w:shd w:val="clear" w:color="auto" w:fill="404040" w:themeFill="text1" w:themeFillTint="BF"/>
          </w:tcPr>
          <w:p w:rsidR="007F2A4D" w:rsidRPr="009A28CF" w:rsidRDefault="007F2A4D" w:rsidP="00237FDA">
            <w:pPr>
              <w:rPr>
                <w:b/>
              </w:rPr>
            </w:pPr>
            <w:r>
              <w:rPr>
                <w:b/>
                <w:color w:val="FFFFFF" w:themeColor="background1"/>
              </w:rPr>
              <w:t>Sponsor</w:t>
            </w:r>
          </w:p>
        </w:tc>
        <w:tc>
          <w:tcPr>
            <w:tcW w:w="793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55"/>
            <w:lock w:val="sdtLocked"/>
            <w:placeholder>
              <w:docPart w:val="DefaultPlaceholder_22675703"/>
            </w:placeholder>
            <w:text/>
          </w:sdtPr>
          <w:sdtEndPr/>
          <w:sdtContent>
            <w:tc>
              <w:tcPr>
                <w:tcW w:w="9355" w:type="dxa"/>
                <w:gridSpan w:val="3"/>
                <w:shd w:val="clear" w:color="auto" w:fill="FFFFFF" w:themeFill="background1"/>
              </w:tcPr>
              <w:p w:rsidR="007F2A4D" w:rsidRPr="001C5109" w:rsidRDefault="007F1B11" w:rsidP="008607AE">
                <w:pPr>
                  <w:spacing w:before="120" w:after="120"/>
                </w:pPr>
                <w:r>
                  <w:t>Ganesh Verma</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711"/>
        <w:gridCol w:w="7199"/>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8</w:t>
            </w:r>
          </w:p>
        </w:tc>
        <w:tc>
          <w:tcPr>
            <w:tcW w:w="1711" w:type="dxa"/>
            <w:shd w:val="clear" w:color="auto" w:fill="404040" w:themeFill="text1" w:themeFillTint="BF"/>
          </w:tcPr>
          <w:p w:rsidR="007F2A4D" w:rsidRPr="009A28CF" w:rsidRDefault="00FD2D8B" w:rsidP="00237FDA">
            <w:pPr>
              <w:rPr>
                <w:b/>
              </w:rPr>
            </w:pPr>
            <w:r>
              <w:rPr>
                <w:b/>
                <w:color w:val="FFFFFF" w:themeColor="background1"/>
              </w:rPr>
              <w:t>Date Submitted</w:t>
            </w:r>
          </w:p>
        </w:tc>
        <w:tc>
          <w:tcPr>
            <w:tcW w:w="7199"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2"/>
            <w:lock w:val="sdtLocked"/>
            <w:placeholder>
              <w:docPart w:val="DefaultPlaceholder_22675705"/>
            </w:placeholder>
            <w:date w:fullDate="2016-04-05T00:00:00Z">
              <w:dateFormat w:val="dd/MM/yyyy"/>
              <w:lid w:val="en-GB"/>
              <w:storeMappedDataAs w:val="dateTime"/>
              <w:calendar w:val="gregorian"/>
            </w:date>
          </w:sdtPr>
          <w:sdtEndPr/>
          <w:sdtContent>
            <w:tc>
              <w:tcPr>
                <w:tcW w:w="9355" w:type="dxa"/>
                <w:gridSpan w:val="3"/>
                <w:shd w:val="clear" w:color="auto" w:fill="FFFFFF" w:themeFill="background1"/>
              </w:tcPr>
              <w:p w:rsidR="007F2A4D" w:rsidRPr="001C5109" w:rsidRDefault="002B7162" w:rsidP="005D022F">
                <w:pPr>
                  <w:spacing w:before="120" w:after="120"/>
                </w:pPr>
                <w:r>
                  <w:rPr>
                    <w:lang w:val="en-GB"/>
                  </w:rPr>
                  <w:t>05/04/2016</w:t>
                </w:r>
              </w:p>
            </w:tc>
          </w:sdtContent>
        </w:sdt>
      </w:tr>
    </w:tbl>
    <w:p w:rsidR="007F2A4D" w:rsidRPr="004E216E" w:rsidRDefault="007F2A4D" w:rsidP="007F2A4D">
      <w:pPr>
        <w:spacing w:after="0"/>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247"/>
        <w:gridCol w:w="6663"/>
      </w:tblGrid>
      <w:tr w:rsidR="00FD2D8B" w:rsidTr="00FD2D8B">
        <w:trPr>
          <w:tblHeader/>
          <w:jc w:val="center"/>
        </w:trPr>
        <w:tc>
          <w:tcPr>
            <w:tcW w:w="445" w:type="dxa"/>
            <w:shd w:val="clear" w:color="auto" w:fill="C00000"/>
            <w:vAlign w:val="center"/>
          </w:tcPr>
          <w:p w:rsidR="007F2A4D" w:rsidRPr="009A28CF" w:rsidRDefault="00FD2D8B" w:rsidP="00237FDA">
            <w:pPr>
              <w:jc w:val="center"/>
              <w:rPr>
                <w:b/>
              </w:rPr>
            </w:pPr>
            <w:r>
              <w:rPr>
                <w:b/>
                <w:color w:val="FFFFFF" w:themeColor="background1"/>
              </w:rPr>
              <w:t>9</w:t>
            </w:r>
          </w:p>
        </w:tc>
        <w:tc>
          <w:tcPr>
            <w:tcW w:w="2247" w:type="dxa"/>
            <w:shd w:val="clear" w:color="auto" w:fill="404040" w:themeFill="text1" w:themeFillTint="BF"/>
          </w:tcPr>
          <w:p w:rsidR="007F2A4D" w:rsidRPr="009A28CF" w:rsidRDefault="00FD2D8B" w:rsidP="00237FDA">
            <w:pPr>
              <w:rPr>
                <w:b/>
              </w:rPr>
            </w:pPr>
            <w:r>
              <w:rPr>
                <w:b/>
                <w:color w:val="FFFFFF" w:themeColor="background1"/>
              </w:rPr>
              <w:t>Desired Delivery Date</w:t>
            </w:r>
          </w:p>
        </w:tc>
        <w:tc>
          <w:tcPr>
            <w:tcW w:w="6663" w:type="dxa"/>
            <w:tcBorders>
              <w:top w:val="nil"/>
              <w:right w:val="nil"/>
            </w:tcBorders>
            <w:vAlign w:val="bottom"/>
          </w:tcPr>
          <w:p w:rsidR="007F2A4D" w:rsidRPr="00520CFC" w:rsidRDefault="007F2A4D" w:rsidP="00237FDA">
            <w:pPr>
              <w:rPr>
                <w:b/>
                <w:color w:val="C00000"/>
              </w:rPr>
            </w:pPr>
          </w:p>
        </w:tc>
      </w:tr>
      <w:tr w:rsidR="007F2A4D" w:rsidRPr="001C5109" w:rsidTr="00237FDA">
        <w:trPr>
          <w:jc w:val="center"/>
        </w:trPr>
        <w:sdt>
          <w:sdtPr>
            <w:id w:val="109829643"/>
            <w:lock w:val="sdtLocked"/>
            <w:placeholder>
              <w:docPart w:val="DefaultPlaceholder_22675705"/>
            </w:placeholder>
            <w:date w:fullDate="2016-05-14T00:00:00Z">
              <w:dateFormat w:val="dd/MM/yyyy"/>
              <w:lid w:val="en-GB"/>
              <w:storeMappedDataAs w:val="dateTime"/>
              <w:calendar w:val="gregorian"/>
            </w:date>
          </w:sdtPr>
          <w:sdtEndPr/>
          <w:sdtContent>
            <w:tc>
              <w:tcPr>
                <w:tcW w:w="9355" w:type="dxa"/>
                <w:gridSpan w:val="3"/>
                <w:shd w:val="clear" w:color="auto" w:fill="FFFFFF" w:themeFill="background1"/>
              </w:tcPr>
              <w:p w:rsidR="007F2A4D" w:rsidRPr="001C5109" w:rsidRDefault="002B7162" w:rsidP="005D022F">
                <w:pPr>
                  <w:spacing w:before="120" w:after="120"/>
                </w:pPr>
                <w:r>
                  <w:rPr>
                    <w:lang w:val="en-GB"/>
                  </w:rPr>
                  <w:t>14/05/2016</w:t>
                </w:r>
              </w:p>
            </w:tc>
          </w:sdtContent>
        </w:sdt>
      </w:tr>
    </w:tbl>
    <w:p w:rsidR="007F2A4D" w:rsidRDefault="007F2A4D" w:rsidP="007F2A4D">
      <w:pPr>
        <w:spacing w:after="0"/>
      </w:pPr>
    </w:p>
    <w:p w:rsidR="00D83C37" w:rsidRDefault="00D83C37">
      <w:pPr>
        <w:rPr>
          <w:b/>
        </w:rPr>
      </w:pPr>
      <w:r>
        <w:rPr>
          <w:b/>
        </w:rPr>
        <w:br w:type="page"/>
      </w:r>
    </w:p>
    <w:p w:rsidR="00A0633F" w:rsidRDefault="00AE1BED">
      <w:r w:rsidRPr="00472A05">
        <w:rPr>
          <w:b/>
        </w:rPr>
        <w:lastRenderedPageBreak/>
        <w:t>Instructions:</w:t>
      </w:r>
      <w:r w:rsidRPr="00472A05">
        <w:t xml:space="preserve"> </w:t>
      </w:r>
      <w:r>
        <w:t>The sections below are to be filled by the assigned Business Analyst.</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113"/>
        <w:gridCol w:w="7797"/>
      </w:tblGrid>
      <w:tr w:rsidR="00D83C37" w:rsidTr="00957C37">
        <w:trPr>
          <w:tblHeader/>
          <w:jc w:val="center"/>
        </w:trPr>
        <w:tc>
          <w:tcPr>
            <w:tcW w:w="445" w:type="dxa"/>
            <w:shd w:val="clear" w:color="auto" w:fill="76923C" w:themeFill="accent3" w:themeFillShade="BF"/>
            <w:vAlign w:val="center"/>
          </w:tcPr>
          <w:p w:rsidR="00D83C37" w:rsidRPr="009A28CF" w:rsidRDefault="001D684A" w:rsidP="00237FDA">
            <w:pPr>
              <w:jc w:val="center"/>
              <w:rPr>
                <w:b/>
              </w:rPr>
            </w:pPr>
            <w:r>
              <w:rPr>
                <w:b/>
                <w:color w:val="FFFFFF" w:themeColor="background1"/>
              </w:rPr>
              <w:t>10</w:t>
            </w:r>
          </w:p>
        </w:tc>
        <w:tc>
          <w:tcPr>
            <w:tcW w:w="1113" w:type="dxa"/>
            <w:shd w:val="clear" w:color="auto" w:fill="404040" w:themeFill="text1" w:themeFillTint="BF"/>
          </w:tcPr>
          <w:p w:rsidR="00D83C37" w:rsidRPr="009A28CF" w:rsidRDefault="00957C37" w:rsidP="00237FDA">
            <w:pPr>
              <w:rPr>
                <w:b/>
              </w:rPr>
            </w:pPr>
            <w:r>
              <w:rPr>
                <w:b/>
                <w:color w:val="FFFFFF" w:themeColor="background1"/>
              </w:rPr>
              <w:t>RDWR ID</w:t>
            </w:r>
          </w:p>
        </w:tc>
        <w:tc>
          <w:tcPr>
            <w:tcW w:w="7797" w:type="dxa"/>
            <w:tcBorders>
              <w:top w:val="nil"/>
              <w:right w:val="nil"/>
            </w:tcBorders>
            <w:vAlign w:val="bottom"/>
          </w:tcPr>
          <w:p w:rsidR="00D83C37" w:rsidRPr="001A0E96" w:rsidRDefault="001A0E96" w:rsidP="00237FDA">
            <w:pPr>
              <w:rPr>
                <w:color w:val="808080" w:themeColor="background1" w:themeShade="80"/>
              </w:rPr>
            </w:pPr>
            <w:r w:rsidRPr="001A0E96">
              <w:rPr>
                <w:color w:val="808080" w:themeColor="background1" w:themeShade="80"/>
                <w:sz w:val="18"/>
              </w:rPr>
              <w:t>Format: RDWRYYYYMMDD###</w:t>
            </w:r>
          </w:p>
        </w:tc>
      </w:tr>
      <w:tr w:rsidR="00D83C37" w:rsidRPr="009D1189" w:rsidTr="00237FDA">
        <w:trPr>
          <w:jc w:val="center"/>
        </w:trPr>
        <w:sdt>
          <w:sdtPr>
            <w:id w:val="109829644"/>
            <w:lock w:val="sdtLocked"/>
            <w:placeholder>
              <w:docPart w:val="DefaultPlaceholder_22675703"/>
            </w:placeholder>
            <w:showingPlcHdr/>
            <w:text/>
          </w:sdtPr>
          <w:sdtEndPr/>
          <w:sdtContent>
            <w:tc>
              <w:tcPr>
                <w:tcW w:w="9355" w:type="dxa"/>
                <w:gridSpan w:val="3"/>
                <w:shd w:val="clear" w:color="auto" w:fill="FFFFFF" w:themeFill="background1"/>
              </w:tcPr>
              <w:p w:rsidR="00D83C37" w:rsidRPr="009D1189" w:rsidRDefault="00167955" w:rsidP="005D022F">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672"/>
        <w:gridCol w:w="6238"/>
      </w:tblGrid>
      <w:tr w:rsidR="00D83C37" w:rsidTr="00957C37">
        <w:trPr>
          <w:tblHeader/>
          <w:jc w:val="center"/>
        </w:trPr>
        <w:tc>
          <w:tcPr>
            <w:tcW w:w="445" w:type="dxa"/>
            <w:shd w:val="clear" w:color="auto" w:fill="76923C" w:themeFill="accent3" w:themeFillShade="BF"/>
            <w:vAlign w:val="center"/>
          </w:tcPr>
          <w:p w:rsidR="00D83C37" w:rsidRPr="009A28CF" w:rsidRDefault="00D83C37" w:rsidP="00237FDA">
            <w:pPr>
              <w:jc w:val="center"/>
              <w:rPr>
                <w:b/>
              </w:rPr>
            </w:pPr>
            <w:r>
              <w:rPr>
                <w:b/>
                <w:color w:val="FFFFFF" w:themeColor="background1"/>
              </w:rPr>
              <w:t>1</w:t>
            </w:r>
            <w:r w:rsidR="001D684A">
              <w:rPr>
                <w:b/>
                <w:color w:val="FFFFFF" w:themeColor="background1"/>
              </w:rPr>
              <w:t>1</w:t>
            </w:r>
          </w:p>
        </w:tc>
        <w:tc>
          <w:tcPr>
            <w:tcW w:w="2672" w:type="dxa"/>
            <w:shd w:val="clear" w:color="auto" w:fill="404040" w:themeFill="text1" w:themeFillTint="BF"/>
          </w:tcPr>
          <w:p w:rsidR="00D83C37" w:rsidRPr="009A28CF" w:rsidRDefault="00957C37" w:rsidP="00237FDA">
            <w:pPr>
              <w:rPr>
                <w:b/>
              </w:rPr>
            </w:pPr>
            <w:r>
              <w:rPr>
                <w:b/>
                <w:color w:val="FFFFFF" w:themeColor="background1"/>
              </w:rPr>
              <w:t>Previous RDWR IDs (if any)</w:t>
            </w:r>
          </w:p>
        </w:tc>
        <w:tc>
          <w:tcPr>
            <w:tcW w:w="6238" w:type="dxa"/>
            <w:tcBorders>
              <w:top w:val="nil"/>
              <w:right w:val="nil"/>
            </w:tcBorders>
            <w:vAlign w:val="bottom"/>
          </w:tcPr>
          <w:p w:rsidR="00D83C37" w:rsidRPr="00520CFC" w:rsidRDefault="00D83C37" w:rsidP="00237FDA">
            <w:pPr>
              <w:rPr>
                <w:b/>
                <w:color w:val="C00000"/>
              </w:rPr>
            </w:pPr>
          </w:p>
        </w:tc>
      </w:tr>
      <w:tr w:rsidR="00D83C37" w:rsidRPr="009D1189" w:rsidTr="00237FDA">
        <w:trPr>
          <w:jc w:val="center"/>
        </w:trPr>
        <w:sdt>
          <w:sdtPr>
            <w:id w:val="109829647"/>
            <w:lock w:val="sdtLocked"/>
            <w:placeholder>
              <w:docPart w:val="DefaultPlaceholder_22675703"/>
            </w:placeholder>
            <w:showingPlcHdr/>
          </w:sdtPr>
          <w:sdtEndPr/>
          <w:sdtContent>
            <w:tc>
              <w:tcPr>
                <w:tcW w:w="9355" w:type="dxa"/>
                <w:gridSpan w:val="3"/>
                <w:shd w:val="clear" w:color="auto" w:fill="FFFFFF" w:themeFill="background1"/>
              </w:tcPr>
              <w:p w:rsidR="00D83C37" w:rsidRPr="009D1189" w:rsidRDefault="00167955" w:rsidP="000764E0">
                <w:pPr>
                  <w:spacing w:before="120" w:after="120"/>
                </w:pPr>
                <w:r w:rsidRPr="00812DCB">
                  <w:rPr>
                    <w:rStyle w:val="PlaceholderText"/>
                  </w:rPr>
                  <w:t>Click here to enter text.</w:t>
                </w:r>
              </w:p>
            </w:tc>
          </w:sdtContent>
        </w:sdt>
      </w:tr>
    </w:tbl>
    <w:p w:rsidR="00D83C37" w:rsidRPr="00CA310D" w:rsidRDefault="00D83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672"/>
        <w:gridCol w:w="6238"/>
      </w:tblGrid>
      <w:tr w:rsidR="00957C37" w:rsidTr="00237FDA">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2</w:t>
            </w:r>
          </w:p>
        </w:tc>
        <w:tc>
          <w:tcPr>
            <w:tcW w:w="2672" w:type="dxa"/>
            <w:shd w:val="clear" w:color="auto" w:fill="404040" w:themeFill="text1" w:themeFillTint="BF"/>
          </w:tcPr>
          <w:p w:rsidR="00957C37" w:rsidRPr="009A28CF" w:rsidRDefault="00543B02" w:rsidP="00237FDA">
            <w:pPr>
              <w:rPr>
                <w:b/>
              </w:rPr>
            </w:pPr>
            <w:r>
              <w:rPr>
                <w:b/>
                <w:color w:val="FFFFFF" w:themeColor="background1"/>
              </w:rPr>
              <w:t>Assigned Business Analyst</w:t>
            </w:r>
          </w:p>
        </w:tc>
        <w:tc>
          <w:tcPr>
            <w:tcW w:w="6238"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61"/>
            <w:lock w:val="sdtLocked"/>
            <w:placeholder>
              <w:docPart w:val="DefaultPlaceholder_22675704"/>
            </w:placeholder>
            <w:showingPlcHdr/>
            <w:dropDownList>
              <w:listItem w:value="Choose an item."/>
              <w:listItem w:displayText="Alan Saunders" w:value="Alan Saunders"/>
              <w:listItem w:displayText="Janet Kemp" w:value="Janet Kemp"/>
              <w:listItem w:displayText="Helen Gellion" w:value="Helen Gellion"/>
              <w:listItem w:displayText="Steve Perkins" w:value="Steve Perkins"/>
              <w:listItem w:displayText="Rebecca Sleigh" w:value="Rebecca Sleigh"/>
              <w:listItem w:displayText="Suraj Rajeev" w:value="Suraj Rajeev"/>
            </w:dropDownList>
          </w:sdtPr>
          <w:sdtEndPr/>
          <w:sdtContent>
            <w:tc>
              <w:tcPr>
                <w:tcW w:w="9355" w:type="dxa"/>
                <w:gridSpan w:val="3"/>
                <w:shd w:val="clear" w:color="auto" w:fill="FFFFFF" w:themeFill="background1"/>
              </w:tcPr>
              <w:p w:rsidR="00957C37" w:rsidRPr="009D1189" w:rsidRDefault="00FB5FC9" w:rsidP="000764E0">
                <w:pPr>
                  <w:spacing w:before="120" w:after="120"/>
                </w:pPr>
                <w:r w:rsidRPr="00812DCB">
                  <w:rPr>
                    <w:rStyle w:val="PlaceholderText"/>
                  </w:rPr>
                  <w:t>Choose an item.</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861"/>
        <w:gridCol w:w="8049"/>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3</w:t>
            </w:r>
          </w:p>
        </w:tc>
        <w:tc>
          <w:tcPr>
            <w:tcW w:w="861" w:type="dxa"/>
            <w:shd w:val="clear" w:color="auto" w:fill="404040" w:themeFill="text1" w:themeFillTint="BF"/>
          </w:tcPr>
          <w:p w:rsidR="00957C37" w:rsidRPr="009A28CF" w:rsidRDefault="00543B02" w:rsidP="00237FDA">
            <w:pPr>
              <w:rPr>
                <w:b/>
              </w:rPr>
            </w:pPr>
            <w:r>
              <w:rPr>
                <w:b/>
                <w:color w:val="FFFFFF" w:themeColor="background1"/>
              </w:rPr>
              <w:t>FOD ID</w:t>
            </w:r>
          </w:p>
        </w:tc>
        <w:tc>
          <w:tcPr>
            <w:tcW w:w="8049"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8"/>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963"/>
        <w:gridCol w:w="6947"/>
      </w:tblGrid>
      <w:tr w:rsidR="00543B02"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4</w:t>
            </w:r>
          </w:p>
        </w:tc>
        <w:tc>
          <w:tcPr>
            <w:tcW w:w="1963" w:type="dxa"/>
            <w:shd w:val="clear" w:color="auto" w:fill="404040" w:themeFill="text1" w:themeFillTint="BF"/>
          </w:tcPr>
          <w:p w:rsidR="00957C37" w:rsidRPr="009A28CF" w:rsidRDefault="00543B02" w:rsidP="00237FDA">
            <w:pPr>
              <w:rPr>
                <w:b/>
              </w:rPr>
            </w:pPr>
            <w:r>
              <w:rPr>
                <w:b/>
                <w:color w:val="FFFFFF" w:themeColor="background1"/>
              </w:rPr>
              <w:t>Power Steering ID</w:t>
            </w:r>
          </w:p>
        </w:tc>
        <w:tc>
          <w:tcPr>
            <w:tcW w:w="6947"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49"/>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254"/>
        <w:gridCol w:w="7656"/>
      </w:tblGrid>
      <w:tr w:rsidR="00957C37" w:rsidTr="00543B0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5</w:t>
            </w:r>
          </w:p>
        </w:tc>
        <w:tc>
          <w:tcPr>
            <w:tcW w:w="1254" w:type="dxa"/>
            <w:shd w:val="clear" w:color="auto" w:fill="404040" w:themeFill="text1" w:themeFillTint="BF"/>
          </w:tcPr>
          <w:p w:rsidR="00957C37" w:rsidRPr="009A28CF" w:rsidRDefault="00543B02" w:rsidP="00237FDA">
            <w:pPr>
              <w:rPr>
                <w:b/>
              </w:rPr>
            </w:pPr>
            <w:r>
              <w:rPr>
                <w:b/>
                <w:color w:val="FFFFFF" w:themeColor="background1"/>
              </w:rPr>
              <w:t>IO Number</w:t>
            </w:r>
          </w:p>
        </w:tc>
        <w:tc>
          <w:tcPr>
            <w:tcW w:w="7656"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50"/>
            <w:lock w:val="sdtLocked"/>
            <w:placeholder>
              <w:docPart w:val="DefaultPlaceholder_22675703"/>
            </w:placeholder>
            <w:showingPlcHdr/>
            <w:text/>
          </w:sdtPr>
          <w:sdtEndPr/>
          <w:sdtContent>
            <w:tc>
              <w:tcPr>
                <w:tcW w:w="9355" w:type="dxa"/>
                <w:gridSpan w:val="3"/>
                <w:shd w:val="clear" w:color="auto" w:fill="FFFFFF" w:themeFill="background1"/>
              </w:tcPr>
              <w:p w:rsidR="00957C37" w:rsidRPr="009D1189" w:rsidRDefault="00B42F01" w:rsidP="000764E0">
                <w:pPr>
                  <w:spacing w:before="120" w:after="120"/>
                </w:pPr>
                <w:r w:rsidRPr="00812DCB">
                  <w:rPr>
                    <w:rStyle w:val="PlaceholderText"/>
                  </w:rPr>
                  <w:t>Click here to enter text.</w:t>
                </w:r>
              </w:p>
            </w:tc>
          </w:sdtContent>
        </w:sdt>
      </w:tr>
    </w:tbl>
    <w:p w:rsidR="00957C37" w:rsidRPr="00CA310D"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396"/>
        <w:gridCol w:w="7514"/>
      </w:tblGrid>
      <w:tr w:rsidR="00957C37" w:rsidTr="007A7DB2">
        <w:trPr>
          <w:tblHeader/>
          <w:jc w:val="center"/>
        </w:trPr>
        <w:tc>
          <w:tcPr>
            <w:tcW w:w="445" w:type="dxa"/>
            <w:shd w:val="clear" w:color="auto" w:fill="76923C" w:themeFill="accent3" w:themeFillShade="BF"/>
            <w:vAlign w:val="center"/>
          </w:tcPr>
          <w:p w:rsidR="00957C37" w:rsidRPr="009A28CF" w:rsidRDefault="00957C37" w:rsidP="00EF714A">
            <w:pPr>
              <w:jc w:val="center"/>
              <w:rPr>
                <w:b/>
              </w:rPr>
            </w:pPr>
            <w:r>
              <w:rPr>
                <w:b/>
                <w:color w:val="FFFFFF" w:themeColor="background1"/>
              </w:rPr>
              <w:t>1</w:t>
            </w:r>
            <w:r w:rsidR="00EF714A">
              <w:rPr>
                <w:b/>
                <w:color w:val="FFFFFF" w:themeColor="background1"/>
              </w:rPr>
              <w:t>6</w:t>
            </w:r>
          </w:p>
        </w:tc>
        <w:tc>
          <w:tcPr>
            <w:tcW w:w="1396" w:type="dxa"/>
            <w:shd w:val="clear" w:color="auto" w:fill="404040" w:themeFill="text1" w:themeFillTint="BF"/>
          </w:tcPr>
          <w:p w:rsidR="00957C37" w:rsidRPr="009A28CF" w:rsidRDefault="007A7DB2" w:rsidP="00237FDA">
            <w:pPr>
              <w:rPr>
                <w:b/>
              </w:rPr>
            </w:pPr>
            <w:r>
              <w:rPr>
                <w:b/>
                <w:color w:val="FFFFFF" w:themeColor="background1"/>
              </w:rPr>
              <w:t>Project Type</w:t>
            </w:r>
          </w:p>
        </w:tc>
        <w:tc>
          <w:tcPr>
            <w:tcW w:w="7514" w:type="dxa"/>
            <w:tcBorders>
              <w:top w:val="nil"/>
              <w:right w:val="nil"/>
            </w:tcBorders>
            <w:vAlign w:val="bottom"/>
          </w:tcPr>
          <w:p w:rsidR="00957C37" w:rsidRPr="00520CFC" w:rsidRDefault="00957C37" w:rsidP="00237FDA">
            <w:pPr>
              <w:rPr>
                <w:b/>
                <w:color w:val="C00000"/>
              </w:rPr>
            </w:pPr>
          </w:p>
        </w:tc>
      </w:tr>
      <w:tr w:rsidR="00957C37" w:rsidRPr="009D1189" w:rsidTr="00237FDA">
        <w:trPr>
          <w:jc w:val="center"/>
        </w:trPr>
        <w:sdt>
          <w:sdtPr>
            <w:id w:val="109829672"/>
            <w:lock w:val="sdtLocked"/>
            <w:placeholder>
              <w:docPart w:val="DefaultPlaceholder_22675704"/>
            </w:placeholder>
            <w:showingPlcHdr/>
            <w:dropDownList>
              <w:listItem w:value="Choose an item."/>
              <w:listItem w:displayText="Service Request" w:value="Service Request"/>
              <w:listItem w:displayText="Minor IT Change" w:value="Minor IT Change"/>
              <w:listItem w:displayText="Simple Project" w:value="Simple Project"/>
              <w:listItem w:displayText="Normal Project" w:value="Normal Project"/>
              <w:listItem w:displayText="Complex Project" w:value="Complex Project"/>
            </w:dropDownList>
          </w:sdtPr>
          <w:sdtEndPr/>
          <w:sdtContent>
            <w:tc>
              <w:tcPr>
                <w:tcW w:w="9355" w:type="dxa"/>
                <w:gridSpan w:val="3"/>
                <w:shd w:val="clear" w:color="auto" w:fill="FFFFFF" w:themeFill="background1"/>
              </w:tcPr>
              <w:p w:rsidR="00957C37" w:rsidRPr="009D1189" w:rsidRDefault="00DE354F" w:rsidP="000764E0">
                <w:pPr>
                  <w:spacing w:before="120" w:after="120"/>
                </w:pPr>
                <w:r w:rsidRPr="00812DCB">
                  <w:rPr>
                    <w:rStyle w:val="PlaceholderText"/>
                  </w:rPr>
                  <w:t>Choose an item.</w:t>
                </w:r>
              </w:p>
            </w:tc>
          </w:sdtContent>
        </w:sdt>
      </w:tr>
    </w:tbl>
    <w:p w:rsidR="00957C37" w:rsidRDefault="00957C37">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113"/>
        <w:gridCol w:w="7797"/>
      </w:tblGrid>
      <w:tr w:rsidR="005E3A1B" w:rsidTr="00EB5BE8">
        <w:trPr>
          <w:tblHeader/>
          <w:jc w:val="center"/>
        </w:trPr>
        <w:tc>
          <w:tcPr>
            <w:tcW w:w="445" w:type="dxa"/>
            <w:tcBorders>
              <w:bottom w:val="single" w:sz="4" w:space="0" w:color="404040" w:themeColor="text1" w:themeTint="BF"/>
            </w:tcBorders>
            <w:shd w:val="clear" w:color="auto" w:fill="76923C" w:themeFill="accent3" w:themeFillShade="BF"/>
            <w:vAlign w:val="center"/>
          </w:tcPr>
          <w:p w:rsidR="005E3A1B" w:rsidRPr="009A28CF" w:rsidRDefault="005E3A1B" w:rsidP="00BD7D66">
            <w:pPr>
              <w:jc w:val="center"/>
              <w:rPr>
                <w:b/>
              </w:rPr>
            </w:pPr>
            <w:r>
              <w:rPr>
                <w:b/>
                <w:color w:val="FFFFFF" w:themeColor="background1"/>
              </w:rPr>
              <w:t>17</w:t>
            </w:r>
          </w:p>
        </w:tc>
        <w:tc>
          <w:tcPr>
            <w:tcW w:w="1113" w:type="dxa"/>
            <w:tcBorders>
              <w:bottom w:val="single" w:sz="4" w:space="0" w:color="404040" w:themeColor="text1" w:themeTint="BF"/>
            </w:tcBorders>
            <w:shd w:val="clear" w:color="auto" w:fill="404040" w:themeFill="text1" w:themeFillTint="BF"/>
          </w:tcPr>
          <w:p w:rsidR="005E3A1B" w:rsidRPr="009A28CF" w:rsidRDefault="005E3A1B" w:rsidP="00BD7D66">
            <w:pPr>
              <w:rPr>
                <w:b/>
              </w:rPr>
            </w:pPr>
            <w:r>
              <w:rPr>
                <w:b/>
                <w:color w:val="FFFFFF" w:themeColor="background1"/>
              </w:rPr>
              <w:t>Estimate</w:t>
            </w:r>
          </w:p>
        </w:tc>
        <w:tc>
          <w:tcPr>
            <w:tcW w:w="7797" w:type="dxa"/>
            <w:tcBorders>
              <w:top w:val="nil"/>
              <w:bottom w:val="single" w:sz="4" w:space="0" w:color="404040" w:themeColor="text1" w:themeTint="BF"/>
              <w:right w:val="nil"/>
            </w:tcBorders>
            <w:vAlign w:val="bottom"/>
          </w:tcPr>
          <w:p w:rsidR="005E3A1B" w:rsidRPr="00520CFC" w:rsidRDefault="005E3A1B" w:rsidP="00BD7D66">
            <w:pPr>
              <w:rPr>
                <w:b/>
                <w:color w:val="C00000"/>
              </w:rPr>
            </w:pPr>
          </w:p>
        </w:tc>
      </w:tr>
      <w:tr w:rsidR="005E3A1B" w:rsidRPr="001C5109" w:rsidTr="00BD7D66">
        <w:trPr>
          <w:jc w:val="center"/>
        </w:trPr>
        <w:sdt>
          <w:sdtPr>
            <w:id w:val="3028038"/>
            <w:lock w:val="sdtLocked"/>
            <w:placeholder>
              <w:docPart w:val="2406FB6CDC994608BE6047858F34C58A"/>
            </w:placeholder>
            <w:showingPlcHdr/>
            <w:dropDownList>
              <w:listItem w:value="Choose an item."/>
              <w:listItem w:displayText="&lt;£5K" w:value="&lt;£5K"/>
              <w:listItem w:displayText="&lt;£10K" w:value="&lt;£10K"/>
              <w:listItem w:displayText="&lt;£50K" w:value="&lt;£50K"/>
              <w:listItem w:displayText="&lt;£500K" w:value="&lt;£500K"/>
              <w:listItem w:displayText="&gt;£500K" w:value="&gt;£500K"/>
            </w:dropDownList>
          </w:sdtPr>
          <w:sdtEndPr/>
          <w:sdtContent>
            <w:tc>
              <w:tcPr>
                <w:tcW w:w="9355" w:type="dxa"/>
                <w:gridSpan w:val="3"/>
                <w:tcBorders>
                  <w:bottom w:val="dashSmallGap" w:sz="4" w:space="0" w:color="BFBFBF" w:themeColor="background1" w:themeShade="BF"/>
                </w:tcBorders>
                <w:shd w:val="clear" w:color="auto" w:fill="FFFFFF" w:themeFill="background1"/>
              </w:tcPr>
              <w:p w:rsidR="005E3A1B" w:rsidRPr="001C5109" w:rsidRDefault="005E3A1B" w:rsidP="00BD7D66">
                <w:pPr>
                  <w:spacing w:before="120" w:after="120"/>
                </w:pPr>
                <w:r w:rsidRPr="00812DCB">
                  <w:rPr>
                    <w:rStyle w:val="PlaceholderText"/>
                  </w:rPr>
                  <w:t>Choose an item.</w:t>
                </w:r>
              </w:p>
            </w:tc>
          </w:sdtContent>
        </w:sdt>
      </w:tr>
      <w:tr w:rsidR="005E3A1B" w:rsidRPr="003A274C" w:rsidTr="00BD7D66">
        <w:trPr>
          <w:jc w:val="center"/>
        </w:trPr>
        <w:tc>
          <w:tcPr>
            <w:tcW w:w="9355" w:type="dxa"/>
            <w:gridSpan w:val="3"/>
            <w:tcBorders>
              <w:top w:val="dashSmallGap" w:sz="4" w:space="0" w:color="BFBFBF" w:themeColor="background1" w:themeShade="BF"/>
            </w:tcBorders>
            <w:shd w:val="clear" w:color="auto" w:fill="FFFFFF" w:themeFill="background1"/>
          </w:tcPr>
          <w:p w:rsidR="005E3A1B" w:rsidRPr="003A274C" w:rsidRDefault="005E3A1B" w:rsidP="00BD7D66">
            <w:pPr>
              <w:spacing w:before="60" w:after="120"/>
              <w:rPr>
                <w:b/>
              </w:rPr>
            </w:pPr>
            <w:r w:rsidRPr="003A274C">
              <w:rPr>
                <w:b/>
              </w:rPr>
              <w:t>Additional Information</w:t>
            </w:r>
          </w:p>
          <w:sdt>
            <w:sdtPr>
              <w:id w:val="3028037"/>
              <w:lock w:val="sdtLocked"/>
              <w:placeholder>
                <w:docPart w:val="866C880657AC4FB1BAB2C7A6799CC867"/>
              </w:placeholder>
              <w:showingPlcHdr/>
            </w:sdtPr>
            <w:sdtEndPr/>
            <w:sdtContent>
              <w:p w:rsidR="005E3A1B" w:rsidRPr="003A274C" w:rsidRDefault="005E3A1B" w:rsidP="00BD7D66">
                <w:pPr>
                  <w:spacing w:before="120" w:after="120"/>
                </w:pPr>
                <w:r w:rsidRPr="00812DCB">
                  <w:rPr>
                    <w:rStyle w:val="PlaceholderText"/>
                  </w:rPr>
                  <w:t>Click here to enter text.</w:t>
                </w:r>
              </w:p>
            </w:sdtContent>
          </w:sdt>
        </w:tc>
      </w:tr>
    </w:tbl>
    <w:p w:rsidR="007A7DB2" w:rsidRPr="0087347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530"/>
        <w:gridCol w:w="6380"/>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t>1</w:t>
            </w:r>
            <w:r w:rsidR="00EF33AE">
              <w:rPr>
                <w:b/>
                <w:color w:val="FFFFFF" w:themeColor="background1"/>
              </w:rPr>
              <w:t>8</w:t>
            </w:r>
          </w:p>
        </w:tc>
        <w:tc>
          <w:tcPr>
            <w:tcW w:w="2530" w:type="dxa"/>
            <w:shd w:val="clear" w:color="auto" w:fill="404040" w:themeFill="text1" w:themeFillTint="BF"/>
          </w:tcPr>
          <w:p w:rsidR="007A7DB2" w:rsidRPr="009A28CF" w:rsidRDefault="00EF33AE" w:rsidP="00237FDA">
            <w:pPr>
              <w:rPr>
                <w:b/>
              </w:rPr>
            </w:pPr>
            <w:r>
              <w:rPr>
                <w:b/>
                <w:color w:val="FFFFFF" w:themeColor="background1"/>
              </w:rPr>
              <w:t>Stakeholders (if known)</w:t>
            </w:r>
          </w:p>
        </w:tc>
        <w:tc>
          <w:tcPr>
            <w:tcW w:w="6380" w:type="dxa"/>
            <w:tcBorders>
              <w:top w:val="nil"/>
              <w:right w:val="nil"/>
            </w:tcBorders>
            <w:vAlign w:val="bottom"/>
          </w:tcPr>
          <w:p w:rsidR="007A7DB2" w:rsidRPr="00520CFC" w:rsidRDefault="007A7DB2" w:rsidP="00237FDA">
            <w:pPr>
              <w:rPr>
                <w:b/>
                <w:color w:val="C00000"/>
              </w:rPr>
            </w:pPr>
          </w:p>
        </w:tc>
      </w:tr>
      <w:tr w:rsidR="007A7DB2" w:rsidRPr="009D1189" w:rsidTr="00237FDA">
        <w:trPr>
          <w:jc w:val="center"/>
        </w:trPr>
        <w:sdt>
          <w:sdtPr>
            <w:id w:val="109829651"/>
            <w:lock w:val="sdtLocked"/>
            <w:placeholder>
              <w:docPart w:val="DefaultPlaceholder_22675703"/>
            </w:placeholder>
            <w:showingPlcHdr/>
          </w:sdtPr>
          <w:sdtEndPr/>
          <w:sdtContent>
            <w:tc>
              <w:tcPr>
                <w:tcW w:w="9355" w:type="dxa"/>
                <w:gridSpan w:val="3"/>
                <w:shd w:val="clear" w:color="auto" w:fill="FFFFFF" w:themeFill="background1"/>
              </w:tcPr>
              <w:p w:rsidR="007A7DB2" w:rsidRPr="009D1189" w:rsidRDefault="00B42F01" w:rsidP="00237FDA">
                <w:pPr>
                  <w:spacing w:before="120" w:after="240"/>
                </w:pPr>
                <w:r w:rsidRPr="00812DCB">
                  <w:rPr>
                    <w:rStyle w:val="PlaceholderText"/>
                  </w:rPr>
                  <w:t>Click here to enter text.</w:t>
                </w:r>
              </w:p>
            </w:tc>
          </w:sdtContent>
        </w:sdt>
      </w:tr>
    </w:tbl>
    <w:p w:rsidR="007A7DB2" w:rsidRPr="00F9211C"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963"/>
        <w:gridCol w:w="6947"/>
      </w:tblGrid>
      <w:tr w:rsidR="00EF33AE" w:rsidTr="00EF33AE">
        <w:trPr>
          <w:tblHeader/>
          <w:jc w:val="center"/>
        </w:trPr>
        <w:tc>
          <w:tcPr>
            <w:tcW w:w="445" w:type="dxa"/>
            <w:shd w:val="clear" w:color="auto" w:fill="76923C" w:themeFill="accent3" w:themeFillShade="BF"/>
            <w:vAlign w:val="center"/>
          </w:tcPr>
          <w:p w:rsidR="007A7DB2" w:rsidRPr="009A28CF" w:rsidRDefault="007A7DB2" w:rsidP="00EF33AE">
            <w:pPr>
              <w:jc w:val="center"/>
              <w:rPr>
                <w:b/>
              </w:rPr>
            </w:pPr>
            <w:r>
              <w:rPr>
                <w:b/>
                <w:color w:val="FFFFFF" w:themeColor="background1"/>
              </w:rPr>
              <w:lastRenderedPageBreak/>
              <w:t>1</w:t>
            </w:r>
            <w:r w:rsidR="00EF33AE">
              <w:rPr>
                <w:b/>
                <w:color w:val="FFFFFF" w:themeColor="background1"/>
              </w:rPr>
              <w:t>9</w:t>
            </w:r>
          </w:p>
        </w:tc>
        <w:tc>
          <w:tcPr>
            <w:tcW w:w="1963" w:type="dxa"/>
            <w:shd w:val="clear" w:color="auto" w:fill="404040" w:themeFill="text1" w:themeFillTint="BF"/>
          </w:tcPr>
          <w:p w:rsidR="007A7DB2" w:rsidRPr="009A28CF" w:rsidRDefault="00EF33AE" w:rsidP="00237FDA">
            <w:pPr>
              <w:rPr>
                <w:b/>
              </w:rPr>
            </w:pPr>
            <w:r>
              <w:rPr>
                <w:b/>
                <w:color w:val="FFFFFF" w:themeColor="background1"/>
              </w:rPr>
              <w:t>Analysis Outcome</w:t>
            </w:r>
          </w:p>
        </w:tc>
        <w:tc>
          <w:tcPr>
            <w:tcW w:w="6947"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2"/>
            <w:lock w:val="sdtLocked"/>
            <w:placeholder>
              <w:docPart w:val="DefaultPlaceholder_22675703"/>
            </w:placeholder>
            <w:showingPlcHdr/>
          </w:sdtPr>
          <w:sdtEnd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533B3E"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2137"/>
        <w:gridCol w:w="6773"/>
      </w:tblGrid>
      <w:tr w:rsidR="00EF33AE" w:rsidTr="00EF33AE">
        <w:trPr>
          <w:tblHeader/>
          <w:jc w:val="center"/>
        </w:trPr>
        <w:tc>
          <w:tcPr>
            <w:tcW w:w="445" w:type="dxa"/>
            <w:shd w:val="clear" w:color="auto" w:fill="76923C" w:themeFill="accent3" w:themeFillShade="BF"/>
            <w:vAlign w:val="center"/>
          </w:tcPr>
          <w:p w:rsidR="007A7DB2" w:rsidRPr="009A28CF" w:rsidRDefault="00EF33AE" w:rsidP="00237FDA">
            <w:pPr>
              <w:jc w:val="center"/>
              <w:rPr>
                <w:b/>
              </w:rPr>
            </w:pPr>
            <w:r>
              <w:rPr>
                <w:b/>
                <w:color w:val="FFFFFF" w:themeColor="background1"/>
              </w:rPr>
              <w:t>20</w:t>
            </w:r>
          </w:p>
        </w:tc>
        <w:tc>
          <w:tcPr>
            <w:tcW w:w="2137" w:type="dxa"/>
            <w:shd w:val="clear" w:color="auto" w:fill="404040" w:themeFill="text1" w:themeFillTint="BF"/>
          </w:tcPr>
          <w:p w:rsidR="007A7DB2" w:rsidRPr="009A28CF" w:rsidRDefault="00EF33AE" w:rsidP="00237FDA">
            <w:pPr>
              <w:rPr>
                <w:b/>
              </w:rPr>
            </w:pPr>
            <w:r>
              <w:rPr>
                <w:b/>
                <w:color w:val="FFFFFF" w:themeColor="background1"/>
              </w:rPr>
              <w:t>Recommendations</w:t>
            </w:r>
          </w:p>
        </w:tc>
        <w:tc>
          <w:tcPr>
            <w:tcW w:w="6773" w:type="dxa"/>
            <w:tcBorders>
              <w:top w:val="nil"/>
              <w:right w:val="nil"/>
            </w:tcBorders>
            <w:vAlign w:val="bottom"/>
          </w:tcPr>
          <w:p w:rsidR="007A7DB2" w:rsidRPr="00520CFC" w:rsidRDefault="007A7DB2" w:rsidP="00237FDA">
            <w:pPr>
              <w:rPr>
                <w:b/>
                <w:color w:val="C00000"/>
              </w:rPr>
            </w:pPr>
          </w:p>
        </w:tc>
      </w:tr>
      <w:tr w:rsidR="007A7DB2" w:rsidRPr="00956996" w:rsidTr="00237FDA">
        <w:trPr>
          <w:jc w:val="center"/>
        </w:trPr>
        <w:sdt>
          <w:sdtPr>
            <w:id w:val="109829653"/>
            <w:lock w:val="sdtLocked"/>
            <w:placeholder>
              <w:docPart w:val="DefaultPlaceholder_22675703"/>
            </w:placeholder>
            <w:showingPlcHdr/>
          </w:sdtPr>
          <w:sdtEndPr/>
          <w:sdtContent>
            <w:tc>
              <w:tcPr>
                <w:tcW w:w="9355" w:type="dxa"/>
                <w:gridSpan w:val="3"/>
                <w:shd w:val="clear" w:color="auto" w:fill="FFFFFF" w:themeFill="background1"/>
              </w:tcPr>
              <w:p w:rsidR="007A7DB2" w:rsidRPr="00956996" w:rsidRDefault="00B42F01" w:rsidP="000764E0">
                <w:pPr>
                  <w:spacing w:before="120" w:after="120"/>
                </w:pPr>
                <w:r w:rsidRPr="00812DCB">
                  <w:rPr>
                    <w:rStyle w:val="PlaceholderText"/>
                  </w:rPr>
                  <w:t>Click here to enter text.</w:t>
                </w:r>
              </w:p>
            </w:tc>
          </w:sdtContent>
        </w:sdt>
      </w:tr>
    </w:tbl>
    <w:p w:rsidR="007A7DB2" w:rsidRPr="003A3ED7" w:rsidRDefault="007A7DB2" w:rsidP="007A7DB2">
      <w:pPr>
        <w:rPr>
          <w:sz w:val="18"/>
        </w:rPr>
      </w:pP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445"/>
        <w:gridCol w:w="1680"/>
        <w:gridCol w:w="7230"/>
      </w:tblGrid>
      <w:tr w:rsidR="00EF33AE" w:rsidTr="00EF33AE">
        <w:trPr>
          <w:tblHeader/>
          <w:jc w:val="center"/>
        </w:trPr>
        <w:tc>
          <w:tcPr>
            <w:tcW w:w="445" w:type="dxa"/>
            <w:shd w:val="clear" w:color="auto" w:fill="76923C" w:themeFill="accent3" w:themeFillShade="BF"/>
            <w:vAlign w:val="center"/>
          </w:tcPr>
          <w:p w:rsidR="00EF33AE" w:rsidRPr="009A28CF" w:rsidRDefault="00EF33AE" w:rsidP="00EF33AE">
            <w:pPr>
              <w:jc w:val="center"/>
              <w:rPr>
                <w:b/>
              </w:rPr>
            </w:pPr>
            <w:r>
              <w:rPr>
                <w:b/>
                <w:color w:val="FFFFFF" w:themeColor="background1"/>
              </w:rPr>
              <w:t>21</w:t>
            </w:r>
          </w:p>
        </w:tc>
        <w:tc>
          <w:tcPr>
            <w:tcW w:w="1680" w:type="dxa"/>
            <w:shd w:val="clear" w:color="auto" w:fill="404040" w:themeFill="text1" w:themeFillTint="BF"/>
          </w:tcPr>
          <w:p w:rsidR="00EF33AE" w:rsidRPr="009A28CF" w:rsidRDefault="00EF33AE" w:rsidP="00EF33AE">
            <w:pPr>
              <w:rPr>
                <w:b/>
              </w:rPr>
            </w:pPr>
            <w:r>
              <w:rPr>
                <w:b/>
                <w:color w:val="FFFFFF" w:themeColor="background1"/>
              </w:rPr>
              <w:t>Request Status</w:t>
            </w:r>
          </w:p>
        </w:tc>
        <w:tc>
          <w:tcPr>
            <w:tcW w:w="7230" w:type="dxa"/>
            <w:tcBorders>
              <w:top w:val="nil"/>
              <w:right w:val="nil"/>
            </w:tcBorders>
            <w:vAlign w:val="bottom"/>
          </w:tcPr>
          <w:p w:rsidR="00EF33AE" w:rsidRPr="00520CFC" w:rsidRDefault="00EF33AE" w:rsidP="00237FDA">
            <w:pPr>
              <w:rPr>
                <w:b/>
                <w:color w:val="C00000"/>
              </w:rPr>
            </w:pPr>
          </w:p>
        </w:tc>
      </w:tr>
      <w:tr w:rsidR="00EF33AE" w:rsidTr="00237FDA">
        <w:trPr>
          <w:jc w:val="center"/>
        </w:trPr>
        <w:sdt>
          <w:sdtPr>
            <w:id w:val="109829610"/>
            <w:lock w:val="sdtLocked"/>
            <w:placeholder>
              <w:docPart w:val="DefaultPlaceholder_22675704"/>
            </w:placeholder>
            <w:showingPlcHdr/>
            <w:dropDownList>
              <w:listItem w:value="Choose an item."/>
              <w:listItem w:displayText="New" w:value="New"/>
              <w:listItem w:displayText="Open" w:value="Open"/>
              <w:listItem w:displayText="Closed" w:value="Closed"/>
              <w:listItem w:displayText="Cancelled" w:value="Cancelled"/>
              <w:listItem w:displayText="Moved to Flight Path" w:value="Moved to Flight Path"/>
            </w:dropDownList>
          </w:sdtPr>
          <w:sdtEndPr/>
          <w:sdtContent>
            <w:tc>
              <w:tcPr>
                <w:tcW w:w="9355" w:type="dxa"/>
                <w:gridSpan w:val="3"/>
                <w:shd w:val="clear" w:color="auto" w:fill="FFFFFF" w:themeFill="background1"/>
              </w:tcPr>
              <w:p w:rsidR="00EF33AE" w:rsidRPr="00FD3E87" w:rsidRDefault="00F37920" w:rsidP="000764E0">
                <w:pPr>
                  <w:spacing w:before="120" w:after="120"/>
                  <w:rPr>
                    <w:sz w:val="20"/>
                  </w:rPr>
                </w:pPr>
                <w:r w:rsidRPr="00812DCB">
                  <w:rPr>
                    <w:rStyle w:val="PlaceholderText"/>
                  </w:rPr>
                  <w:t>Choose an item.</w:t>
                </w:r>
              </w:p>
            </w:tc>
          </w:sdtContent>
        </w:sdt>
      </w:tr>
    </w:tbl>
    <w:p w:rsidR="00EF33AE" w:rsidRPr="00AF4794" w:rsidRDefault="00EF33AE" w:rsidP="007A7DB2">
      <w:pPr>
        <w:rPr>
          <w:sz w:val="18"/>
        </w:rPr>
      </w:pPr>
    </w:p>
    <w:p w:rsidR="007A7DB2" w:rsidRDefault="007A7DB2" w:rsidP="007A7DB2"/>
    <w:p w:rsidR="007A7DB2" w:rsidRDefault="007A7DB2" w:rsidP="007A7DB2"/>
    <w:p w:rsidR="007A7DB2" w:rsidRDefault="007A7DB2" w:rsidP="007A7DB2"/>
    <w:sectPr w:rsidR="007A7DB2" w:rsidSect="00C062C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0DD" w:rsidRDefault="00C910DD" w:rsidP="005663CE">
      <w:pPr>
        <w:spacing w:after="0" w:line="240" w:lineRule="auto"/>
      </w:pPr>
      <w:r>
        <w:separator/>
      </w:r>
    </w:p>
  </w:endnote>
  <w:endnote w:type="continuationSeparator" w:id="0">
    <w:p w:rsidR="00C910DD" w:rsidRDefault="00C910DD" w:rsidP="0056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6B7" w:rsidRPr="005D4A38" w:rsidTr="00931D2E">
      <w:tc>
        <w:tcPr>
          <w:tcW w:w="3192" w:type="dxa"/>
        </w:tcPr>
        <w:p w:rsidR="00931D2E" w:rsidRPr="00E40427" w:rsidRDefault="00C910DD">
          <w:pPr>
            <w:pStyle w:val="Footer"/>
            <w:rPr>
              <w:color w:val="404040" w:themeColor="text1" w:themeTint="BF"/>
            </w:rPr>
          </w:pPr>
          <w:sdt>
            <w:sdtPr>
              <w:id w:val="565050523"/>
              <w:docPartObj>
                <w:docPartGallery w:val="Page Numbers (Top of Page)"/>
                <w:docPartUnique/>
              </w:docPartObj>
            </w:sdtPr>
            <w:sdtEndPr/>
            <w:sdtContent>
              <w:r w:rsidR="005D4A38" w:rsidRPr="00E40427">
                <w:rPr>
                  <w:color w:val="404040" w:themeColor="text1" w:themeTint="BF"/>
                </w:rPr>
                <w:t xml:space="preserve">Page </w:t>
              </w:r>
              <w:r w:rsidR="00C338D8" w:rsidRPr="00E40427">
                <w:rPr>
                  <w:b/>
                  <w:color w:val="404040" w:themeColor="text1" w:themeTint="BF"/>
                  <w:sz w:val="24"/>
                  <w:szCs w:val="24"/>
                </w:rPr>
                <w:fldChar w:fldCharType="begin"/>
              </w:r>
              <w:r w:rsidR="005D4A38" w:rsidRPr="00E40427">
                <w:rPr>
                  <w:b/>
                  <w:color w:val="404040" w:themeColor="text1" w:themeTint="BF"/>
                </w:rPr>
                <w:instrText xml:space="preserve"> PAGE </w:instrText>
              </w:r>
              <w:r w:rsidR="00C338D8" w:rsidRPr="00E40427">
                <w:rPr>
                  <w:b/>
                  <w:color w:val="404040" w:themeColor="text1" w:themeTint="BF"/>
                  <w:sz w:val="24"/>
                  <w:szCs w:val="24"/>
                </w:rPr>
                <w:fldChar w:fldCharType="separate"/>
              </w:r>
              <w:r w:rsidR="007A438B">
                <w:rPr>
                  <w:b/>
                  <w:noProof/>
                  <w:color w:val="404040" w:themeColor="text1" w:themeTint="BF"/>
                </w:rPr>
                <w:t>2</w:t>
              </w:r>
              <w:r w:rsidR="00C338D8" w:rsidRPr="00E40427">
                <w:rPr>
                  <w:b/>
                  <w:color w:val="404040" w:themeColor="text1" w:themeTint="BF"/>
                  <w:sz w:val="24"/>
                  <w:szCs w:val="24"/>
                </w:rPr>
                <w:fldChar w:fldCharType="end"/>
              </w:r>
              <w:r w:rsidR="005D4A38" w:rsidRPr="00E40427">
                <w:rPr>
                  <w:color w:val="404040" w:themeColor="text1" w:themeTint="BF"/>
                </w:rPr>
                <w:t xml:space="preserve"> of </w:t>
              </w:r>
              <w:r w:rsidR="00C338D8" w:rsidRPr="00E40427">
                <w:rPr>
                  <w:b/>
                  <w:color w:val="404040" w:themeColor="text1" w:themeTint="BF"/>
                  <w:sz w:val="24"/>
                  <w:szCs w:val="24"/>
                </w:rPr>
                <w:fldChar w:fldCharType="begin"/>
              </w:r>
              <w:r w:rsidR="005D4A38" w:rsidRPr="00E40427">
                <w:rPr>
                  <w:b/>
                  <w:color w:val="404040" w:themeColor="text1" w:themeTint="BF"/>
                </w:rPr>
                <w:instrText xml:space="preserve"> NUMPAGES  </w:instrText>
              </w:r>
              <w:r w:rsidR="00C338D8" w:rsidRPr="00E40427">
                <w:rPr>
                  <w:b/>
                  <w:color w:val="404040" w:themeColor="text1" w:themeTint="BF"/>
                  <w:sz w:val="24"/>
                  <w:szCs w:val="24"/>
                </w:rPr>
                <w:fldChar w:fldCharType="separate"/>
              </w:r>
              <w:r w:rsidR="007A438B">
                <w:rPr>
                  <w:b/>
                  <w:noProof/>
                  <w:color w:val="404040" w:themeColor="text1" w:themeTint="BF"/>
                </w:rPr>
                <w:t>4</w:t>
              </w:r>
              <w:r w:rsidR="00C338D8" w:rsidRPr="00E40427">
                <w:rPr>
                  <w:b/>
                  <w:color w:val="404040" w:themeColor="text1" w:themeTint="BF"/>
                  <w:sz w:val="24"/>
                  <w:szCs w:val="24"/>
                </w:rPr>
                <w:fldChar w:fldCharType="end"/>
              </w:r>
            </w:sdtContent>
          </w:sdt>
        </w:p>
      </w:tc>
      <w:tc>
        <w:tcPr>
          <w:tcW w:w="3192" w:type="dxa"/>
        </w:tcPr>
        <w:p w:rsidR="00931D2E" w:rsidRPr="00E40427" w:rsidRDefault="00923A05" w:rsidP="00931D2E">
          <w:pPr>
            <w:pStyle w:val="Footer"/>
            <w:jc w:val="center"/>
            <w:rPr>
              <w:color w:val="404040" w:themeColor="text1" w:themeTint="BF"/>
            </w:rPr>
          </w:pPr>
          <w:r w:rsidRPr="00E40427">
            <w:rPr>
              <w:color w:val="404040" w:themeColor="text1" w:themeTint="BF"/>
            </w:rPr>
            <w:t>Retail Delivery Work Request</w:t>
          </w:r>
        </w:p>
      </w:tc>
      <w:tc>
        <w:tcPr>
          <w:tcW w:w="3192" w:type="dxa"/>
        </w:tcPr>
        <w:p w:rsidR="00931D2E" w:rsidRPr="00E40427" w:rsidRDefault="00CB2770" w:rsidP="00236F3D">
          <w:pPr>
            <w:pStyle w:val="Footer"/>
            <w:jc w:val="right"/>
            <w:rPr>
              <w:color w:val="404040" w:themeColor="text1" w:themeTint="BF"/>
            </w:rPr>
          </w:pPr>
          <w:r w:rsidRPr="00E40427">
            <w:rPr>
              <w:color w:val="404040" w:themeColor="text1" w:themeTint="BF"/>
            </w:rPr>
            <w:t>201</w:t>
          </w:r>
          <w:r w:rsidR="00236F3D">
            <w:rPr>
              <w:color w:val="404040" w:themeColor="text1" w:themeTint="BF"/>
            </w:rPr>
            <w:t>5</w:t>
          </w:r>
        </w:p>
      </w:tc>
    </w:tr>
  </w:tbl>
  <w:p w:rsidR="00931D2E" w:rsidRDefault="00931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0DD" w:rsidRDefault="00C910DD" w:rsidP="005663CE">
      <w:pPr>
        <w:spacing w:after="0" w:line="240" w:lineRule="auto"/>
      </w:pPr>
      <w:r>
        <w:separator/>
      </w:r>
    </w:p>
  </w:footnote>
  <w:footnote w:type="continuationSeparator" w:id="0">
    <w:p w:rsidR="00C910DD" w:rsidRDefault="00C910DD" w:rsidP="00566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2240"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ook w:val="04A0" w:firstRow="1" w:lastRow="0" w:firstColumn="1" w:lastColumn="0" w:noHBand="0" w:noVBand="1"/>
    </w:tblPr>
    <w:tblGrid>
      <w:gridCol w:w="1582"/>
      <w:gridCol w:w="1134"/>
      <w:gridCol w:w="9524"/>
    </w:tblGrid>
    <w:tr w:rsidR="00E45BC8" w:rsidTr="00B82DEE">
      <w:tc>
        <w:tcPr>
          <w:tcW w:w="1582" w:type="dxa"/>
          <w:shd w:val="clear" w:color="auto" w:fill="404040" w:themeFill="text1" w:themeFillTint="BF"/>
        </w:tcPr>
        <w:p w:rsidR="00E45BC8" w:rsidRDefault="00E45BC8" w:rsidP="003B0388">
          <w:pPr>
            <w:pStyle w:val="Header"/>
          </w:pPr>
        </w:p>
      </w:tc>
      <w:tc>
        <w:tcPr>
          <w:tcW w:w="1134" w:type="dxa"/>
          <w:shd w:val="clear" w:color="auto" w:fill="FFFFFF" w:themeFill="background1"/>
          <w:vAlign w:val="center"/>
        </w:tcPr>
        <w:p w:rsidR="00E45BC8" w:rsidRPr="00E40427" w:rsidRDefault="00B807EC" w:rsidP="00441795">
          <w:pPr>
            <w:pStyle w:val="Header"/>
            <w:jc w:val="center"/>
            <w:rPr>
              <w:b/>
              <w:color w:val="404040" w:themeColor="text1" w:themeTint="BF"/>
            </w:rPr>
          </w:pPr>
          <w:r w:rsidRPr="00E40427">
            <w:rPr>
              <w:b/>
              <w:color w:val="404040" w:themeColor="text1" w:themeTint="BF"/>
            </w:rPr>
            <w:t>BOOTS IT</w:t>
          </w:r>
        </w:p>
      </w:tc>
      <w:tc>
        <w:tcPr>
          <w:tcW w:w="9524" w:type="dxa"/>
          <w:shd w:val="clear" w:color="auto" w:fill="404040" w:themeFill="text1" w:themeFillTint="BF"/>
        </w:tcPr>
        <w:p w:rsidR="00E45BC8" w:rsidRDefault="00E45BC8" w:rsidP="003B0388">
          <w:pPr>
            <w:pStyle w:val="Header"/>
          </w:pPr>
          <w:r>
            <w:rPr>
              <w:noProof/>
              <w:lang w:val="en-GB" w:eastAsia="en-GB"/>
            </w:rPr>
            <w:drawing>
              <wp:anchor distT="0" distB="0" distL="114300" distR="114300" simplePos="0" relativeHeight="251659264" behindDoc="0" locked="0" layoutInCell="1" allowOverlap="1">
                <wp:simplePos x="0" y="0"/>
                <wp:positionH relativeFrom="column">
                  <wp:posOffset>3972268</wp:posOffset>
                </wp:positionH>
                <wp:positionV relativeFrom="paragraph">
                  <wp:posOffset>-237392</wp:posOffset>
                </wp:positionV>
                <wp:extent cx="914400" cy="589084"/>
                <wp:effectExtent l="0" t="0" r="0" b="0"/>
                <wp:wrapNone/>
                <wp:docPr id="2" name="Picture 2" descr="\\psf\Hom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914400" cy="589084"/>
                        </a:xfrm>
                        <a:prstGeom prst="rect">
                          <a:avLst/>
                        </a:prstGeom>
                        <a:noFill/>
                        <a:ln>
                          <a:noFill/>
                        </a:ln>
                      </pic:spPr>
                    </pic:pic>
                  </a:graphicData>
                </a:graphic>
              </wp:anchor>
            </w:drawing>
          </w:r>
        </w:p>
      </w:tc>
    </w:tr>
  </w:tbl>
  <w:p w:rsidR="00E45BC8" w:rsidRDefault="00E45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BFE"/>
    <w:multiLevelType w:val="hybridMultilevel"/>
    <w:tmpl w:val="85208236"/>
    <w:lvl w:ilvl="0" w:tplc="B98CB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6102D"/>
    <w:multiLevelType w:val="hybridMultilevel"/>
    <w:tmpl w:val="38A8EC9E"/>
    <w:lvl w:ilvl="0" w:tplc="C6F434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CE"/>
    <w:rsid w:val="0000002B"/>
    <w:rsid w:val="0000005A"/>
    <w:rsid w:val="00005CED"/>
    <w:rsid w:val="0002349F"/>
    <w:rsid w:val="000249B3"/>
    <w:rsid w:val="00025F3E"/>
    <w:rsid w:val="00031239"/>
    <w:rsid w:val="00045952"/>
    <w:rsid w:val="000506E8"/>
    <w:rsid w:val="000660EC"/>
    <w:rsid w:val="00075984"/>
    <w:rsid w:val="000764E0"/>
    <w:rsid w:val="00077206"/>
    <w:rsid w:val="0008693C"/>
    <w:rsid w:val="00090CE6"/>
    <w:rsid w:val="00097CD8"/>
    <w:rsid w:val="000D04D8"/>
    <w:rsid w:val="000F15D3"/>
    <w:rsid w:val="00100334"/>
    <w:rsid w:val="00101661"/>
    <w:rsid w:val="00102F7F"/>
    <w:rsid w:val="00112F99"/>
    <w:rsid w:val="00113EF5"/>
    <w:rsid w:val="00125AE7"/>
    <w:rsid w:val="0012675F"/>
    <w:rsid w:val="00167955"/>
    <w:rsid w:val="00170124"/>
    <w:rsid w:val="001732BA"/>
    <w:rsid w:val="00173CF3"/>
    <w:rsid w:val="00175DCA"/>
    <w:rsid w:val="00180404"/>
    <w:rsid w:val="00182FFB"/>
    <w:rsid w:val="00185E06"/>
    <w:rsid w:val="00192A57"/>
    <w:rsid w:val="00197175"/>
    <w:rsid w:val="001A0933"/>
    <w:rsid w:val="001A0E96"/>
    <w:rsid w:val="001B2FE1"/>
    <w:rsid w:val="001B620C"/>
    <w:rsid w:val="001C41A2"/>
    <w:rsid w:val="001C5109"/>
    <w:rsid w:val="001D13B7"/>
    <w:rsid w:val="001D684A"/>
    <w:rsid w:val="001E4E3A"/>
    <w:rsid w:val="00204823"/>
    <w:rsid w:val="00212F3D"/>
    <w:rsid w:val="00213B9D"/>
    <w:rsid w:val="00217E1D"/>
    <w:rsid w:val="00230C4B"/>
    <w:rsid w:val="002338C4"/>
    <w:rsid w:val="00233E86"/>
    <w:rsid w:val="00235C09"/>
    <w:rsid w:val="00236F3D"/>
    <w:rsid w:val="002449A5"/>
    <w:rsid w:val="002512A8"/>
    <w:rsid w:val="00256B4D"/>
    <w:rsid w:val="00271856"/>
    <w:rsid w:val="00271AB2"/>
    <w:rsid w:val="00272393"/>
    <w:rsid w:val="00273DC2"/>
    <w:rsid w:val="00275A54"/>
    <w:rsid w:val="00280DDA"/>
    <w:rsid w:val="00294FE4"/>
    <w:rsid w:val="00296465"/>
    <w:rsid w:val="002A4027"/>
    <w:rsid w:val="002A5155"/>
    <w:rsid w:val="002A5CE1"/>
    <w:rsid w:val="002B1952"/>
    <w:rsid w:val="002B202A"/>
    <w:rsid w:val="002B7162"/>
    <w:rsid w:val="002C161D"/>
    <w:rsid w:val="002C4907"/>
    <w:rsid w:val="002E149F"/>
    <w:rsid w:val="002E27B9"/>
    <w:rsid w:val="0032355A"/>
    <w:rsid w:val="00332320"/>
    <w:rsid w:val="003352DB"/>
    <w:rsid w:val="00345C1A"/>
    <w:rsid w:val="0036547F"/>
    <w:rsid w:val="00367C7A"/>
    <w:rsid w:val="0037480F"/>
    <w:rsid w:val="00385E6B"/>
    <w:rsid w:val="003940C9"/>
    <w:rsid w:val="003A274C"/>
    <w:rsid w:val="003A2B4A"/>
    <w:rsid w:val="003A3210"/>
    <w:rsid w:val="003A3ED7"/>
    <w:rsid w:val="003A77E1"/>
    <w:rsid w:val="003B73B8"/>
    <w:rsid w:val="003C6195"/>
    <w:rsid w:val="003C659B"/>
    <w:rsid w:val="003D6D6B"/>
    <w:rsid w:val="003F38BB"/>
    <w:rsid w:val="003F632F"/>
    <w:rsid w:val="00412BD0"/>
    <w:rsid w:val="00421B2A"/>
    <w:rsid w:val="0042533D"/>
    <w:rsid w:val="0042680D"/>
    <w:rsid w:val="00427DCF"/>
    <w:rsid w:val="00430E20"/>
    <w:rsid w:val="00433BC1"/>
    <w:rsid w:val="004347E3"/>
    <w:rsid w:val="0043636D"/>
    <w:rsid w:val="004366B7"/>
    <w:rsid w:val="00437486"/>
    <w:rsid w:val="00437DFA"/>
    <w:rsid w:val="00441795"/>
    <w:rsid w:val="00442E4F"/>
    <w:rsid w:val="004520AE"/>
    <w:rsid w:val="0045323E"/>
    <w:rsid w:val="00454B0D"/>
    <w:rsid w:val="00472A05"/>
    <w:rsid w:val="00476135"/>
    <w:rsid w:val="0048003A"/>
    <w:rsid w:val="00481DBB"/>
    <w:rsid w:val="00486956"/>
    <w:rsid w:val="00491C22"/>
    <w:rsid w:val="00492A63"/>
    <w:rsid w:val="00492DEB"/>
    <w:rsid w:val="00496261"/>
    <w:rsid w:val="004A5FC7"/>
    <w:rsid w:val="004B687F"/>
    <w:rsid w:val="004C0FB4"/>
    <w:rsid w:val="004D42E5"/>
    <w:rsid w:val="004E1941"/>
    <w:rsid w:val="004E216E"/>
    <w:rsid w:val="00505A91"/>
    <w:rsid w:val="005060F3"/>
    <w:rsid w:val="00506B61"/>
    <w:rsid w:val="00512E4D"/>
    <w:rsid w:val="005203FF"/>
    <w:rsid w:val="00520CFC"/>
    <w:rsid w:val="00522E69"/>
    <w:rsid w:val="00525166"/>
    <w:rsid w:val="00527FCF"/>
    <w:rsid w:val="00533B3E"/>
    <w:rsid w:val="00535F62"/>
    <w:rsid w:val="005405BF"/>
    <w:rsid w:val="00543277"/>
    <w:rsid w:val="00543B02"/>
    <w:rsid w:val="005449E1"/>
    <w:rsid w:val="005548C9"/>
    <w:rsid w:val="005663CE"/>
    <w:rsid w:val="0057435D"/>
    <w:rsid w:val="00585A6A"/>
    <w:rsid w:val="00587969"/>
    <w:rsid w:val="00593615"/>
    <w:rsid w:val="005A0E8E"/>
    <w:rsid w:val="005A0EF7"/>
    <w:rsid w:val="005A2119"/>
    <w:rsid w:val="005D022F"/>
    <w:rsid w:val="005D1234"/>
    <w:rsid w:val="005D1E1F"/>
    <w:rsid w:val="005D4A38"/>
    <w:rsid w:val="005E3A1B"/>
    <w:rsid w:val="005F267C"/>
    <w:rsid w:val="005F5863"/>
    <w:rsid w:val="005F6910"/>
    <w:rsid w:val="00605AAC"/>
    <w:rsid w:val="00606939"/>
    <w:rsid w:val="00610414"/>
    <w:rsid w:val="0062481D"/>
    <w:rsid w:val="00625C4F"/>
    <w:rsid w:val="00635FB0"/>
    <w:rsid w:val="00641108"/>
    <w:rsid w:val="00642C8B"/>
    <w:rsid w:val="006469D1"/>
    <w:rsid w:val="00647826"/>
    <w:rsid w:val="006560D5"/>
    <w:rsid w:val="00661F54"/>
    <w:rsid w:val="006655EF"/>
    <w:rsid w:val="006720CA"/>
    <w:rsid w:val="00685375"/>
    <w:rsid w:val="00687564"/>
    <w:rsid w:val="006B13A3"/>
    <w:rsid w:val="006B2AC5"/>
    <w:rsid w:val="006B5D31"/>
    <w:rsid w:val="006C0E02"/>
    <w:rsid w:val="006C35C8"/>
    <w:rsid w:val="006C54CB"/>
    <w:rsid w:val="006F099E"/>
    <w:rsid w:val="006F1020"/>
    <w:rsid w:val="0070220D"/>
    <w:rsid w:val="00707EA0"/>
    <w:rsid w:val="00710C3E"/>
    <w:rsid w:val="007157D2"/>
    <w:rsid w:val="007165BE"/>
    <w:rsid w:val="00723DDB"/>
    <w:rsid w:val="0072642B"/>
    <w:rsid w:val="00730ABE"/>
    <w:rsid w:val="0073311A"/>
    <w:rsid w:val="00751D8D"/>
    <w:rsid w:val="00755AF4"/>
    <w:rsid w:val="00771478"/>
    <w:rsid w:val="00775198"/>
    <w:rsid w:val="00777A6C"/>
    <w:rsid w:val="00777CD4"/>
    <w:rsid w:val="00780B83"/>
    <w:rsid w:val="00781A3D"/>
    <w:rsid w:val="0078392C"/>
    <w:rsid w:val="00783A83"/>
    <w:rsid w:val="00785A70"/>
    <w:rsid w:val="00787740"/>
    <w:rsid w:val="00787A46"/>
    <w:rsid w:val="00795F53"/>
    <w:rsid w:val="00796CCC"/>
    <w:rsid w:val="007A127B"/>
    <w:rsid w:val="007A438B"/>
    <w:rsid w:val="007A57C4"/>
    <w:rsid w:val="007A5CC7"/>
    <w:rsid w:val="007A7DB2"/>
    <w:rsid w:val="007E0C5D"/>
    <w:rsid w:val="007E1148"/>
    <w:rsid w:val="007E6314"/>
    <w:rsid w:val="007F1B11"/>
    <w:rsid w:val="007F2A4D"/>
    <w:rsid w:val="0080185D"/>
    <w:rsid w:val="008058CA"/>
    <w:rsid w:val="00805E90"/>
    <w:rsid w:val="00806C60"/>
    <w:rsid w:val="00810EF1"/>
    <w:rsid w:val="00817E84"/>
    <w:rsid w:val="00820E3B"/>
    <w:rsid w:val="008239E6"/>
    <w:rsid w:val="00825339"/>
    <w:rsid w:val="00831192"/>
    <w:rsid w:val="00834B80"/>
    <w:rsid w:val="008375CB"/>
    <w:rsid w:val="0084050B"/>
    <w:rsid w:val="00844730"/>
    <w:rsid w:val="0084499F"/>
    <w:rsid w:val="00854487"/>
    <w:rsid w:val="0085722C"/>
    <w:rsid w:val="008607AE"/>
    <w:rsid w:val="00860E32"/>
    <w:rsid w:val="008720DD"/>
    <w:rsid w:val="0087347C"/>
    <w:rsid w:val="008758AE"/>
    <w:rsid w:val="00876C88"/>
    <w:rsid w:val="008848E0"/>
    <w:rsid w:val="008960EA"/>
    <w:rsid w:val="008A133F"/>
    <w:rsid w:val="008A36E6"/>
    <w:rsid w:val="008A4EF8"/>
    <w:rsid w:val="008B226E"/>
    <w:rsid w:val="008C1991"/>
    <w:rsid w:val="008D3EA4"/>
    <w:rsid w:val="008E07DA"/>
    <w:rsid w:val="008F2D70"/>
    <w:rsid w:val="009042F7"/>
    <w:rsid w:val="009053F6"/>
    <w:rsid w:val="00910F71"/>
    <w:rsid w:val="00913C3E"/>
    <w:rsid w:val="00923502"/>
    <w:rsid w:val="00923A05"/>
    <w:rsid w:val="00926A89"/>
    <w:rsid w:val="00930736"/>
    <w:rsid w:val="00931D2E"/>
    <w:rsid w:val="009323C8"/>
    <w:rsid w:val="0093373D"/>
    <w:rsid w:val="00934B0F"/>
    <w:rsid w:val="00940DDA"/>
    <w:rsid w:val="00941514"/>
    <w:rsid w:val="00943020"/>
    <w:rsid w:val="009515E0"/>
    <w:rsid w:val="00952682"/>
    <w:rsid w:val="00956996"/>
    <w:rsid w:val="00957C37"/>
    <w:rsid w:val="00960AA9"/>
    <w:rsid w:val="009631F7"/>
    <w:rsid w:val="009643C5"/>
    <w:rsid w:val="00965682"/>
    <w:rsid w:val="0096650A"/>
    <w:rsid w:val="009703D5"/>
    <w:rsid w:val="009726E3"/>
    <w:rsid w:val="00972B3D"/>
    <w:rsid w:val="00980EF5"/>
    <w:rsid w:val="00980FB5"/>
    <w:rsid w:val="00982FB6"/>
    <w:rsid w:val="0098515C"/>
    <w:rsid w:val="00985B70"/>
    <w:rsid w:val="0099083B"/>
    <w:rsid w:val="009A34BC"/>
    <w:rsid w:val="009B6020"/>
    <w:rsid w:val="009B7BFE"/>
    <w:rsid w:val="009C7241"/>
    <w:rsid w:val="009D1189"/>
    <w:rsid w:val="009D485A"/>
    <w:rsid w:val="009E324C"/>
    <w:rsid w:val="009E5C0E"/>
    <w:rsid w:val="009E6D51"/>
    <w:rsid w:val="009E7A38"/>
    <w:rsid w:val="009F46EA"/>
    <w:rsid w:val="00A00792"/>
    <w:rsid w:val="00A03A65"/>
    <w:rsid w:val="00A04C7A"/>
    <w:rsid w:val="00A0633F"/>
    <w:rsid w:val="00A322CB"/>
    <w:rsid w:val="00A359CB"/>
    <w:rsid w:val="00A3691A"/>
    <w:rsid w:val="00A3720F"/>
    <w:rsid w:val="00A41C65"/>
    <w:rsid w:val="00A47308"/>
    <w:rsid w:val="00A53182"/>
    <w:rsid w:val="00A546DA"/>
    <w:rsid w:val="00A5767F"/>
    <w:rsid w:val="00A736F2"/>
    <w:rsid w:val="00A73A3B"/>
    <w:rsid w:val="00A75A92"/>
    <w:rsid w:val="00A76157"/>
    <w:rsid w:val="00AB2F9A"/>
    <w:rsid w:val="00AB3A24"/>
    <w:rsid w:val="00AB4959"/>
    <w:rsid w:val="00AC695E"/>
    <w:rsid w:val="00AD31A7"/>
    <w:rsid w:val="00AD48E2"/>
    <w:rsid w:val="00AE1BED"/>
    <w:rsid w:val="00AE5949"/>
    <w:rsid w:val="00AF1208"/>
    <w:rsid w:val="00AF4794"/>
    <w:rsid w:val="00B00788"/>
    <w:rsid w:val="00B05FDB"/>
    <w:rsid w:val="00B16DAC"/>
    <w:rsid w:val="00B34C54"/>
    <w:rsid w:val="00B42F01"/>
    <w:rsid w:val="00B548C1"/>
    <w:rsid w:val="00B56FF6"/>
    <w:rsid w:val="00B5712E"/>
    <w:rsid w:val="00B6582F"/>
    <w:rsid w:val="00B807EC"/>
    <w:rsid w:val="00B82DEE"/>
    <w:rsid w:val="00B8636E"/>
    <w:rsid w:val="00B9131C"/>
    <w:rsid w:val="00BA1193"/>
    <w:rsid w:val="00BA3108"/>
    <w:rsid w:val="00BA4F0A"/>
    <w:rsid w:val="00BA5AA7"/>
    <w:rsid w:val="00BB14F5"/>
    <w:rsid w:val="00BB32A9"/>
    <w:rsid w:val="00BC6853"/>
    <w:rsid w:val="00BD1809"/>
    <w:rsid w:val="00BF148C"/>
    <w:rsid w:val="00BF651C"/>
    <w:rsid w:val="00C058F4"/>
    <w:rsid w:val="00C062C2"/>
    <w:rsid w:val="00C170A9"/>
    <w:rsid w:val="00C26971"/>
    <w:rsid w:val="00C338D8"/>
    <w:rsid w:val="00C407CB"/>
    <w:rsid w:val="00C53D30"/>
    <w:rsid w:val="00C608EC"/>
    <w:rsid w:val="00C60CE3"/>
    <w:rsid w:val="00C712CF"/>
    <w:rsid w:val="00C72C55"/>
    <w:rsid w:val="00C73927"/>
    <w:rsid w:val="00C74228"/>
    <w:rsid w:val="00C82FE6"/>
    <w:rsid w:val="00C839CD"/>
    <w:rsid w:val="00C84A08"/>
    <w:rsid w:val="00C8754D"/>
    <w:rsid w:val="00C910DD"/>
    <w:rsid w:val="00C92E96"/>
    <w:rsid w:val="00CA310D"/>
    <w:rsid w:val="00CB2770"/>
    <w:rsid w:val="00CB4365"/>
    <w:rsid w:val="00CD0613"/>
    <w:rsid w:val="00CD4011"/>
    <w:rsid w:val="00CD7D79"/>
    <w:rsid w:val="00CE3048"/>
    <w:rsid w:val="00CF5F2E"/>
    <w:rsid w:val="00D1406F"/>
    <w:rsid w:val="00D14C17"/>
    <w:rsid w:val="00D15AFB"/>
    <w:rsid w:val="00D4069F"/>
    <w:rsid w:val="00D46732"/>
    <w:rsid w:val="00D467C5"/>
    <w:rsid w:val="00D67AB6"/>
    <w:rsid w:val="00D7068D"/>
    <w:rsid w:val="00D83C37"/>
    <w:rsid w:val="00D85181"/>
    <w:rsid w:val="00D910C4"/>
    <w:rsid w:val="00DB2261"/>
    <w:rsid w:val="00DB2B3B"/>
    <w:rsid w:val="00DC222C"/>
    <w:rsid w:val="00DC23F3"/>
    <w:rsid w:val="00DC4206"/>
    <w:rsid w:val="00DE3444"/>
    <w:rsid w:val="00DE354F"/>
    <w:rsid w:val="00DE5792"/>
    <w:rsid w:val="00DF23EB"/>
    <w:rsid w:val="00E220F7"/>
    <w:rsid w:val="00E23114"/>
    <w:rsid w:val="00E33432"/>
    <w:rsid w:val="00E40427"/>
    <w:rsid w:val="00E41FED"/>
    <w:rsid w:val="00E43755"/>
    <w:rsid w:val="00E45BC8"/>
    <w:rsid w:val="00E559D6"/>
    <w:rsid w:val="00E63C59"/>
    <w:rsid w:val="00E646DE"/>
    <w:rsid w:val="00E70851"/>
    <w:rsid w:val="00E73EDB"/>
    <w:rsid w:val="00E75521"/>
    <w:rsid w:val="00E91C23"/>
    <w:rsid w:val="00E92762"/>
    <w:rsid w:val="00E95D97"/>
    <w:rsid w:val="00E97E96"/>
    <w:rsid w:val="00EA72EC"/>
    <w:rsid w:val="00EB5BE8"/>
    <w:rsid w:val="00EC25B5"/>
    <w:rsid w:val="00ED773C"/>
    <w:rsid w:val="00EF33AE"/>
    <w:rsid w:val="00EF714A"/>
    <w:rsid w:val="00F02E24"/>
    <w:rsid w:val="00F1216A"/>
    <w:rsid w:val="00F1370D"/>
    <w:rsid w:val="00F26844"/>
    <w:rsid w:val="00F26E29"/>
    <w:rsid w:val="00F33831"/>
    <w:rsid w:val="00F34EDD"/>
    <w:rsid w:val="00F360B7"/>
    <w:rsid w:val="00F37920"/>
    <w:rsid w:val="00F46FB7"/>
    <w:rsid w:val="00F50224"/>
    <w:rsid w:val="00F50BA6"/>
    <w:rsid w:val="00F52F5A"/>
    <w:rsid w:val="00F616AE"/>
    <w:rsid w:val="00F61F6D"/>
    <w:rsid w:val="00F7533A"/>
    <w:rsid w:val="00F77CF6"/>
    <w:rsid w:val="00F8701A"/>
    <w:rsid w:val="00F9211C"/>
    <w:rsid w:val="00F962D5"/>
    <w:rsid w:val="00F96DD1"/>
    <w:rsid w:val="00FA0009"/>
    <w:rsid w:val="00FA2E9A"/>
    <w:rsid w:val="00FB2072"/>
    <w:rsid w:val="00FB5FC9"/>
    <w:rsid w:val="00FD17C9"/>
    <w:rsid w:val="00FD2D8B"/>
    <w:rsid w:val="00FD3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CE"/>
  </w:style>
  <w:style w:type="paragraph" w:styleId="Footer">
    <w:name w:val="footer"/>
    <w:basedOn w:val="Normal"/>
    <w:link w:val="FooterChar"/>
    <w:uiPriority w:val="99"/>
    <w:unhideWhenUsed/>
    <w:rsid w:val="0056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CE"/>
  </w:style>
  <w:style w:type="table" w:styleId="TableGrid">
    <w:name w:val="Table Grid"/>
    <w:basedOn w:val="TableNormal"/>
    <w:uiPriority w:val="59"/>
    <w:rsid w:val="00566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F7"/>
    <w:rPr>
      <w:rFonts w:ascii="Tahoma" w:hAnsi="Tahoma" w:cs="Tahoma"/>
      <w:sz w:val="16"/>
      <w:szCs w:val="16"/>
    </w:rPr>
  </w:style>
  <w:style w:type="character" w:styleId="PlaceholderText">
    <w:name w:val="Placeholder Text"/>
    <w:basedOn w:val="DefaultParagraphFont"/>
    <w:uiPriority w:val="99"/>
    <w:semiHidden/>
    <w:rsid w:val="008058CA"/>
    <w:rPr>
      <w:color w:val="808080"/>
    </w:rPr>
  </w:style>
  <w:style w:type="character" w:customStyle="1" w:styleId="Heading1Char">
    <w:name w:val="Heading 1 Char"/>
    <w:basedOn w:val="DefaultParagraphFont"/>
    <w:link w:val="Heading1"/>
    <w:uiPriority w:val="9"/>
    <w:rsid w:val="006F1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3020"/>
    <w:pPr>
      <w:ind w:left="720"/>
      <w:contextualSpacing/>
    </w:pPr>
  </w:style>
  <w:style w:type="character" w:styleId="Hyperlink">
    <w:name w:val="Hyperlink"/>
    <w:basedOn w:val="DefaultParagraphFont"/>
    <w:uiPriority w:val="99"/>
    <w:unhideWhenUsed/>
    <w:rsid w:val="00C72C55"/>
    <w:rPr>
      <w:color w:val="0000FF" w:themeColor="hyperlink"/>
      <w:u w:val="single"/>
    </w:rPr>
  </w:style>
  <w:style w:type="character" w:styleId="FollowedHyperlink">
    <w:name w:val="FollowedHyperlink"/>
    <w:basedOn w:val="DefaultParagraphFont"/>
    <w:uiPriority w:val="99"/>
    <w:semiHidden/>
    <w:unhideWhenUsed/>
    <w:rsid w:val="00C72C55"/>
    <w:rPr>
      <w:color w:val="800080" w:themeColor="followedHyperlink"/>
      <w:u w:val="single"/>
    </w:rPr>
  </w:style>
  <w:style w:type="character" w:styleId="CommentReference">
    <w:name w:val="annotation reference"/>
    <w:basedOn w:val="DefaultParagraphFont"/>
    <w:uiPriority w:val="99"/>
    <w:semiHidden/>
    <w:unhideWhenUsed/>
    <w:rsid w:val="00256B4D"/>
    <w:rPr>
      <w:sz w:val="16"/>
      <w:szCs w:val="16"/>
    </w:rPr>
  </w:style>
  <w:style w:type="paragraph" w:styleId="CommentText">
    <w:name w:val="annotation text"/>
    <w:basedOn w:val="Normal"/>
    <w:link w:val="CommentTextChar"/>
    <w:uiPriority w:val="99"/>
    <w:unhideWhenUsed/>
    <w:rsid w:val="00256B4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256B4D"/>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CE"/>
  </w:style>
  <w:style w:type="paragraph" w:styleId="Footer">
    <w:name w:val="footer"/>
    <w:basedOn w:val="Normal"/>
    <w:link w:val="FooterChar"/>
    <w:uiPriority w:val="99"/>
    <w:unhideWhenUsed/>
    <w:rsid w:val="0056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CE"/>
  </w:style>
  <w:style w:type="table" w:styleId="TableGrid">
    <w:name w:val="Table Grid"/>
    <w:basedOn w:val="TableNormal"/>
    <w:uiPriority w:val="59"/>
    <w:rsid w:val="00566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0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F7"/>
    <w:rPr>
      <w:rFonts w:ascii="Tahoma" w:hAnsi="Tahoma" w:cs="Tahoma"/>
      <w:sz w:val="16"/>
      <w:szCs w:val="16"/>
    </w:rPr>
  </w:style>
  <w:style w:type="character" w:styleId="PlaceholderText">
    <w:name w:val="Placeholder Text"/>
    <w:basedOn w:val="DefaultParagraphFont"/>
    <w:uiPriority w:val="99"/>
    <w:semiHidden/>
    <w:rsid w:val="008058CA"/>
    <w:rPr>
      <w:color w:val="808080"/>
    </w:rPr>
  </w:style>
  <w:style w:type="character" w:customStyle="1" w:styleId="Heading1Char">
    <w:name w:val="Heading 1 Char"/>
    <w:basedOn w:val="DefaultParagraphFont"/>
    <w:link w:val="Heading1"/>
    <w:uiPriority w:val="9"/>
    <w:rsid w:val="006F1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3020"/>
    <w:pPr>
      <w:ind w:left="720"/>
      <w:contextualSpacing/>
    </w:pPr>
  </w:style>
  <w:style w:type="character" w:styleId="Hyperlink">
    <w:name w:val="Hyperlink"/>
    <w:basedOn w:val="DefaultParagraphFont"/>
    <w:uiPriority w:val="99"/>
    <w:unhideWhenUsed/>
    <w:rsid w:val="00C72C55"/>
    <w:rPr>
      <w:color w:val="0000FF" w:themeColor="hyperlink"/>
      <w:u w:val="single"/>
    </w:rPr>
  </w:style>
  <w:style w:type="character" w:styleId="FollowedHyperlink">
    <w:name w:val="FollowedHyperlink"/>
    <w:basedOn w:val="DefaultParagraphFont"/>
    <w:uiPriority w:val="99"/>
    <w:semiHidden/>
    <w:unhideWhenUsed/>
    <w:rsid w:val="00C72C55"/>
    <w:rPr>
      <w:color w:val="800080" w:themeColor="followedHyperlink"/>
      <w:u w:val="single"/>
    </w:rPr>
  </w:style>
  <w:style w:type="character" w:styleId="CommentReference">
    <w:name w:val="annotation reference"/>
    <w:basedOn w:val="DefaultParagraphFont"/>
    <w:uiPriority w:val="99"/>
    <w:semiHidden/>
    <w:unhideWhenUsed/>
    <w:rsid w:val="00256B4D"/>
    <w:rPr>
      <w:sz w:val="16"/>
      <w:szCs w:val="16"/>
    </w:rPr>
  </w:style>
  <w:style w:type="paragraph" w:styleId="CommentText">
    <w:name w:val="annotation text"/>
    <w:basedOn w:val="Normal"/>
    <w:link w:val="CommentTextChar"/>
    <w:uiPriority w:val="99"/>
    <w:unhideWhenUsed/>
    <w:rsid w:val="00256B4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256B4D"/>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4"/>
        <w:category>
          <w:name w:val="General"/>
          <w:gallery w:val="placeholder"/>
        </w:category>
        <w:types>
          <w:type w:val="bbPlcHdr"/>
        </w:types>
        <w:behaviors>
          <w:behavior w:val="content"/>
        </w:behaviors>
        <w:guid w:val="{C6ECE8CB-C42E-485D-B567-472E5C2886B9}"/>
      </w:docPartPr>
      <w:docPartBody>
        <w:p w:rsidR="00FB2740" w:rsidRDefault="00280D5D">
          <w:r w:rsidRPr="00812DCB">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C62555FB-E325-44B7-9111-E09CF2B537D5}"/>
      </w:docPartPr>
      <w:docPartBody>
        <w:p w:rsidR="00FB2740" w:rsidRDefault="00280D5D">
          <w:r w:rsidRPr="00812DCB">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594B5158-C969-4C25-B682-75B70CE07DD9}"/>
      </w:docPartPr>
      <w:docPartBody>
        <w:p w:rsidR="00FB2740" w:rsidRDefault="00280D5D">
          <w:r w:rsidRPr="00812DCB">
            <w:rPr>
              <w:rStyle w:val="PlaceholderText"/>
            </w:rPr>
            <w:t>Click here to enter a date.</w:t>
          </w:r>
        </w:p>
      </w:docPartBody>
    </w:docPart>
    <w:docPart>
      <w:docPartPr>
        <w:name w:val="866C880657AC4FB1BAB2C7A6799CC867"/>
        <w:category>
          <w:name w:val="General"/>
          <w:gallery w:val="placeholder"/>
        </w:category>
        <w:types>
          <w:type w:val="bbPlcHdr"/>
        </w:types>
        <w:behaviors>
          <w:behavior w:val="content"/>
        </w:behaviors>
        <w:guid w:val="{0850386A-7CFC-4A07-BE94-459D527A87D3}"/>
      </w:docPartPr>
      <w:docPartBody>
        <w:p w:rsidR="00754136" w:rsidRDefault="002863A6" w:rsidP="002863A6">
          <w:pPr>
            <w:pStyle w:val="866C880657AC4FB1BAB2C7A6799CC867"/>
          </w:pPr>
          <w:r w:rsidRPr="00812DCB">
            <w:rPr>
              <w:rStyle w:val="PlaceholderText"/>
            </w:rPr>
            <w:t>Click here to enter text.</w:t>
          </w:r>
        </w:p>
      </w:docPartBody>
    </w:docPart>
    <w:docPart>
      <w:docPartPr>
        <w:name w:val="2406FB6CDC994608BE6047858F34C58A"/>
        <w:category>
          <w:name w:val="General"/>
          <w:gallery w:val="placeholder"/>
        </w:category>
        <w:types>
          <w:type w:val="bbPlcHdr"/>
        </w:types>
        <w:behaviors>
          <w:behavior w:val="content"/>
        </w:behaviors>
        <w:guid w:val="{D16A485A-DC63-49B1-993B-C993A9B8BAA2}"/>
      </w:docPartPr>
      <w:docPartBody>
        <w:p w:rsidR="00754136" w:rsidRDefault="002863A6" w:rsidP="002863A6">
          <w:pPr>
            <w:pStyle w:val="2406FB6CDC994608BE6047858F34C58A"/>
          </w:pPr>
          <w:r w:rsidRPr="00812DC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2"/>
  </w:compat>
  <w:rsids>
    <w:rsidRoot w:val="00BB5543"/>
    <w:rsid w:val="0000458C"/>
    <w:rsid w:val="00197C7F"/>
    <w:rsid w:val="00280D5D"/>
    <w:rsid w:val="002863A6"/>
    <w:rsid w:val="003315D3"/>
    <w:rsid w:val="00423711"/>
    <w:rsid w:val="004F52A2"/>
    <w:rsid w:val="00596061"/>
    <w:rsid w:val="005A62D7"/>
    <w:rsid w:val="00653D4C"/>
    <w:rsid w:val="00732900"/>
    <w:rsid w:val="00754136"/>
    <w:rsid w:val="008076DF"/>
    <w:rsid w:val="00903525"/>
    <w:rsid w:val="00A14767"/>
    <w:rsid w:val="00BB5543"/>
    <w:rsid w:val="00C4356E"/>
    <w:rsid w:val="00CE3461"/>
    <w:rsid w:val="00D06351"/>
    <w:rsid w:val="00DC1B05"/>
    <w:rsid w:val="00E616B5"/>
    <w:rsid w:val="00FB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3A6"/>
    <w:rPr>
      <w:color w:val="808080"/>
    </w:rPr>
  </w:style>
  <w:style w:type="paragraph" w:customStyle="1" w:styleId="CB3290ABA38D4CBA95B3380FD4E8C314">
    <w:name w:val="CB3290ABA38D4CBA95B3380FD4E8C314"/>
    <w:rsid w:val="00A14767"/>
  </w:style>
  <w:style w:type="paragraph" w:customStyle="1" w:styleId="BB5D79B678974029BB0CF191228C5793">
    <w:name w:val="BB5D79B678974029BB0CF191228C5793"/>
    <w:rsid w:val="00A14767"/>
  </w:style>
  <w:style w:type="paragraph" w:customStyle="1" w:styleId="B47C7406D32540E5B1E9ADBB1D84972B">
    <w:name w:val="B47C7406D32540E5B1E9ADBB1D84972B"/>
    <w:rsid w:val="00A14767"/>
  </w:style>
  <w:style w:type="paragraph" w:customStyle="1" w:styleId="4D6357419E6A47D0B3D54F4B59BAD52F">
    <w:name w:val="4D6357419E6A47D0B3D54F4B59BAD52F"/>
    <w:rsid w:val="002863A6"/>
  </w:style>
  <w:style w:type="paragraph" w:customStyle="1" w:styleId="D1DDF6E483124137B46F5D3E60ECAEFB">
    <w:name w:val="D1DDF6E483124137B46F5D3E60ECAEFB"/>
    <w:rsid w:val="002863A6"/>
  </w:style>
  <w:style w:type="paragraph" w:customStyle="1" w:styleId="F539185C7F7044F6B0ECB178D687C90B">
    <w:name w:val="F539185C7F7044F6B0ECB178D687C90B"/>
    <w:rsid w:val="002863A6"/>
  </w:style>
  <w:style w:type="paragraph" w:customStyle="1" w:styleId="866C880657AC4FB1BAB2C7A6799CC867">
    <w:name w:val="866C880657AC4FB1BAB2C7A6799CC867"/>
    <w:rsid w:val="002863A6"/>
  </w:style>
  <w:style w:type="paragraph" w:customStyle="1" w:styleId="2406FB6CDC994608BE6047858F34C58A">
    <w:name w:val="2406FB6CDC994608BE6047858F34C58A"/>
    <w:rsid w:val="002863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DC02A-3294-4BEA-9DC3-7576EFD8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50E0AC29.dotm</Template>
  <TotalTime>85</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Retail Delivery Work Request - INV10002831 - PSB78_ONS DELOK locking file issue</vt:lpstr>
    </vt:vector>
  </TitlesOfParts>
  <Company>Suraj and Diana Design Studio</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Delivery Work Request - INV10002831 - PSB78_ONS DELOK locking file issue</dc:title>
  <dc:subject>Retail Delivery Work Request Form</dc:subject>
  <dc:creator>Bino Yohannan (UST, IND)</dc:creator>
  <cp:lastModifiedBy>Ranjith</cp:lastModifiedBy>
  <cp:revision>15</cp:revision>
  <cp:lastPrinted>2013-06-20T09:40:00Z</cp:lastPrinted>
  <dcterms:created xsi:type="dcterms:W3CDTF">2015-04-21T06:06:00Z</dcterms:created>
  <dcterms:modified xsi:type="dcterms:W3CDTF">2016-04-04T17:24:00Z</dcterms:modified>
  <cp:category>RDWR Version 1.0</cp:category>
</cp:coreProperties>
</file>