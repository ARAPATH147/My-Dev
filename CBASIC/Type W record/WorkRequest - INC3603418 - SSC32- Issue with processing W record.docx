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F360B7" w:rsidRDefault="00B807EC" w:rsidP="000249B3">
      <w:pPr>
        <w:spacing w:after="360"/>
        <w:rPr>
          <w:b/>
          <w:color w:val="404040" w:themeColor="text1" w:themeTint="BF"/>
          <w:sz w:val="48"/>
        </w:rPr>
      </w:pPr>
      <w:r w:rsidRPr="00E40427">
        <w:rPr>
          <w:b/>
          <w:color w:val="404040" w:themeColor="text1" w:themeTint="BF"/>
          <w:sz w:val="48"/>
        </w:rPr>
        <w:t>Retail Delivery Work Request</w:t>
      </w:r>
    </w:p>
    <w:p w:rsidR="005D1234" w:rsidRDefault="005D1234" w:rsidP="00CE3048">
      <w:pPr>
        <w:jc w:val="both"/>
      </w:pPr>
      <w:r w:rsidRPr="00472A05">
        <w:rPr>
          <w:b/>
        </w:rPr>
        <w:t>Instructions:</w:t>
      </w:r>
      <w:r w:rsidRPr="00472A05">
        <w:t xml:space="preserve"> </w:t>
      </w:r>
      <w:r w:rsidR="0072642B">
        <w:t xml:space="preserve"> This form should be used to submit retail delivery work request. </w:t>
      </w:r>
      <w:r w:rsidR="0072642B" w:rsidRPr="0072642B">
        <w:t xml:space="preserve">Please complete </w:t>
      </w:r>
      <w:r w:rsidR="0072642B">
        <w:t xml:space="preserve">the </w:t>
      </w:r>
      <w:r w:rsidR="0072642B" w:rsidRPr="0072642B">
        <w:t xml:space="preserve">sections 1 to 9 </w:t>
      </w:r>
      <w:r w:rsidR="0072642B">
        <w:t xml:space="preserve">and email the completed form to </w:t>
      </w:r>
      <w:r w:rsidR="0072642B" w:rsidRPr="0048003A">
        <w:rPr>
          <w:b/>
        </w:rPr>
        <w:t>retailbusinessanalysis@boots.co.uk</w:t>
      </w: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870"/>
        <w:gridCol w:w="7040"/>
      </w:tblGrid>
      <w:tr w:rsidR="005D1234" w:rsidTr="009B7BFE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5D1234" w:rsidRPr="009A28CF" w:rsidRDefault="005D1234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</w:p>
        </w:tc>
        <w:tc>
          <w:tcPr>
            <w:tcW w:w="1870" w:type="dxa"/>
            <w:shd w:val="clear" w:color="auto" w:fill="404040" w:themeFill="text1" w:themeFillTint="BF"/>
          </w:tcPr>
          <w:p w:rsidR="005D1234" w:rsidRPr="009A28CF" w:rsidRDefault="005D1234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Requestor Name</w:t>
            </w:r>
          </w:p>
        </w:tc>
        <w:tc>
          <w:tcPr>
            <w:tcW w:w="7040" w:type="dxa"/>
            <w:tcBorders>
              <w:top w:val="nil"/>
              <w:right w:val="nil"/>
            </w:tcBorders>
            <w:vAlign w:val="bottom"/>
          </w:tcPr>
          <w:p w:rsidR="005D1234" w:rsidRPr="00520CFC" w:rsidRDefault="005D1234" w:rsidP="00237FDA">
            <w:pPr>
              <w:rPr>
                <w:b/>
                <w:color w:val="C00000"/>
              </w:rPr>
            </w:pPr>
          </w:p>
        </w:tc>
      </w:tr>
      <w:tr w:rsidR="005D1234" w:rsidRPr="001C5109" w:rsidTr="00097CD8">
        <w:trPr>
          <w:jc w:val="center"/>
        </w:trPr>
        <w:sdt>
          <w:sdtPr>
            <w:id w:val="109829615"/>
            <w:lock w:val="sdtLocked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5D1234" w:rsidRPr="001C5109" w:rsidRDefault="00687564" w:rsidP="008D3EA4">
                <w:pPr>
                  <w:spacing w:before="120" w:after="120"/>
                </w:pPr>
                <w:r>
                  <w:t>Ranjith Gopalankutty</w:t>
                </w:r>
              </w:p>
            </w:tc>
          </w:sdtContent>
        </w:sdt>
      </w:tr>
    </w:tbl>
    <w:p w:rsidR="00097CD8" w:rsidRPr="004E216E" w:rsidRDefault="00097CD8" w:rsidP="00E92762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2530"/>
        <w:gridCol w:w="6380"/>
      </w:tblGrid>
      <w:tr w:rsidR="008A36E6" w:rsidTr="0072642B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8A36E6" w:rsidRPr="009A28CF" w:rsidRDefault="00785A70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2</w:t>
            </w:r>
          </w:p>
        </w:tc>
        <w:tc>
          <w:tcPr>
            <w:tcW w:w="2530" w:type="dxa"/>
            <w:shd w:val="clear" w:color="auto" w:fill="404040" w:themeFill="text1" w:themeFillTint="BF"/>
          </w:tcPr>
          <w:p w:rsidR="008A36E6" w:rsidRPr="009A28CF" w:rsidRDefault="008A36E6" w:rsidP="0072642B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Requestor </w:t>
            </w:r>
            <w:r w:rsidR="00785A70">
              <w:rPr>
                <w:b/>
                <w:color w:val="FFFFFF" w:themeColor="background1"/>
              </w:rPr>
              <w:t>Email</w:t>
            </w:r>
            <w:r w:rsidR="0072642B">
              <w:rPr>
                <w:b/>
                <w:color w:val="FFFFFF" w:themeColor="background1"/>
              </w:rPr>
              <w:t xml:space="preserve"> Address</w:t>
            </w:r>
          </w:p>
        </w:tc>
        <w:tc>
          <w:tcPr>
            <w:tcW w:w="6380" w:type="dxa"/>
            <w:tcBorders>
              <w:top w:val="nil"/>
              <w:right w:val="nil"/>
            </w:tcBorders>
            <w:vAlign w:val="bottom"/>
          </w:tcPr>
          <w:p w:rsidR="008A36E6" w:rsidRPr="00520CFC" w:rsidRDefault="008A36E6" w:rsidP="00237FDA">
            <w:pPr>
              <w:rPr>
                <w:b/>
                <w:color w:val="C00000"/>
              </w:rPr>
            </w:pPr>
          </w:p>
        </w:tc>
      </w:tr>
      <w:tr w:rsidR="008A36E6" w:rsidRPr="001C5109" w:rsidTr="00237FDA">
        <w:trPr>
          <w:jc w:val="center"/>
        </w:trPr>
        <w:sdt>
          <w:sdtPr>
            <w:id w:val="109829619"/>
            <w:lock w:val="sdtLocked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8A36E6" w:rsidRPr="001C5109" w:rsidRDefault="00687564" w:rsidP="008D3EA4">
                <w:pPr>
                  <w:spacing w:before="120" w:after="120"/>
                </w:pPr>
                <w:r>
                  <w:t>Ranjith.Gopalankutty@boots.co.uk</w:t>
                </w:r>
              </w:p>
            </w:tc>
          </w:sdtContent>
        </w:sdt>
      </w:tr>
    </w:tbl>
    <w:p w:rsidR="008A36E6" w:rsidRPr="004E216E" w:rsidRDefault="008A36E6" w:rsidP="00E92762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538"/>
        <w:gridCol w:w="7372"/>
      </w:tblGrid>
      <w:tr w:rsidR="00785A70" w:rsidTr="007F2A4D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785A70" w:rsidRPr="009A28CF" w:rsidRDefault="007F2A4D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3</w:t>
            </w:r>
          </w:p>
        </w:tc>
        <w:tc>
          <w:tcPr>
            <w:tcW w:w="1538" w:type="dxa"/>
            <w:shd w:val="clear" w:color="auto" w:fill="404040" w:themeFill="text1" w:themeFillTint="BF"/>
          </w:tcPr>
          <w:p w:rsidR="00785A70" w:rsidRPr="009A28CF" w:rsidRDefault="007F2A4D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Request Type</w:t>
            </w:r>
          </w:p>
        </w:tc>
        <w:tc>
          <w:tcPr>
            <w:tcW w:w="7372" w:type="dxa"/>
            <w:tcBorders>
              <w:top w:val="nil"/>
              <w:right w:val="nil"/>
            </w:tcBorders>
            <w:vAlign w:val="bottom"/>
          </w:tcPr>
          <w:p w:rsidR="00785A70" w:rsidRPr="00520CFC" w:rsidRDefault="00785A70" w:rsidP="00237FDA">
            <w:pPr>
              <w:rPr>
                <w:b/>
                <w:color w:val="C00000"/>
              </w:rPr>
            </w:pPr>
          </w:p>
        </w:tc>
      </w:tr>
      <w:tr w:rsidR="00785A70" w:rsidRPr="001C5109" w:rsidTr="00237FDA">
        <w:trPr>
          <w:jc w:val="center"/>
        </w:trPr>
        <w:sdt>
          <w:sdtPr>
            <w:id w:val="109829665"/>
            <w:lock w:val="sdtLocked"/>
            <w:placeholder>
              <w:docPart w:val="DefaultPlaceholder_22675704"/>
            </w:placeholder>
            <w:dropDownList>
              <w:listItem w:value="Choose an item."/>
              <w:listItem w:displayText="Mandatory/Legal" w:value="Mandatory/Legal"/>
              <w:listItem w:displayText="Project" w:value="Project"/>
              <w:listItem w:displayText="Investigative Work" w:value="Investigative Work"/>
              <w:listItem w:displayText="Estimate" w:value="Estimate"/>
              <w:listItem w:displayText="Consulting" w:value="Consulting"/>
            </w:dropDownList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85A70" w:rsidRPr="001C5109" w:rsidRDefault="00854487" w:rsidP="003A3210">
                <w:pPr>
                  <w:spacing w:before="120" w:after="120"/>
                </w:pPr>
                <w:r>
                  <w:t>Investigative Work</w:t>
                </w:r>
              </w:p>
            </w:tc>
          </w:sdtContent>
        </w:sdt>
      </w:tr>
    </w:tbl>
    <w:p w:rsidR="00785A70" w:rsidRPr="004E216E" w:rsidRDefault="00785A70" w:rsidP="007F2A4D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3522"/>
        <w:gridCol w:w="5388"/>
      </w:tblGrid>
      <w:tr w:rsidR="007F2A4D" w:rsidTr="007F2A4D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7F2A4D" w:rsidRPr="009A28CF" w:rsidRDefault="007F2A4D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4</w:t>
            </w:r>
          </w:p>
        </w:tc>
        <w:tc>
          <w:tcPr>
            <w:tcW w:w="3522" w:type="dxa"/>
            <w:shd w:val="clear" w:color="auto" w:fill="404040" w:themeFill="text1" w:themeFillTint="BF"/>
          </w:tcPr>
          <w:p w:rsidR="007F2A4D" w:rsidRPr="009A28CF" w:rsidRDefault="007F2A4D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Brief Description about the Request</w:t>
            </w:r>
          </w:p>
        </w:tc>
        <w:tc>
          <w:tcPr>
            <w:tcW w:w="5388" w:type="dxa"/>
            <w:tcBorders>
              <w:top w:val="nil"/>
              <w:right w:val="nil"/>
            </w:tcBorders>
            <w:vAlign w:val="bottom"/>
          </w:tcPr>
          <w:p w:rsidR="007F2A4D" w:rsidRPr="00520CFC" w:rsidRDefault="007F2A4D" w:rsidP="00237FDA">
            <w:pPr>
              <w:rPr>
                <w:b/>
                <w:color w:val="C00000"/>
              </w:rPr>
            </w:pPr>
          </w:p>
        </w:tc>
      </w:tr>
      <w:tr w:rsidR="007F2A4D" w:rsidRPr="001C5109" w:rsidTr="00237FDA">
        <w:trPr>
          <w:jc w:val="center"/>
        </w:trPr>
        <w:sdt>
          <w:sdtPr>
            <w:id w:val="109829627"/>
            <w:lock w:val="sdtLocked"/>
            <w:placeholder>
              <w:docPart w:val="DefaultPlaceholder_22675703"/>
            </w:placeholder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1F6118" w:rsidRDefault="001F6118" w:rsidP="0042725A">
                <w:pPr>
                  <w:spacing w:before="120" w:after="120"/>
                  <w:jc w:val="both"/>
                </w:pPr>
                <w:r>
                  <w:t>This request is to fix a defect with SSC32 code which is having issues while proc</w:t>
                </w:r>
                <w:r w:rsidR="00966A66">
                  <w:t>essing unblocks record (W). Processing of unblock fails if the W  is placed under R</w:t>
                </w:r>
                <w:r>
                  <w:t>(recall add re</w:t>
                </w:r>
                <w:r w:rsidR="00966A66">
                  <w:t>cord) in the same NEWIF file with recall record has  flag type</w:t>
                </w:r>
                <w:r>
                  <w:t xml:space="preserve"> as either I/C. Change is minimal and is inside subroutine </w:t>
                </w:r>
                <w:r w:rsidRPr="001F6118">
                  <w:t>PROCESS.RECALL.UNBLOCK.ITEMS</w:t>
                </w:r>
                <w:r w:rsidR="00966A66">
                  <w:t xml:space="preserve"> under modules SSC3200.BAS</w:t>
                </w:r>
                <w:r>
                  <w:t xml:space="preserve"> . This subroutine gets called only for processing V and W record. From the file function of these two records</w:t>
                </w:r>
                <w:r w:rsidR="00896F4C">
                  <w:t>, they</w:t>
                </w:r>
                <w:r>
                  <w:t xml:space="preserve"> have no flag type passed, so validat</w:t>
                </w:r>
                <w:r w:rsidR="00966A66">
                  <w:t xml:space="preserve">ion should not happen for </w:t>
                </w:r>
                <w:r w:rsidR="00637DBA">
                  <w:t xml:space="preserve">those. </w:t>
                </w:r>
              </w:p>
              <w:p w:rsidR="001F6118" w:rsidRDefault="00637DBA" w:rsidP="00637DBA">
                <w:pPr>
                  <w:spacing w:before="120" w:after="120"/>
                  <w:jc w:val="both"/>
                </w:pPr>
                <w:r>
                  <w:t xml:space="preserve">Subroutine is called only while processing V and W record, as these records do not have any flag types, </w:t>
                </w:r>
                <w:proofErr w:type="spellStart"/>
                <w:r w:rsidR="00D15B90">
                  <w:t>its</w:t>
                </w:r>
                <w:proofErr w:type="spellEnd"/>
                <w:r>
                  <w:t xml:space="preserve"> okay to comment the </w:t>
                </w:r>
                <w:r w:rsidR="00D15B90">
                  <w:t xml:space="preserve">flag </w:t>
                </w:r>
                <w:r>
                  <w:t>validation logic for the records. P</w:t>
                </w:r>
                <w:r w:rsidR="00D15B90">
                  <w:t>rogram works in modular way, so commenting</w:t>
                </w:r>
                <w:r>
                  <w:t xml:space="preserve"> out lines of code has zero effect on other record </w:t>
                </w:r>
                <w:proofErr w:type="gramStart"/>
                <w:r>
                  <w:t>types</w:t>
                </w:r>
                <w:r w:rsidR="00D15B90">
                  <w:t>,</w:t>
                </w:r>
                <w:bookmarkStart w:id="0" w:name="_GoBack"/>
                <w:bookmarkEnd w:id="0"/>
                <w:proofErr w:type="gramEnd"/>
                <w:r>
                  <w:t xml:space="preserve"> same is confirmed by AppsMgmt testing.</w:t>
                </w:r>
                <w:r w:rsidR="00F95C81">
                  <w:t xml:space="preserve"> Change is only with code SSC32.286 and with sub module SSC3200.BAS, no other applications, files or function have been altered or changed for this fix.</w:t>
                </w:r>
              </w:p>
              <w:p w:rsidR="0042725A" w:rsidRDefault="0042725A" w:rsidP="00637DBA">
                <w:pPr>
                  <w:spacing w:before="120" w:after="120"/>
                  <w:jc w:val="both"/>
                </w:pPr>
              </w:p>
              <w:p w:rsidR="00113EF5" w:rsidRDefault="00113EF5" w:rsidP="00113EF5">
                <w:pPr>
                  <w:spacing w:before="120" w:after="120"/>
                </w:pPr>
                <w:r>
                  <w:t xml:space="preserve">Stream     : </w:t>
                </w:r>
                <w:r w:rsidR="001F6118">
                  <w:t>STORES_STREAM_P17</w:t>
                </w:r>
              </w:p>
              <w:p w:rsidR="00113EF5" w:rsidRDefault="00113EF5" w:rsidP="00113EF5">
                <w:pPr>
                  <w:spacing w:before="120" w:after="120"/>
                </w:pPr>
                <w:r>
                  <w:t>Folder      : BASIC</w:t>
                </w:r>
              </w:p>
              <w:p w:rsidR="00113EF5" w:rsidRDefault="00113EF5" w:rsidP="00113EF5">
                <w:pPr>
                  <w:spacing w:before="120" w:after="120"/>
                </w:pPr>
                <w:r>
                  <w:t xml:space="preserve">File           </w:t>
                </w:r>
                <w:r w:rsidR="00F95C81">
                  <w:t>: SSC32.286 ,SSC3200.BAS,SSC3200.LST,SSC3200.OBJ,SSC3200.XRF</w:t>
                </w:r>
              </w:p>
              <w:p w:rsidR="007F2A4D" w:rsidRPr="001C5109" w:rsidRDefault="00966A66" w:rsidP="00113EF5">
                <w:pPr>
                  <w:spacing w:before="120" w:after="120"/>
                </w:pPr>
                <w:r>
                  <w:t xml:space="preserve"> </w:t>
                </w:r>
              </w:p>
            </w:tc>
          </w:sdtContent>
        </w:sdt>
      </w:tr>
    </w:tbl>
    <w:p w:rsidR="007F2A4D" w:rsidRPr="004E216E" w:rsidRDefault="007F2A4D" w:rsidP="007F2A4D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2955"/>
        <w:gridCol w:w="5955"/>
      </w:tblGrid>
      <w:tr w:rsidR="009B7BFE" w:rsidTr="009B7BFE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7F2A4D" w:rsidRPr="009A28CF" w:rsidRDefault="007F2A4D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5</w:t>
            </w:r>
          </w:p>
        </w:tc>
        <w:tc>
          <w:tcPr>
            <w:tcW w:w="2955" w:type="dxa"/>
            <w:shd w:val="clear" w:color="auto" w:fill="404040" w:themeFill="text1" w:themeFillTint="BF"/>
          </w:tcPr>
          <w:p w:rsidR="007F2A4D" w:rsidRPr="009A28CF" w:rsidRDefault="007F2A4D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Requestor Area</w:t>
            </w:r>
            <w:r w:rsidR="009B7BFE">
              <w:rPr>
                <w:b/>
                <w:color w:val="FFFFFF" w:themeColor="background1"/>
              </w:rPr>
              <w:t>/Department</w:t>
            </w:r>
          </w:p>
        </w:tc>
        <w:tc>
          <w:tcPr>
            <w:tcW w:w="5955" w:type="dxa"/>
            <w:tcBorders>
              <w:top w:val="nil"/>
              <w:right w:val="nil"/>
            </w:tcBorders>
            <w:vAlign w:val="bottom"/>
          </w:tcPr>
          <w:p w:rsidR="007F2A4D" w:rsidRPr="00520CFC" w:rsidRDefault="007F2A4D" w:rsidP="00237FDA">
            <w:pPr>
              <w:rPr>
                <w:b/>
                <w:color w:val="C00000"/>
              </w:rPr>
            </w:pPr>
          </w:p>
        </w:tc>
      </w:tr>
      <w:tr w:rsidR="007F2A4D" w:rsidRPr="001C5109" w:rsidTr="00237FDA">
        <w:trPr>
          <w:jc w:val="center"/>
        </w:trPr>
        <w:sdt>
          <w:sdtPr>
            <w:id w:val="109829654"/>
            <w:lock w:val="sdtLocked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F2A4D" w:rsidRPr="001C5109" w:rsidRDefault="00723DDB" w:rsidP="008A133F">
                <w:pPr>
                  <w:spacing w:before="120" w:after="120"/>
                </w:pPr>
                <w:r>
                  <w:t>Applications Management - EPOS</w:t>
                </w:r>
              </w:p>
            </w:tc>
          </w:sdtContent>
        </w:sdt>
      </w:tr>
    </w:tbl>
    <w:p w:rsidR="00785A70" w:rsidRPr="004E216E" w:rsidRDefault="00785A70" w:rsidP="007F2A4D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680"/>
        <w:gridCol w:w="7230"/>
      </w:tblGrid>
      <w:tr w:rsidR="007F2A4D" w:rsidTr="00BA3108">
        <w:trPr>
          <w:tblHeader/>
          <w:jc w:val="center"/>
        </w:trPr>
        <w:tc>
          <w:tcPr>
            <w:tcW w:w="445" w:type="dxa"/>
            <w:tcBorders>
              <w:bottom w:val="single" w:sz="4" w:space="0" w:color="404040" w:themeColor="text1" w:themeTint="BF"/>
            </w:tcBorders>
            <w:shd w:val="clear" w:color="auto" w:fill="C00000"/>
            <w:vAlign w:val="center"/>
          </w:tcPr>
          <w:p w:rsidR="007F2A4D" w:rsidRPr="009A28CF" w:rsidRDefault="007F2A4D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6</w:t>
            </w:r>
          </w:p>
        </w:tc>
        <w:tc>
          <w:tcPr>
            <w:tcW w:w="1680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:rsidR="007F2A4D" w:rsidRPr="009A28CF" w:rsidRDefault="007F2A4D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Funding Source</w:t>
            </w:r>
          </w:p>
        </w:tc>
        <w:tc>
          <w:tcPr>
            <w:tcW w:w="7230" w:type="dxa"/>
            <w:tcBorders>
              <w:top w:val="nil"/>
              <w:bottom w:val="single" w:sz="4" w:space="0" w:color="404040" w:themeColor="text1" w:themeTint="BF"/>
              <w:right w:val="nil"/>
            </w:tcBorders>
            <w:vAlign w:val="bottom"/>
          </w:tcPr>
          <w:p w:rsidR="007F2A4D" w:rsidRPr="00520CFC" w:rsidRDefault="007F2A4D" w:rsidP="00237FDA">
            <w:pPr>
              <w:rPr>
                <w:b/>
                <w:color w:val="C00000"/>
              </w:rPr>
            </w:pPr>
          </w:p>
        </w:tc>
      </w:tr>
      <w:tr w:rsidR="007F2A4D" w:rsidRPr="001C5109" w:rsidTr="00BA3108">
        <w:trPr>
          <w:jc w:val="center"/>
        </w:trPr>
        <w:sdt>
          <w:sdtPr>
            <w:id w:val="109829669"/>
            <w:lock w:val="sdtLocked"/>
            <w:placeholder>
              <w:docPart w:val="DefaultPlaceholder_22675704"/>
            </w:placeholder>
            <w:showingPlcHdr/>
            <w:dropDownList>
              <w:listItem w:value="Choose an item."/>
              <w:listItem w:displayText="Operating Plan" w:value="Operating Plan"/>
              <w:listItem w:displayText="Cost Centre" w:value="Cost Centre"/>
              <w:listItem w:displayText="Supplier Funded" w:value="Supplier Funded"/>
              <w:listItem w:displayText="To be Determined" w:value="To be Determined"/>
            </w:dropDownList>
          </w:sdtPr>
          <w:sdtEndPr/>
          <w:sdtContent>
            <w:tc>
              <w:tcPr>
                <w:tcW w:w="9355" w:type="dxa"/>
                <w:gridSpan w:val="3"/>
                <w:tcBorders>
                  <w:bottom w:val="dashSmallGap" w:sz="4" w:space="0" w:color="BFBFBF" w:themeColor="background1" w:themeShade="BF"/>
                </w:tcBorders>
                <w:shd w:val="clear" w:color="auto" w:fill="FFFFFF" w:themeFill="background1"/>
              </w:tcPr>
              <w:p w:rsidR="007F2A4D" w:rsidRPr="001C5109" w:rsidRDefault="00605AAC" w:rsidP="00605AAC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7F2A4D" w:rsidRPr="003A274C" w:rsidTr="00BA3108">
        <w:trPr>
          <w:jc w:val="center"/>
        </w:trPr>
        <w:tc>
          <w:tcPr>
            <w:tcW w:w="9355" w:type="dxa"/>
            <w:gridSpan w:val="3"/>
            <w:tcBorders>
              <w:top w:val="dashSmallGap" w:sz="4" w:space="0" w:color="BFBFBF" w:themeColor="background1" w:themeShade="BF"/>
            </w:tcBorders>
            <w:shd w:val="clear" w:color="auto" w:fill="FFFFFF" w:themeFill="background1"/>
          </w:tcPr>
          <w:p w:rsidR="007F2A4D" w:rsidRPr="003A274C" w:rsidRDefault="007F2A4D" w:rsidP="00275A54">
            <w:pPr>
              <w:spacing w:before="60" w:after="120"/>
              <w:rPr>
                <w:b/>
              </w:rPr>
            </w:pPr>
            <w:r w:rsidRPr="003A274C">
              <w:rPr>
                <w:b/>
              </w:rPr>
              <w:lastRenderedPageBreak/>
              <w:t>Additional Information</w:t>
            </w:r>
          </w:p>
          <w:sdt>
            <w:sdtPr>
              <w:id w:val="109829635"/>
              <w:lock w:val="sdtLocked"/>
              <w:placeholder>
                <w:docPart w:val="DefaultPlaceholder_22675703"/>
              </w:placeholder>
            </w:sdtPr>
            <w:sdtEndPr/>
            <w:sdtContent>
              <w:p w:rsidR="00F77CF6" w:rsidRPr="003A274C" w:rsidRDefault="001F6118" w:rsidP="001F6118">
                <w:pPr>
                  <w:spacing w:before="120" w:after="120"/>
                </w:pPr>
                <w:r>
                  <w:t xml:space="preserve">Defect </w:t>
                </w:r>
              </w:p>
            </w:sdtContent>
          </w:sdt>
        </w:tc>
      </w:tr>
    </w:tbl>
    <w:p w:rsidR="007F2A4D" w:rsidRPr="004E216E" w:rsidRDefault="007F2A4D" w:rsidP="007F2A4D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971"/>
        <w:gridCol w:w="7939"/>
      </w:tblGrid>
      <w:tr w:rsidR="007F2A4D" w:rsidTr="007F2A4D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7F2A4D" w:rsidRPr="009A28CF" w:rsidRDefault="007F2A4D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7</w:t>
            </w:r>
          </w:p>
        </w:tc>
        <w:tc>
          <w:tcPr>
            <w:tcW w:w="971" w:type="dxa"/>
            <w:shd w:val="clear" w:color="auto" w:fill="404040" w:themeFill="text1" w:themeFillTint="BF"/>
          </w:tcPr>
          <w:p w:rsidR="007F2A4D" w:rsidRPr="009A28CF" w:rsidRDefault="007F2A4D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Sponsor</w:t>
            </w:r>
          </w:p>
        </w:tc>
        <w:tc>
          <w:tcPr>
            <w:tcW w:w="7939" w:type="dxa"/>
            <w:tcBorders>
              <w:top w:val="nil"/>
              <w:right w:val="nil"/>
            </w:tcBorders>
            <w:vAlign w:val="bottom"/>
          </w:tcPr>
          <w:p w:rsidR="007F2A4D" w:rsidRPr="00520CFC" w:rsidRDefault="007F2A4D" w:rsidP="00237FDA">
            <w:pPr>
              <w:rPr>
                <w:b/>
                <w:color w:val="C00000"/>
              </w:rPr>
            </w:pPr>
          </w:p>
        </w:tc>
      </w:tr>
      <w:tr w:rsidR="007F2A4D" w:rsidRPr="001C5109" w:rsidTr="00237FDA">
        <w:trPr>
          <w:jc w:val="center"/>
        </w:trPr>
        <w:sdt>
          <w:sdtPr>
            <w:id w:val="109829655"/>
            <w:lock w:val="sdtLocked"/>
            <w:placeholder>
              <w:docPart w:val="DefaultPlaceholder_22675703"/>
            </w:placeholder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F2A4D" w:rsidRPr="001C5109" w:rsidRDefault="00A411B7" w:rsidP="00A411B7">
                <w:pPr>
                  <w:spacing w:before="120" w:after="120"/>
                </w:pPr>
                <w:r>
                  <w:t>Ganesh Verma</w:t>
                </w:r>
              </w:p>
            </w:tc>
          </w:sdtContent>
        </w:sdt>
      </w:tr>
    </w:tbl>
    <w:p w:rsidR="007F2A4D" w:rsidRPr="004E216E" w:rsidRDefault="007F2A4D" w:rsidP="007F2A4D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711"/>
        <w:gridCol w:w="7199"/>
      </w:tblGrid>
      <w:tr w:rsidR="00FD2D8B" w:rsidTr="00FD2D8B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7F2A4D" w:rsidRPr="009A28CF" w:rsidRDefault="00FD2D8B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8</w:t>
            </w:r>
          </w:p>
        </w:tc>
        <w:tc>
          <w:tcPr>
            <w:tcW w:w="1711" w:type="dxa"/>
            <w:shd w:val="clear" w:color="auto" w:fill="404040" w:themeFill="text1" w:themeFillTint="BF"/>
          </w:tcPr>
          <w:p w:rsidR="007F2A4D" w:rsidRPr="009A28CF" w:rsidRDefault="00FD2D8B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Date Submitted</w:t>
            </w:r>
          </w:p>
        </w:tc>
        <w:tc>
          <w:tcPr>
            <w:tcW w:w="7199" w:type="dxa"/>
            <w:tcBorders>
              <w:top w:val="nil"/>
              <w:right w:val="nil"/>
            </w:tcBorders>
            <w:vAlign w:val="bottom"/>
          </w:tcPr>
          <w:p w:rsidR="007F2A4D" w:rsidRPr="00520CFC" w:rsidRDefault="007F2A4D" w:rsidP="00237FDA">
            <w:pPr>
              <w:rPr>
                <w:b/>
                <w:color w:val="C00000"/>
              </w:rPr>
            </w:pPr>
          </w:p>
        </w:tc>
      </w:tr>
      <w:tr w:rsidR="007F2A4D" w:rsidRPr="001C5109" w:rsidTr="00237FDA">
        <w:trPr>
          <w:jc w:val="center"/>
        </w:trPr>
        <w:sdt>
          <w:sdtPr>
            <w:id w:val="109829642"/>
            <w:lock w:val="sdtLocked"/>
            <w:placeholder>
              <w:docPart w:val="DefaultPlaceholder_22675705"/>
            </w:placeholder>
            <w:date w:fullDate="2016-02-09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F2A4D" w:rsidRPr="001C5109" w:rsidRDefault="00A411B7" w:rsidP="005D022F">
                <w:pPr>
                  <w:spacing w:before="120" w:after="120"/>
                </w:pPr>
                <w:r>
                  <w:rPr>
                    <w:lang w:val="en-GB"/>
                  </w:rPr>
                  <w:t>09/02/2016</w:t>
                </w:r>
              </w:p>
            </w:tc>
          </w:sdtContent>
        </w:sdt>
      </w:tr>
    </w:tbl>
    <w:p w:rsidR="007F2A4D" w:rsidRPr="004E216E" w:rsidRDefault="007F2A4D" w:rsidP="007F2A4D">
      <w:pPr>
        <w:spacing w:after="0"/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2247"/>
        <w:gridCol w:w="6663"/>
      </w:tblGrid>
      <w:tr w:rsidR="00FD2D8B" w:rsidTr="00FD2D8B">
        <w:trPr>
          <w:tblHeader/>
          <w:jc w:val="center"/>
        </w:trPr>
        <w:tc>
          <w:tcPr>
            <w:tcW w:w="445" w:type="dxa"/>
            <w:shd w:val="clear" w:color="auto" w:fill="C00000"/>
            <w:vAlign w:val="center"/>
          </w:tcPr>
          <w:p w:rsidR="007F2A4D" w:rsidRPr="009A28CF" w:rsidRDefault="00FD2D8B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9</w:t>
            </w:r>
          </w:p>
        </w:tc>
        <w:tc>
          <w:tcPr>
            <w:tcW w:w="2247" w:type="dxa"/>
            <w:shd w:val="clear" w:color="auto" w:fill="404040" w:themeFill="text1" w:themeFillTint="BF"/>
          </w:tcPr>
          <w:p w:rsidR="007F2A4D" w:rsidRPr="009A28CF" w:rsidRDefault="00FD2D8B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Desired Delivery Date</w:t>
            </w:r>
          </w:p>
        </w:tc>
        <w:tc>
          <w:tcPr>
            <w:tcW w:w="6663" w:type="dxa"/>
            <w:tcBorders>
              <w:top w:val="nil"/>
              <w:right w:val="nil"/>
            </w:tcBorders>
            <w:vAlign w:val="bottom"/>
          </w:tcPr>
          <w:p w:rsidR="007F2A4D" w:rsidRPr="00520CFC" w:rsidRDefault="007F2A4D" w:rsidP="00237FDA">
            <w:pPr>
              <w:rPr>
                <w:b/>
                <w:color w:val="C00000"/>
              </w:rPr>
            </w:pPr>
          </w:p>
        </w:tc>
      </w:tr>
      <w:tr w:rsidR="007F2A4D" w:rsidRPr="001C5109" w:rsidTr="00237FDA">
        <w:trPr>
          <w:jc w:val="center"/>
        </w:trPr>
        <w:sdt>
          <w:sdtPr>
            <w:id w:val="109829643"/>
            <w:lock w:val="sdtLocked"/>
            <w:placeholder>
              <w:docPart w:val="DefaultPlaceholder_22675705"/>
            </w:placeholder>
            <w:date w:fullDate="2016-02-11T00:00:00Z">
              <w:dateFormat w:val="dd/MM/yyyy"/>
              <w:lid w:val="en-GB"/>
              <w:storeMappedDataAs w:val="dateTime"/>
              <w:calendar w:val="gregorian"/>
            </w:date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F2A4D" w:rsidRPr="001C5109" w:rsidRDefault="00A411B7" w:rsidP="005D022F">
                <w:pPr>
                  <w:spacing w:before="120" w:after="120"/>
                </w:pPr>
                <w:r>
                  <w:rPr>
                    <w:lang w:val="en-GB"/>
                  </w:rPr>
                  <w:t>11/02/2016</w:t>
                </w:r>
              </w:p>
            </w:tc>
          </w:sdtContent>
        </w:sdt>
      </w:tr>
    </w:tbl>
    <w:p w:rsidR="007F2A4D" w:rsidRDefault="007F2A4D" w:rsidP="007F2A4D">
      <w:pPr>
        <w:spacing w:after="0"/>
      </w:pPr>
    </w:p>
    <w:p w:rsidR="00D83C37" w:rsidRDefault="00D83C37">
      <w:pPr>
        <w:rPr>
          <w:b/>
        </w:rPr>
      </w:pPr>
      <w:r>
        <w:rPr>
          <w:b/>
        </w:rPr>
        <w:br w:type="page"/>
      </w:r>
    </w:p>
    <w:p w:rsidR="00A0633F" w:rsidRDefault="00AE1BED">
      <w:r w:rsidRPr="00472A05">
        <w:rPr>
          <w:b/>
        </w:rPr>
        <w:lastRenderedPageBreak/>
        <w:t>Instructions:</w:t>
      </w:r>
      <w:r w:rsidRPr="00472A05">
        <w:t xml:space="preserve"> </w:t>
      </w:r>
      <w:r>
        <w:t>The sections below are to be filled by the assigned Business Analyst.</w:t>
      </w: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113"/>
        <w:gridCol w:w="7797"/>
      </w:tblGrid>
      <w:tr w:rsidR="00D83C37" w:rsidTr="00957C37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D83C37" w:rsidRPr="009A28CF" w:rsidRDefault="001D684A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10</w:t>
            </w:r>
          </w:p>
        </w:tc>
        <w:tc>
          <w:tcPr>
            <w:tcW w:w="1113" w:type="dxa"/>
            <w:shd w:val="clear" w:color="auto" w:fill="404040" w:themeFill="text1" w:themeFillTint="BF"/>
          </w:tcPr>
          <w:p w:rsidR="00D83C37" w:rsidRPr="009A28CF" w:rsidRDefault="00957C37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RDWR ID</w:t>
            </w:r>
          </w:p>
        </w:tc>
        <w:tc>
          <w:tcPr>
            <w:tcW w:w="7797" w:type="dxa"/>
            <w:tcBorders>
              <w:top w:val="nil"/>
              <w:right w:val="nil"/>
            </w:tcBorders>
            <w:vAlign w:val="bottom"/>
          </w:tcPr>
          <w:p w:rsidR="00D83C37" w:rsidRPr="001A0E96" w:rsidRDefault="001A0E96" w:rsidP="00237FDA">
            <w:pPr>
              <w:rPr>
                <w:color w:val="808080" w:themeColor="background1" w:themeShade="80"/>
              </w:rPr>
            </w:pPr>
            <w:r w:rsidRPr="001A0E96">
              <w:rPr>
                <w:color w:val="808080" w:themeColor="background1" w:themeShade="80"/>
                <w:sz w:val="18"/>
              </w:rPr>
              <w:t>Format: RDWRYYYYMMDD###</w:t>
            </w:r>
          </w:p>
        </w:tc>
      </w:tr>
      <w:tr w:rsidR="00D83C37" w:rsidRPr="009D1189" w:rsidTr="00237FDA">
        <w:trPr>
          <w:jc w:val="center"/>
        </w:trPr>
        <w:sdt>
          <w:sdtPr>
            <w:id w:val="109829644"/>
            <w:lock w:val="sdtLocked"/>
            <w:placeholder>
              <w:docPart w:val="DefaultPlaceholder_22675703"/>
            </w:placeholder>
            <w:showingPlcHdr/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D83C37" w:rsidRPr="009D1189" w:rsidRDefault="00167955" w:rsidP="005D022F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D83C37" w:rsidRPr="00CA310D" w:rsidRDefault="00D83C37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2672"/>
        <w:gridCol w:w="6238"/>
      </w:tblGrid>
      <w:tr w:rsidR="00D83C37" w:rsidTr="00957C37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D83C37" w:rsidRPr="009A28CF" w:rsidRDefault="00D83C37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  <w:r w:rsidR="001D684A">
              <w:rPr>
                <w:b/>
                <w:color w:val="FFFFFF" w:themeColor="background1"/>
              </w:rPr>
              <w:t>1</w:t>
            </w:r>
          </w:p>
        </w:tc>
        <w:tc>
          <w:tcPr>
            <w:tcW w:w="2672" w:type="dxa"/>
            <w:shd w:val="clear" w:color="auto" w:fill="404040" w:themeFill="text1" w:themeFillTint="BF"/>
          </w:tcPr>
          <w:p w:rsidR="00D83C37" w:rsidRPr="009A28CF" w:rsidRDefault="00957C37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Previous RDWR IDs (if any)</w:t>
            </w:r>
          </w:p>
        </w:tc>
        <w:tc>
          <w:tcPr>
            <w:tcW w:w="6238" w:type="dxa"/>
            <w:tcBorders>
              <w:top w:val="nil"/>
              <w:right w:val="nil"/>
            </w:tcBorders>
            <w:vAlign w:val="bottom"/>
          </w:tcPr>
          <w:p w:rsidR="00D83C37" w:rsidRPr="00520CFC" w:rsidRDefault="00D83C37" w:rsidP="00237FDA">
            <w:pPr>
              <w:rPr>
                <w:b/>
                <w:color w:val="C00000"/>
              </w:rPr>
            </w:pPr>
          </w:p>
        </w:tc>
      </w:tr>
      <w:tr w:rsidR="00D83C37" w:rsidRPr="009D1189" w:rsidTr="00237FDA">
        <w:trPr>
          <w:jc w:val="center"/>
        </w:trPr>
        <w:sdt>
          <w:sdtPr>
            <w:id w:val="109829647"/>
            <w:lock w:val="sdtLocked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D83C37" w:rsidRPr="009D1189" w:rsidRDefault="00167955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D83C37" w:rsidRPr="00CA310D" w:rsidRDefault="00D83C37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2672"/>
        <w:gridCol w:w="6238"/>
      </w:tblGrid>
      <w:tr w:rsidR="00957C37" w:rsidTr="00237FDA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957C37" w:rsidRPr="009A28CF" w:rsidRDefault="00957C37" w:rsidP="00EF714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  <w:r w:rsidR="00EF714A">
              <w:rPr>
                <w:b/>
                <w:color w:val="FFFFFF" w:themeColor="background1"/>
              </w:rPr>
              <w:t>2</w:t>
            </w:r>
          </w:p>
        </w:tc>
        <w:tc>
          <w:tcPr>
            <w:tcW w:w="2672" w:type="dxa"/>
            <w:shd w:val="clear" w:color="auto" w:fill="404040" w:themeFill="text1" w:themeFillTint="BF"/>
          </w:tcPr>
          <w:p w:rsidR="00957C37" w:rsidRPr="009A28CF" w:rsidRDefault="00543B02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Assigned Business Analyst</w:t>
            </w:r>
          </w:p>
        </w:tc>
        <w:tc>
          <w:tcPr>
            <w:tcW w:w="6238" w:type="dxa"/>
            <w:tcBorders>
              <w:top w:val="nil"/>
              <w:right w:val="nil"/>
            </w:tcBorders>
            <w:vAlign w:val="bottom"/>
          </w:tcPr>
          <w:p w:rsidR="00957C37" w:rsidRPr="00520CFC" w:rsidRDefault="00957C37" w:rsidP="00237FDA">
            <w:pPr>
              <w:rPr>
                <w:b/>
                <w:color w:val="C00000"/>
              </w:rPr>
            </w:pPr>
          </w:p>
        </w:tc>
      </w:tr>
      <w:tr w:rsidR="00957C37" w:rsidRPr="009D1189" w:rsidTr="00237FDA">
        <w:trPr>
          <w:jc w:val="center"/>
        </w:trPr>
        <w:sdt>
          <w:sdtPr>
            <w:id w:val="109829661"/>
            <w:lock w:val="sdtLocked"/>
            <w:placeholder>
              <w:docPart w:val="DefaultPlaceholder_22675704"/>
            </w:placeholder>
            <w:showingPlcHdr/>
            <w:dropDownList>
              <w:listItem w:value="Choose an item."/>
              <w:listItem w:displayText="Alan Saunders" w:value="Alan Saunders"/>
              <w:listItem w:displayText="Janet Kemp" w:value="Janet Kemp"/>
              <w:listItem w:displayText="Helen Gellion" w:value="Helen Gellion"/>
              <w:listItem w:displayText="Steve Perkins" w:value="Steve Perkins"/>
              <w:listItem w:displayText="Rebecca Sleigh" w:value="Rebecca Sleigh"/>
              <w:listItem w:displayText="Suraj Rajeev" w:value="Suraj Rajeev"/>
            </w:dropDownList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957C37" w:rsidRPr="009D1189" w:rsidRDefault="00FB5FC9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957C37" w:rsidRPr="00CA310D" w:rsidRDefault="00957C37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861"/>
        <w:gridCol w:w="8049"/>
      </w:tblGrid>
      <w:tr w:rsidR="00543B02" w:rsidTr="00543B02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957C37" w:rsidRPr="009A28CF" w:rsidRDefault="00957C37" w:rsidP="00EF714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  <w:r w:rsidR="00EF714A">
              <w:rPr>
                <w:b/>
                <w:color w:val="FFFFFF" w:themeColor="background1"/>
              </w:rPr>
              <w:t>3</w:t>
            </w:r>
          </w:p>
        </w:tc>
        <w:tc>
          <w:tcPr>
            <w:tcW w:w="861" w:type="dxa"/>
            <w:shd w:val="clear" w:color="auto" w:fill="404040" w:themeFill="text1" w:themeFillTint="BF"/>
          </w:tcPr>
          <w:p w:rsidR="00957C37" w:rsidRPr="009A28CF" w:rsidRDefault="00543B02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FOD ID</w:t>
            </w:r>
          </w:p>
        </w:tc>
        <w:tc>
          <w:tcPr>
            <w:tcW w:w="8049" w:type="dxa"/>
            <w:tcBorders>
              <w:top w:val="nil"/>
              <w:right w:val="nil"/>
            </w:tcBorders>
            <w:vAlign w:val="bottom"/>
          </w:tcPr>
          <w:p w:rsidR="00957C37" w:rsidRPr="00520CFC" w:rsidRDefault="00957C37" w:rsidP="00237FDA">
            <w:pPr>
              <w:rPr>
                <w:b/>
                <w:color w:val="C00000"/>
              </w:rPr>
            </w:pPr>
          </w:p>
        </w:tc>
      </w:tr>
      <w:tr w:rsidR="00957C37" w:rsidRPr="009D1189" w:rsidTr="00237FDA">
        <w:trPr>
          <w:jc w:val="center"/>
        </w:trPr>
        <w:sdt>
          <w:sdtPr>
            <w:id w:val="109829648"/>
            <w:lock w:val="sdtLocked"/>
            <w:placeholder>
              <w:docPart w:val="DefaultPlaceholder_22675703"/>
            </w:placeholder>
            <w:showingPlcHdr/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957C37" w:rsidRPr="009D1189" w:rsidRDefault="00B42F01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957C37" w:rsidRPr="00CA310D" w:rsidRDefault="00957C37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963"/>
        <w:gridCol w:w="6947"/>
      </w:tblGrid>
      <w:tr w:rsidR="00543B02" w:rsidTr="00543B02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957C37" w:rsidRPr="009A28CF" w:rsidRDefault="00957C37" w:rsidP="00EF714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  <w:r w:rsidR="00EF714A">
              <w:rPr>
                <w:b/>
                <w:color w:val="FFFFFF" w:themeColor="background1"/>
              </w:rPr>
              <w:t>4</w:t>
            </w:r>
          </w:p>
        </w:tc>
        <w:tc>
          <w:tcPr>
            <w:tcW w:w="1963" w:type="dxa"/>
            <w:shd w:val="clear" w:color="auto" w:fill="404040" w:themeFill="text1" w:themeFillTint="BF"/>
          </w:tcPr>
          <w:p w:rsidR="00957C37" w:rsidRPr="009A28CF" w:rsidRDefault="00543B02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Power Steering ID</w:t>
            </w:r>
          </w:p>
        </w:tc>
        <w:tc>
          <w:tcPr>
            <w:tcW w:w="6947" w:type="dxa"/>
            <w:tcBorders>
              <w:top w:val="nil"/>
              <w:right w:val="nil"/>
            </w:tcBorders>
            <w:vAlign w:val="bottom"/>
          </w:tcPr>
          <w:p w:rsidR="00957C37" w:rsidRPr="00520CFC" w:rsidRDefault="00957C37" w:rsidP="00237FDA">
            <w:pPr>
              <w:rPr>
                <w:b/>
                <w:color w:val="C00000"/>
              </w:rPr>
            </w:pPr>
          </w:p>
        </w:tc>
      </w:tr>
      <w:tr w:rsidR="00957C37" w:rsidRPr="009D1189" w:rsidTr="00237FDA">
        <w:trPr>
          <w:jc w:val="center"/>
        </w:trPr>
        <w:sdt>
          <w:sdtPr>
            <w:id w:val="109829649"/>
            <w:lock w:val="sdtLocked"/>
            <w:placeholder>
              <w:docPart w:val="DefaultPlaceholder_22675703"/>
            </w:placeholder>
            <w:showingPlcHdr/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957C37" w:rsidRPr="009D1189" w:rsidRDefault="00B42F01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957C37" w:rsidRPr="00CA310D" w:rsidRDefault="00957C37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254"/>
        <w:gridCol w:w="7656"/>
      </w:tblGrid>
      <w:tr w:rsidR="00957C37" w:rsidTr="00543B02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957C37" w:rsidRPr="009A28CF" w:rsidRDefault="00957C37" w:rsidP="00EF714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  <w:r w:rsidR="00EF714A">
              <w:rPr>
                <w:b/>
                <w:color w:val="FFFFFF" w:themeColor="background1"/>
              </w:rPr>
              <w:t>5</w:t>
            </w:r>
          </w:p>
        </w:tc>
        <w:tc>
          <w:tcPr>
            <w:tcW w:w="1254" w:type="dxa"/>
            <w:shd w:val="clear" w:color="auto" w:fill="404040" w:themeFill="text1" w:themeFillTint="BF"/>
          </w:tcPr>
          <w:p w:rsidR="00957C37" w:rsidRPr="009A28CF" w:rsidRDefault="00543B02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IO Number</w:t>
            </w:r>
          </w:p>
        </w:tc>
        <w:tc>
          <w:tcPr>
            <w:tcW w:w="7656" w:type="dxa"/>
            <w:tcBorders>
              <w:top w:val="nil"/>
              <w:right w:val="nil"/>
            </w:tcBorders>
            <w:vAlign w:val="bottom"/>
          </w:tcPr>
          <w:p w:rsidR="00957C37" w:rsidRPr="00520CFC" w:rsidRDefault="00957C37" w:rsidP="00237FDA">
            <w:pPr>
              <w:rPr>
                <w:b/>
                <w:color w:val="C00000"/>
              </w:rPr>
            </w:pPr>
          </w:p>
        </w:tc>
      </w:tr>
      <w:tr w:rsidR="00957C37" w:rsidRPr="009D1189" w:rsidTr="00237FDA">
        <w:trPr>
          <w:jc w:val="center"/>
        </w:trPr>
        <w:sdt>
          <w:sdtPr>
            <w:id w:val="109829650"/>
            <w:lock w:val="sdtLocked"/>
            <w:placeholder>
              <w:docPart w:val="DefaultPlaceholder_22675703"/>
            </w:placeholder>
            <w:showingPlcHdr/>
            <w:text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957C37" w:rsidRPr="009D1189" w:rsidRDefault="00B42F01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957C37" w:rsidRPr="00CA310D" w:rsidRDefault="00957C37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396"/>
        <w:gridCol w:w="7514"/>
      </w:tblGrid>
      <w:tr w:rsidR="00957C37" w:rsidTr="007A7DB2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957C37" w:rsidRPr="009A28CF" w:rsidRDefault="00957C37" w:rsidP="00EF714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  <w:r w:rsidR="00EF714A">
              <w:rPr>
                <w:b/>
                <w:color w:val="FFFFFF" w:themeColor="background1"/>
              </w:rPr>
              <w:t>6</w:t>
            </w:r>
          </w:p>
        </w:tc>
        <w:tc>
          <w:tcPr>
            <w:tcW w:w="1396" w:type="dxa"/>
            <w:shd w:val="clear" w:color="auto" w:fill="404040" w:themeFill="text1" w:themeFillTint="BF"/>
          </w:tcPr>
          <w:p w:rsidR="00957C37" w:rsidRPr="009A28CF" w:rsidRDefault="007A7DB2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Project Type</w:t>
            </w:r>
          </w:p>
        </w:tc>
        <w:tc>
          <w:tcPr>
            <w:tcW w:w="7514" w:type="dxa"/>
            <w:tcBorders>
              <w:top w:val="nil"/>
              <w:right w:val="nil"/>
            </w:tcBorders>
            <w:vAlign w:val="bottom"/>
          </w:tcPr>
          <w:p w:rsidR="00957C37" w:rsidRPr="00520CFC" w:rsidRDefault="00957C37" w:rsidP="00237FDA">
            <w:pPr>
              <w:rPr>
                <w:b/>
                <w:color w:val="C00000"/>
              </w:rPr>
            </w:pPr>
          </w:p>
        </w:tc>
      </w:tr>
      <w:tr w:rsidR="00957C37" w:rsidRPr="009D1189" w:rsidTr="00237FDA">
        <w:trPr>
          <w:jc w:val="center"/>
        </w:trPr>
        <w:sdt>
          <w:sdtPr>
            <w:id w:val="109829672"/>
            <w:lock w:val="sdtLocked"/>
            <w:placeholder>
              <w:docPart w:val="DefaultPlaceholder_22675704"/>
            </w:placeholder>
            <w:showingPlcHdr/>
            <w:dropDownList>
              <w:listItem w:value="Choose an item."/>
              <w:listItem w:displayText="Service Request" w:value="Service Request"/>
              <w:listItem w:displayText="Minor IT Change" w:value="Minor IT Change"/>
              <w:listItem w:displayText="Simple Project" w:value="Simple Project"/>
              <w:listItem w:displayText="Normal Project" w:value="Normal Project"/>
              <w:listItem w:displayText="Complex Project" w:value="Complex Project"/>
            </w:dropDownList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957C37" w:rsidRPr="009D1189" w:rsidRDefault="00DE354F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957C37" w:rsidRDefault="00957C37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113"/>
        <w:gridCol w:w="7797"/>
      </w:tblGrid>
      <w:tr w:rsidR="005E3A1B" w:rsidTr="00EB5BE8">
        <w:trPr>
          <w:tblHeader/>
          <w:jc w:val="center"/>
        </w:trPr>
        <w:tc>
          <w:tcPr>
            <w:tcW w:w="445" w:type="dxa"/>
            <w:tcBorders>
              <w:bottom w:val="single" w:sz="4" w:space="0" w:color="404040" w:themeColor="text1" w:themeTint="BF"/>
            </w:tcBorders>
            <w:shd w:val="clear" w:color="auto" w:fill="76923C" w:themeFill="accent3" w:themeFillShade="BF"/>
            <w:vAlign w:val="center"/>
          </w:tcPr>
          <w:p w:rsidR="005E3A1B" w:rsidRPr="009A28CF" w:rsidRDefault="005E3A1B" w:rsidP="00BD7D66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17</w:t>
            </w:r>
          </w:p>
        </w:tc>
        <w:tc>
          <w:tcPr>
            <w:tcW w:w="1113" w:type="dxa"/>
            <w:tcBorders>
              <w:bottom w:val="single" w:sz="4" w:space="0" w:color="404040" w:themeColor="text1" w:themeTint="BF"/>
            </w:tcBorders>
            <w:shd w:val="clear" w:color="auto" w:fill="404040" w:themeFill="text1" w:themeFillTint="BF"/>
          </w:tcPr>
          <w:p w:rsidR="005E3A1B" w:rsidRPr="009A28CF" w:rsidRDefault="005E3A1B" w:rsidP="00BD7D66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Estimate</w:t>
            </w:r>
          </w:p>
        </w:tc>
        <w:tc>
          <w:tcPr>
            <w:tcW w:w="7797" w:type="dxa"/>
            <w:tcBorders>
              <w:top w:val="nil"/>
              <w:bottom w:val="single" w:sz="4" w:space="0" w:color="404040" w:themeColor="text1" w:themeTint="BF"/>
              <w:right w:val="nil"/>
            </w:tcBorders>
            <w:vAlign w:val="bottom"/>
          </w:tcPr>
          <w:p w:rsidR="005E3A1B" w:rsidRPr="00520CFC" w:rsidRDefault="005E3A1B" w:rsidP="00BD7D66">
            <w:pPr>
              <w:rPr>
                <w:b/>
                <w:color w:val="C00000"/>
              </w:rPr>
            </w:pPr>
          </w:p>
        </w:tc>
      </w:tr>
      <w:tr w:rsidR="005E3A1B" w:rsidRPr="001C5109" w:rsidTr="00BD7D66">
        <w:trPr>
          <w:jc w:val="center"/>
        </w:trPr>
        <w:sdt>
          <w:sdtPr>
            <w:id w:val="3028038"/>
            <w:lock w:val="sdtLocked"/>
            <w:placeholder>
              <w:docPart w:val="2406FB6CDC994608BE6047858F34C58A"/>
            </w:placeholder>
            <w:showingPlcHdr/>
            <w:dropDownList>
              <w:listItem w:value="Choose an item."/>
              <w:listItem w:displayText="&lt;£5K" w:value="&lt;£5K"/>
              <w:listItem w:displayText="&lt;£10K" w:value="&lt;£10K"/>
              <w:listItem w:displayText="&lt;£50K" w:value="&lt;£50K"/>
              <w:listItem w:displayText="&lt;£500K" w:value="&lt;£500K"/>
              <w:listItem w:displayText="&gt;£500K" w:value="&gt;£500K"/>
            </w:dropDownList>
          </w:sdtPr>
          <w:sdtEndPr/>
          <w:sdtContent>
            <w:tc>
              <w:tcPr>
                <w:tcW w:w="9355" w:type="dxa"/>
                <w:gridSpan w:val="3"/>
                <w:tcBorders>
                  <w:bottom w:val="dashSmallGap" w:sz="4" w:space="0" w:color="BFBFBF" w:themeColor="background1" w:themeShade="BF"/>
                </w:tcBorders>
                <w:shd w:val="clear" w:color="auto" w:fill="FFFFFF" w:themeFill="background1"/>
              </w:tcPr>
              <w:p w:rsidR="005E3A1B" w:rsidRPr="001C5109" w:rsidRDefault="005E3A1B" w:rsidP="00BD7D66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E3A1B" w:rsidRPr="003A274C" w:rsidTr="00BD7D66">
        <w:trPr>
          <w:jc w:val="center"/>
        </w:trPr>
        <w:tc>
          <w:tcPr>
            <w:tcW w:w="9355" w:type="dxa"/>
            <w:gridSpan w:val="3"/>
            <w:tcBorders>
              <w:top w:val="dashSmallGap" w:sz="4" w:space="0" w:color="BFBFBF" w:themeColor="background1" w:themeShade="BF"/>
            </w:tcBorders>
            <w:shd w:val="clear" w:color="auto" w:fill="FFFFFF" w:themeFill="background1"/>
          </w:tcPr>
          <w:p w:rsidR="005E3A1B" w:rsidRPr="003A274C" w:rsidRDefault="005E3A1B" w:rsidP="00BD7D66">
            <w:pPr>
              <w:spacing w:before="60" w:after="120"/>
              <w:rPr>
                <w:b/>
              </w:rPr>
            </w:pPr>
            <w:r w:rsidRPr="003A274C">
              <w:rPr>
                <w:b/>
              </w:rPr>
              <w:t>Additional Information</w:t>
            </w:r>
          </w:p>
          <w:sdt>
            <w:sdtPr>
              <w:id w:val="3028037"/>
              <w:lock w:val="sdtLocked"/>
              <w:placeholder>
                <w:docPart w:val="866C880657AC4FB1BAB2C7A6799CC867"/>
              </w:placeholder>
              <w:showingPlcHdr/>
            </w:sdtPr>
            <w:sdtEndPr/>
            <w:sdtContent>
              <w:p w:rsidR="005E3A1B" w:rsidRPr="003A274C" w:rsidRDefault="005E3A1B" w:rsidP="00BD7D66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sdtContent>
          </w:sdt>
        </w:tc>
      </w:tr>
    </w:tbl>
    <w:p w:rsidR="007A7DB2" w:rsidRPr="0087347C" w:rsidRDefault="007A7DB2" w:rsidP="007A7DB2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2530"/>
        <w:gridCol w:w="6380"/>
      </w:tblGrid>
      <w:tr w:rsidR="00EF33AE" w:rsidTr="00EF33AE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7A7DB2" w:rsidRPr="009A28CF" w:rsidRDefault="007A7DB2" w:rsidP="00EF33A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1</w:t>
            </w:r>
            <w:r w:rsidR="00EF33AE">
              <w:rPr>
                <w:b/>
                <w:color w:val="FFFFFF" w:themeColor="background1"/>
              </w:rPr>
              <w:t>8</w:t>
            </w:r>
          </w:p>
        </w:tc>
        <w:tc>
          <w:tcPr>
            <w:tcW w:w="2530" w:type="dxa"/>
            <w:shd w:val="clear" w:color="auto" w:fill="404040" w:themeFill="text1" w:themeFillTint="BF"/>
          </w:tcPr>
          <w:p w:rsidR="007A7DB2" w:rsidRPr="009A28CF" w:rsidRDefault="00EF33AE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Stakeholders (if known)</w:t>
            </w:r>
          </w:p>
        </w:tc>
        <w:tc>
          <w:tcPr>
            <w:tcW w:w="6380" w:type="dxa"/>
            <w:tcBorders>
              <w:top w:val="nil"/>
              <w:right w:val="nil"/>
            </w:tcBorders>
            <w:vAlign w:val="bottom"/>
          </w:tcPr>
          <w:p w:rsidR="007A7DB2" w:rsidRPr="00520CFC" w:rsidRDefault="007A7DB2" w:rsidP="00237FDA">
            <w:pPr>
              <w:rPr>
                <w:b/>
                <w:color w:val="C00000"/>
              </w:rPr>
            </w:pPr>
          </w:p>
        </w:tc>
      </w:tr>
      <w:tr w:rsidR="007A7DB2" w:rsidRPr="009D1189" w:rsidTr="00237FDA">
        <w:trPr>
          <w:jc w:val="center"/>
        </w:trPr>
        <w:sdt>
          <w:sdtPr>
            <w:id w:val="109829651"/>
            <w:lock w:val="sdtLocked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A7DB2" w:rsidRPr="009D1189" w:rsidRDefault="00B42F01" w:rsidP="00237FDA">
                <w:pPr>
                  <w:spacing w:before="120" w:after="24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7A7DB2" w:rsidRPr="00F9211C" w:rsidRDefault="007A7DB2" w:rsidP="007A7DB2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963"/>
        <w:gridCol w:w="6947"/>
      </w:tblGrid>
      <w:tr w:rsidR="00EF33AE" w:rsidTr="00EF33AE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7A7DB2" w:rsidRPr="009A28CF" w:rsidRDefault="007A7DB2" w:rsidP="00EF33A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1</w:t>
            </w:r>
            <w:r w:rsidR="00EF33AE">
              <w:rPr>
                <w:b/>
                <w:color w:val="FFFFFF" w:themeColor="background1"/>
              </w:rPr>
              <w:t>9</w:t>
            </w:r>
          </w:p>
        </w:tc>
        <w:tc>
          <w:tcPr>
            <w:tcW w:w="1963" w:type="dxa"/>
            <w:shd w:val="clear" w:color="auto" w:fill="404040" w:themeFill="text1" w:themeFillTint="BF"/>
          </w:tcPr>
          <w:p w:rsidR="007A7DB2" w:rsidRPr="009A28CF" w:rsidRDefault="00EF33AE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Analysis Outcome</w:t>
            </w:r>
          </w:p>
        </w:tc>
        <w:tc>
          <w:tcPr>
            <w:tcW w:w="6947" w:type="dxa"/>
            <w:tcBorders>
              <w:top w:val="nil"/>
              <w:right w:val="nil"/>
            </w:tcBorders>
            <w:vAlign w:val="bottom"/>
          </w:tcPr>
          <w:p w:rsidR="007A7DB2" w:rsidRPr="00520CFC" w:rsidRDefault="007A7DB2" w:rsidP="00237FDA">
            <w:pPr>
              <w:rPr>
                <w:b/>
                <w:color w:val="C00000"/>
              </w:rPr>
            </w:pPr>
          </w:p>
        </w:tc>
      </w:tr>
      <w:tr w:rsidR="007A7DB2" w:rsidRPr="00956996" w:rsidTr="00237FDA">
        <w:trPr>
          <w:jc w:val="center"/>
        </w:trPr>
        <w:sdt>
          <w:sdtPr>
            <w:id w:val="109829652"/>
            <w:lock w:val="sdtLocked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A7DB2" w:rsidRPr="00956996" w:rsidRDefault="00B42F01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7A7DB2" w:rsidRPr="00533B3E" w:rsidRDefault="007A7DB2" w:rsidP="007A7DB2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2137"/>
        <w:gridCol w:w="6773"/>
      </w:tblGrid>
      <w:tr w:rsidR="00EF33AE" w:rsidTr="00EF33AE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7A7DB2" w:rsidRPr="009A28CF" w:rsidRDefault="00EF33AE" w:rsidP="00237FDA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20</w:t>
            </w:r>
          </w:p>
        </w:tc>
        <w:tc>
          <w:tcPr>
            <w:tcW w:w="2137" w:type="dxa"/>
            <w:shd w:val="clear" w:color="auto" w:fill="404040" w:themeFill="text1" w:themeFillTint="BF"/>
          </w:tcPr>
          <w:p w:rsidR="007A7DB2" w:rsidRPr="009A28CF" w:rsidRDefault="00EF33AE" w:rsidP="00237FDA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Recommendations</w:t>
            </w:r>
          </w:p>
        </w:tc>
        <w:tc>
          <w:tcPr>
            <w:tcW w:w="6773" w:type="dxa"/>
            <w:tcBorders>
              <w:top w:val="nil"/>
              <w:right w:val="nil"/>
            </w:tcBorders>
            <w:vAlign w:val="bottom"/>
          </w:tcPr>
          <w:p w:rsidR="007A7DB2" w:rsidRPr="00520CFC" w:rsidRDefault="007A7DB2" w:rsidP="00237FDA">
            <w:pPr>
              <w:rPr>
                <w:b/>
                <w:color w:val="C00000"/>
              </w:rPr>
            </w:pPr>
          </w:p>
        </w:tc>
      </w:tr>
      <w:tr w:rsidR="007A7DB2" w:rsidRPr="00956996" w:rsidTr="00237FDA">
        <w:trPr>
          <w:jc w:val="center"/>
        </w:trPr>
        <w:sdt>
          <w:sdtPr>
            <w:id w:val="109829653"/>
            <w:lock w:val="sdtLocked"/>
            <w:placeholder>
              <w:docPart w:val="DefaultPlaceholder_22675703"/>
            </w:placeholder>
            <w:showingPlcHdr/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7A7DB2" w:rsidRPr="00956996" w:rsidRDefault="00B42F01" w:rsidP="000764E0">
                <w:pPr>
                  <w:spacing w:before="120" w:after="120"/>
                </w:pPr>
                <w:r w:rsidRPr="00812DCB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:rsidR="007A7DB2" w:rsidRPr="003A3ED7" w:rsidRDefault="007A7DB2" w:rsidP="007A7DB2">
      <w:pPr>
        <w:rPr>
          <w:sz w:val="18"/>
        </w:rPr>
      </w:pPr>
    </w:p>
    <w:tbl>
      <w:tblPr>
        <w:tblStyle w:val="TableGrid"/>
        <w:tblW w:w="0" w:type="auto"/>
        <w:jc w:val="center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445"/>
        <w:gridCol w:w="1680"/>
        <w:gridCol w:w="7230"/>
      </w:tblGrid>
      <w:tr w:rsidR="00EF33AE" w:rsidTr="00EF33AE">
        <w:trPr>
          <w:tblHeader/>
          <w:jc w:val="center"/>
        </w:trPr>
        <w:tc>
          <w:tcPr>
            <w:tcW w:w="445" w:type="dxa"/>
            <w:shd w:val="clear" w:color="auto" w:fill="76923C" w:themeFill="accent3" w:themeFillShade="BF"/>
            <w:vAlign w:val="center"/>
          </w:tcPr>
          <w:p w:rsidR="00EF33AE" w:rsidRPr="009A28CF" w:rsidRDefault="00EF33AE" w:rsidP="00EF33AE">
            <w:pPr>
              <w:jc w:val="center"/>
              <w:rPr>
                <w:b/>
              </w:rPr>
            </w:pPr>
            <w:r>
              <w:rPr>
                <w:b/>
                <w:color w:val="FFFFFF" w:themeColor="background1"/>
              </w:rPr>
              <w:t>21</w:t>
            </w:r>
          </w:p>
        </w:tc>
        <w:tc>
          <w:tcPr>
            <w:tcW w:w="1680" w:type="dxa"/>
            <w:shd w:val="clear" w:color="auto" w:fill="404040" w:themeFill="text1" w:themeFillTint="BF"/>
          </w:tcPr>
          <w:p w:rsidR="00EF33AE" w:rsidRPr="009A28CF" w:rsidRDefault="00EF33AE" w:rsidP="00EF33AE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Request Status</w:t>
            </w:r>
          </w:p>
        </w:tc>
        <w:tc>
          <w:tcPr>
            <w:tcW w:w="7230" w:type="dxa"/>
            <w:tcBorders>
              <w:top w:val="nil"/>
              <w:right w:val="nil"/>
            </w:tcBorders>
            <w:vAlign w:val="bottom"/>
          </w:tcPr>
          <w:p w:rsidR="00EF33AE" w:rsidRPr="00520CFC" w:rsidRDefault="00EF33AE" w:rsidP="00237FDA">
            <w:pPr>
              <w:rPr>
                <w:b/>
                <w:color w:val="C00000"/>
              </w:rPr>
            </w:pPr>
          </w:p>
        </w:tc>
      </w:tr>
      <w:tr w:rsidR="00EF33AE" w:rsidTr="00237FDA">
        <w:trPr>
          <w:jc w:val="center"/>
        </w:trPr>
        <w:sdt>
          <w:sdtPr>
            <w:id w:val="109829610"/>
            <w:lock w:val="sdtLocked"/>
            <w:placeholder>
              <w:docPart w:val="DefaultPlaceholder_22675704"/>
            </w:placeholder>
            <w:showingPlcHdr/>
            <w:dropDownList>
              <w:listItem w:value="Choose an item."/>
              <w:listItem w:displayText="New" w:value="New"/>
              <w:listItem w:displayText="Open" w:value="Open"/>
              <w:listItem w:displayText="Closed" w:value="Closed"/>
              <w:listItem w:displayText="Cancelled" w:value="Cancelled"/>
              <w:listItem w:displayText="Moved to Flight Path" w:value="Moved to Flight Path"/>
            </w:dropDownList>
          </w:sdtPr>
          <w:sdtEndPr/>
          <w:sdtContent>
            <w:tc>
              <w:tcPr>
                <w:tcW w:w="9355" w:type="dxa"/>
                <w:gridSpan w:val="3"/>
                <w:shd w:val="clear" w:color="auto" w:fill="FFFFFF" w:themeFill="background1"/>
              </w:tcPr>
              <w:p w:rsidR="00EF33AE" w:rsidRPr="00FD3E87" w:rsidRDefault="00F37920" w:rsidP="000764E0">
                <w:pPr>
                  <w:spacing w:before="120" w:after="120"/>
                  <w:rPr>
                    <w:sz w:val="20"/>
                  </w:rPr>
                </w:pPr>
                <w:r w:rsidRPr="00812DCB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</w:tbl>
    <w:p w:rsidR="00EF33AE" w:rsidRPr="00AF4794" w:rsidRDefault="00EF33AE" w:rsidP="007A7DB2">
      <w:pPr>
        <w:rPr>
          <w:sz w:val="18"/>
        </w:rPr>
      </w:pPr>
    </w:p>
    <w:p w:rsidR="007A7DB2" w:rsidRDefault="007A7DB2" w:rsidP="007A7DB2"/>
    <w:p w:rsidR="007A7DB2" w:rsidRDefault="007A7DB2" w:rsidP="007A7DB2"/>
    <w:p w:rsidR="007A7DB2" w:rsidRDefault="007A7DB2" w:rsidP="007A7DB2"/>
    <w:sectPr w:rsidR="007A7DB2" w:rsidSect="00C062C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FA0" w:rsidRDefault="00F14FA0" w:rsidP="005663CE">
      <w:pPr>
        <w:spacing w:after="0" w:line="240" w:lineRule="auto"/>
      </w:pPr>
      <w:r>
        <w:separator/>
      </w:r>
    </w:p>
  </w:endnote>
  <w:endnote w:type="continuationSeparator" w:id="0">
    <w:p w:rsidR="00F14FA0" w:rsidRDefault="00F14FA0" w:rsidP="0056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2"/>
      <w:gridCol w:w="3192"/>
      <w:gridCol w:w="3192"/>
    </w:tblGrid>
    <w:tr w:rsidR="004366B7" w:rsidRPr="005D4A38" w:rsidTr="00931D2E">
      <w:tc>
        <w:tcPr>
          <w:tcW w:w="3192" w:type="dxa"/>
        </w:tcPr>
        <w:p w:rsidR="00931D2E" w:rsidRPr="00E40427" w:rsidRDefault="00F14FA0">
          <w:pPr>
            <w:pStyle w:val="Footer"/>
            <w:rPr>
              <w:color w:val="404040" w:themeColor="text1" w:themeTint="BF"/>
            </w:rPr>
          </w:pPr>
          <w:sdt>
            <w:sdtPr>
              <w:id w:val="565050523"/>
              <w:docPartObj>
                <w:docPartGallery w:val="Page Numbers (Top of Page)"/>
                <w:docPartUnique/>
              </w:docPartObj>
            </w:sdtPr>
            <w:sdtEndPr/>
            <w:sdtContent>
              <w:r w:rsidR="005D4A38" w:rsidRPr="00E40427">
                <w:rPr>
                  <w:color w:val="404040" w:themeColor="text1" w:themeTint="BF"/>
                </w:rPr>
                <w:t xml:space="preserve">Page </w:t>
              </w:r>
              <w:r w:rsidR="00C338D8" w:rsidRPr="00E40427">
                <w:rPr>
                  <w:b/>
                  <w:color w:val="404040" w:themeColor="text1" w:themeTint="BF"/>
                  <w:sz w:val="24"/>
                  <w:szCs w:val="24"/>
                </w:rPr>
                <w:fldChar w:fldCharType="begin"/>
              </w:r>
              <w:r w:rsidR="005D4A38" w:rsidRPr="00E40427">
                <w:rPr>
                  <w:b/>
                  <w:color w:val="404040" w:themeColor="text1" w:themeTint="BF"/>
                </w:rPr>
                <w:instrText xml:space="preserve"> PAGE </w:instrText>
              </w:r>
              <w:r w:rsidR="00C338D8" w:rsidRPr="00E40427">
                <w:rPr>
                  <w:b/>
                  <w:color w:val="404040" w:themeColor="text1" w:themeTint="BF"/>
                  <w:sz w:val="24"/>
                  <w:szCs w:val="24"/>
                </w:rPr>
                <w:fldChar w:fldCharType="separate"/>
              </w:r>
              <w:r w:rsidR="00D15B90">
                <w:rPr>
                  <w:b/>
                  <w:noProof/>
                  <w:color w:val="404040" w:themeColor="text1" w:themeTint="BF"/>
                </w:rPr>
                <w:t>1</w:t>
              </w:r>
              <w:r w:rsidR="00C338D8" w:rsidRPr="00E40427">
                <w:rPr>
                  <w:b/>
                  <w:color w:val="404040" w:themeColor="text1" w:themeTint="BF"/>
                  <w:sz w:val="24"/>
                  <w:szCs w:val="24"/>
                </w:rPr>
                <w:fldChar w:fldCharType="end"/>
              </w:r>
              <w:r w:rsidR="005D4A38" w:rsidRPr="00E40427">
                <w:rPr>
                  <w:color w:val="404040" w:themeColor="text1" w:themeTint="BF"/>
                </w:rPr>
                <w:t xml:space="preserve"> of </w:t>
              </w:r>
              <w:r w:rsidR="00C338D8" w:rsidRPr="00E40427">
                <w:rPr>
                  <w:b/>
                  <w:color w:val="404040" w:themeColor="text1" w:themeTint="BF"/>
                  <w:sz w:val="24"/>
                  <w:szCs w:val="24"/>
                </w:rPr>
                <w:fldChar w:fldCharType="begin"/>
              </w:r>
              <w:r w:rsidR="005D4A38" w:rsidRPr="00E40427">
                <w:rPr>
                  <w:b/>
                  <w:color w:val="404040" w:themeColor="text1" w:themeTint="BF"/>
                </w:rPr>
                <w:instrText xml:space="preserve"> NUMPAGES  </w:instrText>
              </w:r>
              <w:r w:rsidR="00C338D8" w:rsidRPr="00E40427">
                <w:rPr>
                  <w:b/>
                  <w:color w:val="404040" w:themeColor="text1" w:themeTint="BF"/>
                  <w:sz w:val="24"/>
                  <w:szCs w:val="24"/>
                </w:rPr>
                <w:fldChar w:fldCharType="separate"/>
              </w:r>
              <w:r w:rsidR="00D15B90">
                <w:rPr>
                  <w:b/>
                  <w:noProof/>
                  <w:color w:val="404040" w:themeColor="text1" w:themeTint="BF"/>
                </w:rPr>
                <w:t>4</w:t>
              </w:r>
              <w:r w:rsidR="00C338D8" w:rsidRPr="00E40427">
                <w:rPr>
                  <w:b/>
                  <w:color w:val="404040" w:themeColor="text1" w:themeTint="BF"/>
                  <w:sz w:val="24"/>
                  <w:szCs w:val="24"/>
                </w:rPr>
                <w:fldChar w:fldCharType="end"/>
              </w:r>
            </w:sdtContent>
          </w:sdt>
        </w:p>
      </w:tc>
      <w:tc>
        <w:tcPr>
          <w:tcW w:w="3192" w:type="dxa"/>
        </w:tcPr>
        <w:p w:rsidR="00931D2E" w:rsidRPr="00E40427" w:rsidRDefault="00923A05" w:rsidP="00931D2E">
          <w:pPr>
            <w:pStyle w:val="Footer"/>
            <w:jc w:val="center"/>
            <w:rPr>
              <w:color w:val="404040" w:themeColor="text1" w:themeTint="BF"/>
            </w:rPr>
          </w:pPr>
          <w:r w:rsidRPr="00E40427">
            <w:rPr>
              <w:color w:val="404040" w:themeColor="text1" w:themeTint="BF"/>
            </w:rPr>
            <w:t>Retail Delivery Work Request</w:t>
          </w:r>
        </w:p>
      </w:tc>
      <w:tc>
        <w:tcPr>
          <w:tcW w:w="3192" w:type="dxa"/>
        </w:tcPr>
        <w:p w:rsidR="00931D2E" w:rsidRPr="00E40427" w:rsidRDefault="00CB2770" w:rsidP="00236F3D">
          <w:pPr>
            <w:pStyle w:val="Footer"/>
            <w:jc w:val="right"/>
            <w:rPr>
              <w:color w:val="404040" w:themeColor="text1" w:themeTint="BF"/>
            </w:rPr>
          </w:pPr>
          <w:r w:rsidRPr="00E40427">
            <w:rPr>
              <w:color w:val="404040" w:themeColor="text1" w:themeTint="BF"/>
            </w:rPr>
            <w:t>201</w:t>
          </w:r>
          <w:r w:rsidR="00236F3D">
            <w:rPr>
              <w:color w:val="404040" w:themeColor="text1" w:themeTint="BF"/>
            </w:rPr>
            <w:t>5</w:t>
          </w:r>
        </w:p>
      </w:tc>
    </w:tr>
  </w:tbl>
  <w:p w:rsidR="00931D2E" w:rsidRDefault="00931D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FA0" w:rsidRDefault="00F14FA0" w:rsidP="005663CE">
      <w:pPr>
        <w:spacing w:after="0" w:line="240" w:lineRule="auto"/>
      </w:pPr>
      <w:r>
        <w:separator/>
      </w:r>
    </w:p>
  </w:footnote>
  <w:footnote w:type="continuationSeparator" w:id="0">
    <w:p w:rsidR="00F14FA0" w:rsidRDefault="00F14FA0" w:rsidP="0056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2240" w:type="dxa"/>
      <w:tblInd w:w="-133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4F81BD" w:themeFill="accent1"/>
      <w:tblLook w:val="04A0" w:firstRow="1" w:lastRow="0" w:firstColumn="1" w:lastColumn="0" w:noHBand="0" w:noVBand="1"/>
    </w:tblPr>
    <w:tblGrid>
      <w:gridCol w:w="1582"/>
      <w:gridCol w:w="1134"/>
      <w:gridCol w:w="9524"/>
    </w:tblGrid>
    <w:tr w:rsidR="00E45BC8" w:rsidTr="00B82DEE">
      <w:tc>
        <w:tcPr>
          <w:tcW w:w="1582" w:type="dxa"/>
          <w:shd w:val="clear" w:color="auto" w:fill="404040" w:themeFill="text1" w:themeFillTint="BF"/>
        </w:tcPr>
        <w:p w:rsidR="00E45BC8" w:rsidRDefault="00E45BC8" w:rsidP="003B0388">
          <w:pPr>
            <w:pStyle w:val="Header"/>
          </w:pPr>
        </w:p>
      </w:tc>
      <w:tc>
        <w:tcPr>
          <w:tcW w:w="1134" w:type="dxa"/>
          <w:shd w:val="clear" w:color="auto" w:fill="FFFFFF" w:themeFill="background1"/>
          <w:vAlign w:val="center"/>
        </w:tcPr>
        <w:p w:rsidR="00E45BC8" w:rsidRPr="00E40427" w:rsidRDefault="00B807EC" w:rsidP="00441795">
          <w:pPr>
            <w:pStyle w:val="Header"/>
            <w:jc w:val="center"/>
            <w:rPr>
              <w:b/>
              <w:color w:val="404040" w:themeColor="text1" w:themeTint="BF"/>
            </w:rPr>
          </w:pPr>
          <w:r w:rsidRPr="00E40427">
            <w:rPr>
              <w:b/>
              <w:color w:val="404040" w:themeColor="text1" w:themeTint="BF"/>
            </w:rPr>
            <w:t>BOOTS IT</w:t>
          </w:r>
        </w:p>
      </w:tc>
      <w:tc>
        <w:tcPr>
          <w:tcW w:w="9524" w:type="dxa"/>
          <w:shd w:val="clear" w:color="auto" w:fill="404040" w:themeFill="text1" w:themeFillTint="BF"/>
        </w:tcPr>
        <w:p w:rsidR="00E45BC8" w:rsidRDefault="00E45BC8" w:rsidP="003B0388">
          <w:pPr>
            <w:pStyle w:val="Header"/>
          </w:pPr>
          <w:r>
            <w:rPr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3972268</wp:posOffset>
                </wp:positionH>
                <wp:positionV relativeFrom="paragraph">
                  <wp:posOffset>-237392</wp:posOffset>
                </wp:positionV>
                <wp:extent cx="914400" cy="589084"/>
                <wp:effectExtent l="0" t="0" r="0" b="0"/>
                <wp:wrapNone/>
                <wp:docPr id="2" name="Picture 2" descr="\\psf\Home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psf\Home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589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E45BC8" w:rsidRDefault="00E45B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0BFE"/>
    <w:multiLevelType w:val="hybridMultilevel"/>
    <w:tmpl w:val="85208236"/>
    <w:lvl w:ilvl="0" w:tplc="B98CB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6102D"/>
    <w:multiLevelType w:val="hybridMultilevel"/>
    <w:tmpl w:val="38A8EC9E"/>
    <w:lvl w:ilvl="0" w:tplc="C6F43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CE"/>
    <w:rsid w:val="0000002B"/>
    <w:rsid w:val="0000005A"/>
    <w:rsid w:val="00005CED"/>
    <w:rsid w:val="0002349F"/>
    <w:rsid w:val="000249B3"/>
    <w:rsid w:val="00025F3E"/>
    <w:rsid w:val="00031239"/>
    <w:rsid w:val="00045952"/>
    <w:rsid w:val="000506E8"/>
    <w:rsid w:val="000660EC"/>
    <w:rsid w:val="00075984"/>
    <w:rsid w:val="000764E0"/>
    <w:rsid w:val="00077206"/>
    <w:rsid w:val="0008693C"/>
    <w:rsid w:val="00090CE6"/>
    <w:rsid w:val="00097CD8"/>
    <w:rsid w:val="000D04D8"/>
    <w:rsid w:val="00100334"/>
    <w:rsid w:val="00101661"/>
    <w:rsid w:val="00112F99"/>
    <w:rsid w:val="00113EF5"/>
    <w:rsid w:val="00125AE7"/>
    <w:rsid w:val="0012675F"/>
    <w:rsid w:val="00167955"/>
    <w:rsid w:val="00170124"/>
    <w:rsid w:val="001732BA"/>
    <w:rsid w:val="00173CF3"/>
    <w:rsid w:val="00175DCA"/>
    <w:rsid w:val="00180404"/>
    <w:rsid w:val="00182FFB"/>
    <w:rsid w:val="00185E06"/>
    <w:rsid w:val="00192A57"/>
    <w:rsid w:val="00197175"/>
    <w:rsid w:val="001A0933"/>
    <w:rsid w:val="001A0E96"/>
    <w:rsid w:val="001B2FE1"/>
    <w:rsid w:val="001B620C"/>
    <w:rsid w:val="001C41A2"/>
    <w:rsid w:val="001C5109"/>
    <w:rsid w:val="001D13B7"/>
    <w:rsid w:val="001D684A"/>
    <w:rsid w:val="001E4E3A"/>
    <w:rsid w:val="001F6118"/>
    <w:rsid w:val="00204823"/>
    <w:rsid w:val="00212F3D"/>
    <w:rsid w:val="00213B9D"/>
    <w:rsid w:val="00217E1D"/>
    <w:rsid w:val="00230C4B"/>
    <w:rsid w:val="002338C4"/>
    <w:rsid w:val="00233E86"/>
    <w:rsid w:val="00235C09"/>
    <w:rsid w:val="00236F3D"/>
    <w:rsid w:val="002449A5"/>
    <w:rsid w:val="002512A8"/>
    <w:rsid w:val="00271856"/>
    <w:rsid w:val="00271AB2"/>
    <w:rsid w:val="00272393"/>
    <w:rsid w:val="00275A54"/>
    <w:rsid w:val="00280DDA"/>
    <w:rsid w:val="00294FE4"/>
    <w:rsid w:val="00296465"/>
    <w:rsid w:val="002A4027"/>
    <w:rsid w:val="002A5155"/>
    <w:rsid w:val="002B1952"/>
    <w:rsid w:val="002B202A"/>
    <w:rsid w:val="002C161D"/>
    <w:rsid w:val="002C4907"/>
    <w:rsid w:val="002E149F"/>
    <w:rsid w:val="002E27B9"/>
    <w:rsid w:val="0032355A"/>
    <w:rsid w:val="00332320"/>
    <w:rsid w:val="003352DB"/>
    <w:rsid w:val="00345C1A"/>
    <w:rsid w:val="0036547F"/>
    <w:rsid w:val="0037480F"/>
    <w:rsid w:val="00385E6B"/>
    <w:rsid w:val="003940C9"/>
    <w:rsid w:val="003A274C"/>
    <w:rsid w:val="003A2B4A"/>
    <w:rsid w:val="003A3210"/>
    <w:rsid w:val="003A3ED7"/>
    <w:rsid w:val="003A77E1"/>
    <w:rsid w:val="003B73B8"/>
    <w:rsid w:val="003C659B"/>
    <w:rsid w:val="003D6D6B"/>
    <w:rsid w:val="003F38BB"/>
    <w:rsid w:val="003F632F"/>
    <w:rsid w:val="00412BD0"/>
    <w:rsid w:val="00421B2A"/>
    <w:rsid w:val="0042533D"/>
    <w:rsid w:val="0042680D"/>
    <w:rsid w:val="0042725A"/>
    <w:rsid w:val="00427DCF"/>
    <w:rsid w:val="00430E20"/>
    <w:rsid w:val="00433BC1"/>
    <w:rsid w:val="004347E3"/>
    <w:rsid w:val="0043636D"/>
    <w:rsid w:val="004366B7"/>
    <w:rsid w:val="00437486"/>
    <w:rsid w:val="00437DFA"/>
    <w:rsid w:val="00441795"/>
    <w:rsid w:val="00442E4F"/>
    <w:rsid w:val="004520AE"/>
    <w:rsid w:val="0045323E"/>
    <w:rsid w:val="00454B0D"/>
    <w:rsid w:val="00472A05"/>
    <w:rsid w:val="00476135"/>
    <w:rsid w:val="0048003A"/>
    <w:rsid w:val="00481DBB"/>
    <w:rsid w:val="00486956"/>
    <w:rsid w:val="00491C22"/>
    <w:rsid w:val="00492A63"/>
    <w:rsid w:val="00492DEB"/>
    <w:rsid w:val="00496261"/>
    <w:rsid w:val="004A5FC7"/>
    <w:rsid w:val="004B687F"/>
    <w:rsid w:val="004C0FB4"/>
    <w:rsid w:val="004D42E5"/>
    <w:rsid w:val="004E1941"/>
    <w:rsid w:val="004E216E"/>
    <w:rsid w:val="00505A91"/>
    <w:rsid w:val="005060F3"/>
    <w:rsid w:val="00506B61"/>
    <w:rsid w:val="00512E4D"/>
    <w:rsid w:val="005203FF"/>
    <w:rsid w:val="00520CFC"/>
    <w:rsid w:val="00522E69"/>
    <w:rsid w:val="00525166"/>
    <w:rsid w:val="00527FCF"/>
    <w:rsid w:val="00533B3E"/>
    <w:rsid w:val="00535F62"/>
    <w:rsid w:val="005405BF"/>
    <w:rsid w:val="00543277"/>
    <w:rsid w:val="00543B02"/>
    <w:rsid w:val="005449E1"/>
    <w:rsid w:val="005548C9"/>
    <w:rsid w:val="005663CE"/>
    <w:rsid w:val="0057435D"/>
    <w:rsid w:val="00585A6A"/>
    <w:rsid w:val="00587969"/>
    <w:rsid w:val="00593615"/>
    <w:rsid w:val="005A0E8E"/>
    <w:rsid w:val="005A0EF7"/>
    <w:rsid w:val="005A2119"/>
    <w:rsid w:val="005D022F"/>
    <w:rsid w:val="005D1234"/>
    <w:rsid w:val="005D1E1F"/>
    <w:rsid w:val="005D4A38"/>
    <w:rsid w:val="005E3A1B"/>
    <w:rsid w:val="005F267C"/>
    <w:rsid w:val="005F5863"/>
    <w:rsid w:val="005F6910"/>
    <w:rsid w:val="00605AAC"/>
    <w:rsid w:val="00606939"/>
    <w:rsid w:val="00610414"/>
    <w:rsid w:val="0062481D"/>
    <w:rsid w:val="00625C4F"/>
    <w:rsid w:val="00635FB0"/>
    <w:rsid w:val="00637DBA"/>
    <w:rsid w:val="00641108"/>
    <w:rsid w:val="00642C8B"/>
    <w:rsid w:val="006469D1"/>
    <w:rsid w:val="00647826"/>
    <w:rsid w:val="006560D5"/>
    <w:rsid w:val="00661F54"/>
    <w:rsid w:val="006655EF"/>
    <w:rsid w:val="006720CA"/>
    <w:rsid w:val="00685375"/>
    <w:rsid w:val="00687564"/>
    <w:rsid w:val="006B13A3"/>
    <w:rsid w:val="006B2AC5"/>
    <w:rsid w:val="006B5D31"/>
    <w:rsid w:val="006C0E02"/>
    <w:rsid w:val="006F099E"/>
    <w:rsid w:val="006F1020"/>
    <w:rsid w:val="0070220D"/>
    <w:rsid w:val="00707EA0"/>
    <w:rsid w:val="00710C3E"/>
    <w:rsid w:val="007157D2"/>
    <w:rsid w:val="007165BE"/>
    <w:rsid w:val="00723DDB"/>
    <w:rsid w:val="0072642B"/>
    <w:rsid w:val="00730ABE"/>
    <w:rsid w:val="0073311A"/>
    <w:rsid w:val="00751D8D"/>
    <w:rsid w:val="00755AF4"/>
    <w:rsid w:val="00771478"/>
    <w:rsid w:val="00775198"/>
    <w:rsid w:val="00777A6C"/>
    <w:rsid w:val="00777CD4"/>
    <w:rsid w:val="00780B83"/>
    <w:rsid w:val="00783A83"/>
    <w:rsid w:val="00785A70"/>
    <w:rsid w:val="00787740"/>
    <w:rsid w:val="00787A46"/>
    <w:rsid w:val="00795F53"/>
    <w:rsid w:val="00796CCC"/>
    <w:rsid w:val="007A127B"/>
    <w:rsid w:val="007A57C4"/>
    <w:rsid w:val="007A5CC7"/>
    <w:rsid w:val="007A7DB2"/>
    <w:rsid w:val="007E0C5D"/>
    <w:rsid w:val="007E1148"/>
    <w:rsid w:val="007E6314"/>
    <w:rsid w:val="007F2A4D"/>
    <w:rsid w:val="0080185D"/>
    <w:rsid w:val="008058CA"/>
    <w:rsid w:val="00805E90"/>
    <w:rsid w:val="00806C60"/>
    <w:rsid w:val="00810EF1"/>
    <w:rsid w:val="00817E84"/>
    <w:rsid w:val="00820E3B"/>
    <w:rsid w:val="008239E6"/>
    <w:rsid w:val="00825339"/>
    <w:rsid w:val="00831192"/>
    <w:rsid w:val="00834B80"/>
    <w:rsid w:val="008375CB"/>
    <w:rsid w:val="0084050B"/>
    <w:rsid w:val="00844730"/>
    <w:rsid w:val="0084499F"/>
    <w:rsid w:val="00854487"/>
    <w:rsid w:val="0085722C"/>
    <w:rsid w:val="008607AE"/>
    <w:rsid w:val="00860E32"/>
    <w:rsid w:val="008720DD"/>
    <w:rsid w:val="0087347C"/>
    <w:rsid w:val="008758AE"/>
    <w:rsid w:val="00876C88"/>
    <w:rsid w:val="008848E0"/>
    <w:rsid w:val="008960EA"/>
    <w:rsid w:val="00896F4C"/>
    <w:rsid w:val="008A133F"/>
    <w:rsid w:val="008A36E6"/>
    <w:rsid w:val="008A4EF8"/>
    <w:rsid w:val="008B226E"/>
    <w:rsid w:val="008C1991"/>
    <w:rsid w:val="008D3EA4"/>
    <w:rsid w:val="008E07DA"/>
    <w:rsid w:val="008F2D70"/>
    <w:rsid w:val="009042F7"/>
    <w:rsid w:val="009053F6"/>
    <w:rsid w:val="00910F71"/>
    <w:rsid w:val="00913C3E"/>
    <w:rsid w:val="00923A05"/>
    <w:rsid w:val="00926A89"/>
    <w:rsid w:val="00930736"/>
    <w:rsid w:val="00931D2E"/>
    <w:rsid w:val="009323C8"/>
    <w:rsid w:val="0093373D"/>
    <w:rsid w:val="00934B0F"/>
    <w:rsid w:val="00940DDA"/>
    <w:rsid w:val="00941514"/>
    <w:rsid w:val="00943020"/>
    <w:rsid w:val="009515E0"/>
    <w:rsid w:val="00952682"/>
    <w:rsid w:val="00956996"/>
    <w:rsid w:val="00957C37"/>
    <w:rsid w:val="009631F7"/>
    <w:rsid w:val="009643C5"/>
    <w:rsid w:val="00965682"/>
    <w:rsid w:val="0096650A"/>
    <w:rsid w:val="00966A66"/>
    <w:rsid w:val="009703D5"/>
    <w:rsid w:val="009726E3"/>
    <w:rsid w:val="00972B3D"/>
    <w:rsid w:val="00980EF5"/>
    <w:rsid w:val="00980FB5"/>
    <w:rsid w:val="00982FB6"/>
    <w:rsid w:val="0098515C"/>
    <w:rsid w:val="00985B70"/>
    <w:rsid w:val="009A34BC"/>
    <w:rsid w:val="009B6020"/>
    <w:rsid w:val="009B7BFE"/>
    <w:rsid w:val="009C7241"/>
    <w:rsid w:val="009D1189"/>
    <w:rsid w:val="009D485A"/>
    <w:rsid w:val="009E324C"/>
    <w:rsid w:val="009E5C0E"/>
    <w:rsid w:val="009E6D51"/>
    <w:rsid w:val="009E7A38"/>
    <w:rsid w:val="009F46EA"/>
    <w:rsid w:val="00A00792"/>
    <w:rsid w:val="00A03A65"/>
    <w:rsid w:val="00A0633F"/>
    <w:rsid w:val="00A322CB"/>
    <w:rsid w:val="00A359CB"/>
    <w:rsid w:val="00A3691A"/>
    <w:rsid w:val="00A3720F"/>
    <w:rsid w:val="00A411B7"/>
    <w:rsid w:val="00A41C65"/>
    <w:rsid w:val="00A47308"/>
    <w:rsid w:val="00A53182"/>
    <w:rsid w:val="00A546DA"/>
    <w:rsid w:val="00A5767F"/>
    <w:rsid w:val="00A736F2"/>
    <w:rsid w:val="00A73A3B"/>
    <w:rsid w:val="00A75A92"/>
    <w:rsid w:val="00A76157"/>
    <w:rsid w:val="00AB2F9A"/>
    <w:rsid w:val="00AB3A24"/>
    <w:rsid w:val="00AB4959"/>
    <w:rsid w:val="00AC695E"/>
    <w:rsid w:val="00AD31A7"/>
    <w:rsid w:val="00AD48E2"/>
    <w:rsid w:val="00AE1BED"/>
    <w:rsid w:val="00AE5949"/>
    <w:rsid w:val="00AF1208"/>
    <w:rsid w:val="00AF4794"/>
    <w:rsid w:val="00B00788"/>
    <w:rsid w:val="00B05FDB"/>
    <w:rsid w:val="00B16DAC"/>
    <w:rsid w:val="00B34C54"/>
    <w:rsid w:val="00B35751"/>
    <w:rsid w:val="00B42F01"/>
    <w:rsid w:val="00B548C1"/>
    <w:rsid w:val="00B56FF6"/>
    <w:rsid w:val="00B5712E"/>
    <w:rsid w:val="00B6582F"/>
    <w:rsid w:val="00B807EC"/>
    <w:rsid w:val="00B82DEE"/>
    <w:rsid w:val="00B8636E"/>
    <w:rsid w:val="00B9131C"/>
    <w:rsid w:val="00BA1193"/>
    <w:rsid w:val="00BA3108"/>
    <w:rsid w:val="00BA4F0A"/>
    <w:rsid w:val="00BA5AA7"/>
    <w:rsid w:val="00BB14F5"/>
    <w:rsid w:val="00BB32A9"/>
    <w:rsid w:val="00BC6853"/>
    <w:rsid w:val="00BD1809"/>
    <w:rsid w:val="00BF148C"/>
    <w:rsid w:val="00BF651C"/>
    <w:rsid w:val="00C058F4"/>
    <w:rsid w:val="00C062C2"/>
    <w:rsid w:val="00C338D8"/>
    <w:rsid w:val="00C407CB"/>
    <w:rsid w:val="00C53D30"/>
    <w:rsid w:val="00C608EC"/>
    <w:rsid w:val="00C60CE3"/>
    <w:rsid w:val="00C712CF"/>
    <w:rsid w:val="00C72C55"/>
    <w:rsid w:val="00C73927"/>
    <w:rsid w:val="00C74228"/>
    <w:rsid w:val="00C82FE6"/>
    <w:rsid w:val="00C839CD"/>
    <w:rsid w:val="00C84A08"/>
    <w:rsid w:val="00C8754D"/>
    <w:rsid w:val="00C92E96"/>
    <w:rsid w:val="00CA310D"/>
    <w:rsid w:val="00CB2770"/>
    <w:rsid w:val="00CB4365"/>
    <w:rsid w:val="00CD0613"/>
    <w:rsid w:val="00CD4011"/>
    <w:rsid w:val="00CD7D79"/>
    <w:rsid w:val="00CE3048"/>
    <w:rsid w:val="00CF5F2E"/>
    <w:rsid w:val="00D1406F"/>
    <w:rsid w:val="00D14C17"/>
    <w:rsid w:val="00D15AFB"/>
    <w:rsid w:val="00D15B90"/>
    <w:rsid w:val="00D4069F"/>
    <w:rsid w:val="00D46732"/>
    <w:rsid w:val="00D467C5"/>
    <w:rsid w:val="00D7068D"/>
    <w:rsid w:val="00D83C37"/>
    <w:rsid w:val="00D85181"/>
    <w:rsid w:val="00D910C4"/>
    <w:rsid w:val="00DB2261"/>
    <w:rsid w:val="00DB2B3B"/>
    <w:rsid w:val="00DC222C"/>
    <w:rsid w:val="00DC23F3"/>
    <w:rsid w:val="00DC4206"/>
    <w:rsid w:val="00DE3444"/>
    <w:rsid w:val="00DE354F"/>
    <w:rsid w:val="00DE5792"/>
    <w:rsid w:val="00DF23EB"/>
    <w:rsid w:val="00E220F7"/>
    <w:rsid w:val="00E23114"/>
    <w:rsid w:val="00E33432"/>
    <w:rsid w:val="00E40427"/>
    <w:rsid w:val="00E41FED"/>
    <w:rsid w:val="00E45BC8"/>
    <w:rsid w:val="00E559D6"/>
    <w:rsid w:val="00E646DE"/>
    <w:rsid w:val="00E70851"/>
    <w:rsid w:val="00E73EDB"/>
    <w:rsid w:val="00E75521"/>
    <w:rsid w:val="00E91C23"/>
    <w:rsid w:val="00E92762"/>
    <w:rsid w:val="00E95D97"/>
    <w:rsid w:val="00E97E96"/>
    <w:rsid w:val="00EA72EC"/>
    <w:rsid w:val="00EB5BE8"/>
    <w:rsid w:val="00EC25B5"/>
    <w:rsid w:val="00ED773C"/>
    <w:rsid w:val="00EF33AE"/>
    <w:rsid w:val="00EF714A"/>
    <w:rsid w:val="00F02E24"/>
    <w:rsid w:val="00F1216A"/>
    <w:rsid w:val="00F1370D"/>
    <w:rsid w:val="00F14FA0"/>
    <w:rsid w:val="00F26844"/>
    <w:rsid w:val="00F26E29"/>
    <w:rsid w:val="00F33831"/>
    <w:rsid w:val="00F34EDD"/>
    <w:rsid w:val="00F360B7"/>
    <w:rsid w:val="00F37920"/>
    <w:rsid w:val="00F46FB7"/>
    <w:rsid w:val="00F50224"/>
    <w:rsid w:val="00F50BA6"/>
    <w:rsid w:val="00F52F5A"/>
    <w:rsid w:val="00F616AE"/>
    <w:rsid w:val="00F61F6D"/>
    <w:rsid w:val="00F7533A"/>
    <w:rsid w:val="00F77CF6"/>
    <w:rsid w:val="00F8701A"/>
    <w:rsid w:val="00F9211C"/>
    <w:rsid w:val="00F95C81"/>
    <w:rsid w:val="00F962D5"/>
    <w:rsid w:val="00F96DD1"/>
    <w:rsid w:val="00FA2E9A"/>
    <w:rsid w:val="00FB2072"/>
    <w:rsid w:val="00FB5FC9"/>
    <w:rsid w:val="00FD17C9"/>
    <w:rsid w:val="00FD2D8B"/>
    <w:rsid w:val="00FD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CE"/>
  </w:style>
  <w:style w:type="paragraph" w:styleId="Footer">
    <w:name w:val="footer"/>
    <w:basedOn w:val="Normal"/>
    <w:link w:val="FooterChar"/>
    <w:uiPriority w:val="99"/>
    <w:unhideWhenUsed/>
    <w:rsid w:val="0056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CE"/>
  </w:style>
  <w:style w:type="table" w:styleId="TableGrid">
    <w:name w:val="Table Grid"/>
    <w:basedOn w:val="TableNormal"/>
    <w:uiPriority w:val="59"/>
    <w:rsid w:val="00566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58C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F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3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C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C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3CE"/>
  </w:style>
  <w:style w:type="paragraph" w:styleId="Footer">
    <w:name w:val="footer"/>
    <w:basedOn w:val="Normal"/>
    <w:link w:val="FooterChar"/>
    <w:uiPriority w:val="99"/>
    <w:unhideWhenUsed/>
    <w:rsid w:val="0056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3CE"/>
  </w:style>
  <w:style w:type="table" w:styleId="TableGrid">
    <w:name w:val="Table Grid"/>
    <w:basedOn w:val="TableNormal"/>
    <w:uiPriority w:val="59"/>
    <w:rsid w:val="005663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0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EF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058C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F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30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2C5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2C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CE8CB-C42E-485D-B567-472E5C2886B9}"/>
      </w:docPartPr>
      <w:docPartBody>
        <w:p w:rsidR="00FB2740" w:rsidRDefault="00280D5D">
          <w:r w:rsidRPr="00812DCB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555FB-E325-44B7-9111-E09CF2B537D5}"/>
      </w:docPartPr>
      <w:docPartBody>
        <w:p w:rsidR="00FB2740" w:rsidRDefault="00280D5D">
          <w:r w:rsidRPr="00812DCB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B5158-C969-4C25-B682-75B70CE07DD9}"/>
      </w:docPartPr>
      <w:docPartBody>
        <w:p w:rsidR="00FB2740" w:rsidRDefault="00280D5D">
          <w:r w:rsidRPr="00812DCB">
            <w:rPr>
              <w:rStyle w:val="PlaceholderText"/>
            </w:rPr>
            <w:t>Click here to enter a date.</w:t>
          </w:r>
        </w:p>
      </w:docPartBody>
    </w:docPart>
    <w:docPart>
      <w:docPartPr>
        <w:name w:val="866C880657AC4FB1BAB2C7A6799CC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0386A-7CFC-4A07-BE94-459D527A87D3}"/>
      </w:docPartPr>
      <w:docPartBody>
        <w:p w:rsidR="00754136" w:rsidRDefault="002863A6" w:rsidP="002863A6">
          <w:pPr>
            <w:pStyle w:val="866C880657AC4FB1BAB2C7A6799CC867"/>
          </w:pPr>
          <w:r w:rsidRPr="00812DCB">
            <w:rPr>
              <w:rStyle w:val="PlaceholderText"/>
            </w:rPr>
            <w:t>Click here to enter text.</w:t>
          </w:r>
        </w:p>
      </w:docPartBody>
    </w:docPart>
    <w:docPart>
      <w:docPartPr>
        <w:name w:val="2406FB6CDC994608BE6047858F34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485A-DC63-49B1-993B-C993A9B8BAA2}"/>
      </w:docPartPr>
      <w:docPartBody>
        <w:p w:rsidR="00754136" w:rsidRDefault="002863A6" w:rsidP="002863A6">
          <w:pPr>
            <w:pStyle w:val="2406FB6CDC994608BE6047858F34C58A"/>
          </w:pPr>
          <w:r w:rsidRPr="00812DC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B5543"/>
    <w:rsid w:val="00197C7F"/>
    <w:rsid w:val="00280D5D"/>
    <w:rsid w:val="002863A6"/>
    <w:rsid w:val="003315D3"/>
    <w:rsid w:val="004F52A2"/>
    <w:rsid w:val="005A62D7"/>
    <w:rsid w:val="00732900"/>
    <w:rsid w:val="00754136"/>
    <w:rsid w:val="008076DF"/>
    <w:rsid w:val="00A14767"/>
    <w:rsid w:val="00B07558"/>
    <w:rsid w:val="00BB5543"/>
    <w:rsid w:val="00C4356E"/>
    <w:rsid w:val="00CE3461"/>
    <w:rsid w:val="00D06351"/>
    <w:rsid w:val="00DC1B05"/>
    <w:rsid w:val="00E2015C"/>
    <w:rsid w:val="00F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3A6"/>
    <w:rPr>
      <w:color w:val="808080"/>
    </w:rPr>
  </w:style>
  <w:style w:type="paragraph" w:customStyle="1" w:styleId="CB3290ABA38D4CBA95B3380FD4E8C314">
    <w:name w:val="CB3290ABA38D4CBA95B3380FD4E8C314"/>
    <w:rsid w:val="00A14767"/>
  </w:style>
  <w:style w:type="paragraph" w:customStyle="1" w:styleId="BB5D79B678974029BB0CF191228C5793">
    <w:name w:val="BB5D79B678974029BB0CF191228C5793"/>
    <w:rsid w:val="00A14767"/>
  </w:style>
  <w:style w:type="paragraph" w:customStyle="1" w:styleId="B47C7406D32540E5B1E9ADBB1D84972B">
    <w:name w:val="B47C7406D32540E5B1E9ADBB1D84972B"/>
    <w:rsid w:val="00A14767"/>
  </w:style>
  <w:style w:type="paragraph" w:customStyle="1" w:styleId="4D6357419E6A47D0B3D54F4B59BAD52F">
    <w:name w:val="4D6357419E6A47D0B3D54F4B59BAD52F"/>
    <w:rsid w:val="002863A6"/>
  </w:style>
  <w:style w:type="paragraph" w:customStyle="1" w:styleId="D1DDF6E483124137B46F5D3E60ECAEFB">
    <w:name w:val="D1DDF6E483124137B46F5D3E60ECAEFB"/>
    <w:rsid w:val="002863A6"/>
  </w:style>
  <w:style w:type="paragraph" w:customStyle="1" w:styleId="F539185C7F7044F6B0ECB178D687C90B">
    <w:name w:val="F539185C7F7044F6B0ECB178D687C90B"/>
    <w:rsid w:val="002863A6"/>
  </w:style>
  <w:style w:type="paragraph" w:customStyle="1" w:styleId="866C880657AC4FB1BAB2C7A6799CC867">
    <w:name w:val="866C880657AC4FB1BAB2C7A6799CC867"/>
    <w:rsid w:val="002863A6"/>
  </w:style>
  <w:style w:type="paragraph" w:customStyle="1" w:styleId="2406FB6CDC994608BE6047858F34C58A">
    <w:name w:val="2406FB6CDC994608BE6047858F34C58A"/>
    <w:rsid w:val="002863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88D8-AAB3-4498-ADB6-D619D8F63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2804610B.dotm</Template>
  <TotalTime>42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Retail Delivery Work Request - INV10002831 - PSB70_ONS DELOK locking file issue</vt:lpstr>
    </vt:vector>
  </TitlesOfParts>
  <Company>Suraj and Diana Design Studio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Delivery Work Request - INV10002831 - PSB70_ONS DELOK locking file issue</dc:title>
  <dc:subject>Retail Delivery Work Request Form</dc:subject>
  <dc:creator>Bino Yohannan (UST, IND)</dc:creator>
  <cp:lastModifiedBy>Ranjith</cp:lastModifiedBy>
  <cp:revision>11</cp:revision>
  <cp:lastPrinted>2013-06-20T09:40:00Z</cp:lastPrinted>
  <dcterms:created xsi:type="dcterms:W3CDTF">2015-03-20T14:01:00Z</dcterms:created>
  <dcterms:modified xsi:type="dcterms:W3CDTF">2016-02-09T13:25:00Z</dcterms:modified>
  <cp:category>RDWR Version 1.0</cp:category>
</cp:coreProperties>
</file>